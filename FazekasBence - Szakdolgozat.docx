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6B419B" w14:textId="77777777" w:rsidR="00816BCB" w:rsidRPr="00B50CAA" w:rsidRDefault="00816BCB" w:rsidP="00816BCB">
      <w:pPr>
        <w:pStyle w:val="Nyilatkozatcm"/>
      </w:pPr>
      <w:r w:rsidRPr="00B50CAA">
        <w:t>FELADATKIÍRÁS</w:t>
      </w:r>
    </w:p>
    <w:p w14:paraId="5AC09C77" w14:textId="77777777" w:rsidR="00816BCB" w:rsidRPr="00B50CAA" w:rsidRDefault="00D37EC8" w:rsidP="003A4CDB">
      <w:r>
        <w:t xml:space="preserve">Az elektronikusan beadott változatban ez az oldal törlendő. A nyomtatott változatban ennek az oldalnak a helyére a diplomaterv portálról letöltött, jóváhagyott feladatkiírást kell befűzni. </w:t>
      </w:r>
    </w:p>
    <w:p w14:paraId="2A3F742C" w14:textId="77777777" w:rsidR="0063585C" w:rsidRPr="004851C7" w:rsidRDefault="00816BCB" w:rsidP="00D429F2">
      <w:pPr>
        <w:pStyle w:val="Cmlaplog"/>
      </w:pPr>
      <w:r>
        <w:br w:type="page"/>
      </w:r>
      <w:r w:rsidR="009D2FD8" w:rsidRPr="004851C7">
        <w:rPr>
          <w:noProof/>
          <w:lang w:val="en-US"/>
        </w:rPr>
        <w:lastRenderedPageBreak/>
        <w:drawing>
          <wp:inline distT="0" distB="0" distL="0" distR="0" wp14:anchorId="75FFBEFA" wp14:editId="6F4E6F3C">
            <wp:extent cx="1931035" cy="541020"/>
            <wp:effectExtent l="0" t="0" r="0" b="0"/>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4851C7" w:rsidP="00D429F2">
      <w:pPr>
        <w:pStyle w:val="Cmlapegyetem"/>
      </w:pPr>
      <w:r w:rsidRPr="004851C7">
        <w:t>Budapesti Műszaki és Gazdaságtudományi Egyetem</w:t>
      </w:r>
    </w:p>
    <w:p w14:paraId="6261E961" w14:textId="77777777" w:rsidR="004851C7" w:rsidRPr="004851C7" w:rsidRDefault="004851C7" w:rsidP="00D429F2">
      <w:pPr>
        <w:pStyle w:val="Cmlapkarstanszk"/>
      </w:pPr>
      <w:r w:rsidRPr="004851C7">
        <w:t>Villamosmérnöki és Informatikai Kar</w:t>
      </w:r>
    </w:p>
    <w:p w14:paraId="614306E0" w14:textId="77777777" w:rsidR="004851C7" w:rsidRDefault="000C621F" w:rsidP="00D429F2">
      <w:pPr>
        <w:pStyle w:val="Cmlapkarstanszk"/>
      </w:pPr>
      <w:fldSimple w:instr=" DOCPROPERTY  Company  \* MERGEFORMAT ">
        <w:r w:rsidR="003E2ECB">
          <w:t>Automatizálási és Alkalmazott Informatikai Tanszék</w:t>
        </w:r>
      </w:fldSimple>
    </w:p>
    <w:p w14:paraId="636BBB01" w14:textId="77777777" w:rsidR="004851C7" w:rsidRDefault="004851C7"/>
    <w:p w14:paraId="36F20A54" w14:textId="77777777" w:rsidR="004851C7" w:rsidRDefault="004851C7"/>
    <w:p w14:paraId="7E8300BE" w14:textId="77777777" w:rsidR="004851C7" w:rsidRDefault="004851C7"/>
    <w:p w14:paraId="02C07D20" w14:textId="77777777" w:rsidR="004851C7" w:rsidRDefault="004851C7"/>
    <w:p w14:paraId="2D8CF118" w14:textId="77777777" w:rsidR="004851C7" w:rsidRDefault="004851C7"/>
    <w:p w14:paraId="1309EF9A" w14:textId="77777777" w:rsidR="004851C7" w:rsidRDefault="004851C7"/>
    <w:p w14:paraId="7F39B52B" w14:textId="77777777" w:rsidR="004851C7" w:rsidRPr="00B50CAA" w:rsidRDefault="004851C7"/>
    <w:p w14:paraId="63E824BC" w14:textId="00209CFE" w:rsidR="0063585C" w:rsidRPr="00B50CAA" w:rsidRDefault="00F13ABF" w:rsidP="00171054">
      <w:pPr>
        <w:pStyle w:val="Cmlapszerz"/>
      </w:pPr>
      <w:r>
        <w:t>Fazekas Bence</w:t>
      </w:r>
    </w:p>
    <w:p w14:paraId="5BD632B6" w14:textId="6067F6BA" w:rsidR="0063585C" w:rsidRPr="00B50CAA" w:rsidRDefault="00F13ABF" w:rsidP="00F13ABF">
      <w:pPr>
        <w:pStyle w:val="Title"/>
      </w:pPr>
      <w:r>
        <w:t>Android alapú testedzést támogató alkalmazás fejlesztése</w:t>
      </w:r>
    </w:p>
    <w:p w14:paraId="436457F8" w14:textId="77777777" w:rsidR="00630A92" w:rsidRDefault="00630A92" w:rsidP="00630A92">
      <w:pPr>
        <w:keepLines/>
        <w:spacing w:after="0"/>
        <w:ind w:firstLine="0"/>
        <w:jc w:val="center"/>
        <w:rPr>
          <w:smallCaps/>
        </w:rPr>
      </w:pPr>
    </w:p>
    <w:p w14:paraId="7B8F957D" w14:textId="77777777" w:rsidR="00630A92" w:rsidRDefault="00630A92" w:rsidP="00630A92">
      <w:pPr>
        <w:keepLines/>
        <w:spacing w:after="0"/>
        <w:ind w:firstLine="0"/>
        <w:jc w:val="center"/>
        <w:rPr>
          <w:smallCaps/>
        </w:rPr>
      </w:pPr>
    </w:p>
    <w:p w14:paraId="4E66D8CA" w14:textId="77777777" w:rsidR="00630A92" w:rsidRDefault="00630A92" w:rsidP="00630A92">
      <w:pPr>
        <w:keepLines/>
        <w:spacing w:after="0"/>
        <w:ind w:firstLine="0"/>
        <w:jc w:val="center"/>
        <w:rPr>
          <w:smallCaps/>
        </w:rPr>
      </w:pPr>
    </w:p>
    <w:p w14:paraId="5A97AB4D" w14:textId="77777777" w:rsidR="00630A92" w:rsidRDefault="00630A92" w:rsidP="00630A92">
      <w:pPr>
        <w:keepLines/>
        <w:spacing w:after="0"/>
        <w:ind w:firstLine="0"/>
        <w:jc w:val="center"/>
        <w:rPr>
          <w:smallCaps/>
        </w:rPr>
      </w:pPr>
    </w:p>
    <w:p w14:paraId="1B8CDBB4" w14:textId="408095B4" w:rsidR="00630A92" w:rsidRDefault="00630A92" w:rsidP="00F13ABF">
      <w:pPr>
        <w:keepLines/>
        <w:spacing w:after="0"/>
        <w:ind w:firstLine="0"/>
        <w:rPr>
          <w:smallCaps/>
        </w:rPr>
      </w:pPr>
    </w:p>
    <w:p w14:paraId="1FFBE732" w14:textId="77777777" w:rsidR="00F13ABF" w:rsidRDefault="00F13ABF" w:rsidP="00F13ABF">
      <w:pPr>
        <w:keepLines/>
        <w:spacing w:after="0"/>
        <w:ind w:firstLine="0"/>
        <w:rPr>
          <w:smallCaps/>
        </w:rPr>
      </w:pPr>
    </w:p>
    <w:p w14:paraId="05D54636" w14:textId="77777777" w:rsidR="00630A92" w:rsidRDefault="00630A92" w:rsidP="00630A92">
      <w:pPr>
        <w:keepLines/>
        <w:spacing w:after="0"/>
        <w:ind w:firstLine="0"/>
        <w:jc w:val="center"/>
        <w:rPr>
          <w:smallCaps/>
        </w:rPr>
      </w:pPr>
    </w:p>
    <w:p w14:paraId="61F33379" w14:textId="77777777" w:rsidR="00630A92" w:rsidRDefault="00630A92" w:rsidP="00630A92">
      <w:pPr>
        <w:keepLines/>
        <w:spacing w:after="0"/>
        <w:ind w:firstLine="0"/>
        <w:jc w:val="center"/>
        <w:rPr>
          <w:smallCaps/>
        </w:rPr>
      </w:pPr>
    </w:p>
    <w:p w14:paraId="4A0A8917" w14:textId="77777777" w:rsidR="00630A92" w:rsidRDefault="00630A92" w:rsidP="00630A92">
      <w:pPr>
        <w:keepLines/>
        <w:spacing w:after="0"/>
        <w:ind w:firstLine="0"/>
        <w:jc w:val="center"/>
        <w:rPr>
          <w:smallCaps/>
        </w:rPr>
      </w:pPr>
    </w:p>
    <w:p w14:paraId="113A12EC" w14:textId="77777777" w:rsidR="00630A92" w:rsidRDefault="00630A92" w:rsidP="00630A92">
      <w:pPr>
        <w:keepLines/>
        <w:spacing w:after="0"/>
        <w:ind w:firstLine="0"/>
        <w:jc w:val="center"/>
        <w:rPr>
          <w:smallCaps/>
        </w:rPr>
      </w:pPr>
    </w:p>
    <w:p w14:paraId="7BF499DC" w14:textId="41DAB579" w:rsidR="00630A92" w:rsidRDefault="00630A92" w:rsidP="00630A92">
      <w:pPr>
        <w:keepLines/>
        <w:spacing w:after="0"/>
        <w:ind w:firstLine="0"/>
        <w:jc w:val="center"/>
        <w:rPr>
          <w:smallCaps/>
        </w:rPr>
      </w:pPr>
      <w:r>
        <w:rPr>
          <w:smallCaps/>
        </w:rPr>
        <w:t>Konzulens</w:t>
      </w:r>
    </w:p>
    <w:p w14:paraId="71BF7A9D" w14:textId="05EEFAF2" w:rsidR="00630A92" w:rsidRPr="00F13ABF" w:rsidRDefault="00F13ABF" w:rsidP="00F13ABF">
      <w:pPr>
        <w:keepLines/>
        <w:spacing w:after="0"/>
        <w:ind w:firstLine="0"/>
        <w:jc w:val="center"/>
        <w:rPr>
          <w:sz w:val="36"/>
          <w:szCs w:val="36"/>
        </w:rPr>
      </w:pPr>
      <w:r w:rsidRPr="00F13ABF">
        <w:rPr>
          <w:smallCaps/>
          <w:sz w:val="36"/>
          <w:szCs w:val="36"/>
        </w:rPr>
        <w:t xml:space="preserve">Dr. </w:t>
      </w:r>
      <w:proofErr w:type="spellStart"/>
      <w:r w:rsidRPr="00F13ABF">
        <w:rPr>
          <w:smallCaps/>
          <w:sz w:val="36"/>
          <w:szCs w:val="36"/>
        </w:rPr>
        <w:t>Ekler</w:t>
      </w:r>
      <w:proofErr w:type="spellEnd"/>
      <w:r w:rsidRPr="00F13ABF">
        <w:rPr>
          <w:smallCaps/>
          <w:sz w:val="36"/>
          <w:szCs w:val="36"/>
        </w:rPr>
        <w:t xml:space="preserve"> Péter</w:t>
      </w:r>
      <w:r w:rsidR="00630A92" w:rsidRPr="00F13ABF">
        <w:rPr>
          <w:sz w:val="36"/>
          <w:szCs w:val="36"/>
        </w:rPr>
        <w:fldChar w:fldCharType="begin"/>
      </w:r>
      <w:r w:rsidR="00630A92" w:rsidRPr="00F13ABF">
        <w:rPr>
          <w:sz w:val="36"/>
          <w:szCs w:val="36"/>
        </w:rPr>
        <w:instrText xml:space="preserve"> DOCPROPERTY "Manager"  \* MERGEFORMAT </w:instrText>
      </w:r>
      <w:r w:rsidR="00630A92" w:rsidRPr="00F13ABF">
        <w:rPr>
          <w:sz w:val="36"/>
          <w:szCs w:val="36"/>
        </w:rPr>
        <w:fldChar w:fldCharType="end"/>
      </w:r>
    </w:p>
    <w:p w14:paraId="59CFD63D" w14:textId="609319C4" w:rsidR="0063585C" w:rsidRPr="00B50CAA" w:rsidRDefault="00630A92" w:rsidP="00630A92">
      <w:pPr>
        <w:spacing w:after="0"/>
        <w:ind w:firstLine="0"/>
        <w:jc w:val="center"/>
      </w:pPr>
      <w:r>
        <w:t>BUDAPEST, 201</w:t>
      </w:r>
      <w:r w:rsidR="00F13ABF">
        <w:t>8</w:t>
      </w:r>
    </w:p>
    <w:p w14:paraId="155AD015" w14:textId="77777777" w:rsidR="0063585C" w:rsidRPr="00B50CAA" w:rsidRDefault="0063585C" w:rsidP="00C62A69">
      <w:pPr>
        <w:pStyle w:val="Fejezetcmtartalomjegyzknlkl"/>
      </w:pPr>
      <w:r w:rsidRPr="00B50CAA">
        <w:lastRenderedPageBreak/>
        <w:t>Tartalomjegyzék</w:t>
      </w:r>
    </w:p>
    <w:p w14:paraId="4E015E88" w14:textId="69757397" w:rsidR="000C757C"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531202686" w:history="1">
        <w:r w:rsidR="000C757C" w:rsidRPr="0001702C">
          <w:rPr>
            <w:rStyle w:val="Hyperlink"/>
            <w:noProof/>
          </w:rPr>
          <w:t>Összefoglaló</w:t>
        </w:r>
        <w:r w:rsidR="000C757C">
          <w:rPr>
            <w:noProof/>
            <w:webHidden/>
          </w:rPr>
          <w:tab/>
        </w:r>
        <w:r w:rsidR="000C757C">
          <w:rPr>
            <w:noProof/>
            <w:webHidden/>
          </w:rPr>
          <w:fldChar w:fldCharType="begin"/>
        </w:r>
        <w:r w:rsidR="000C757C">
          <w:rPr>
            <w:noProof/>
            <w:webHidden/>
          </w:rPr>
          <w:instrText xml:space="preserve"> PAGEREF _Toc531202686 \h </w:instrText>
        </w:r>
        <w:r w:rsidR="000C757C">
          <w:rPr>
            <w:noProof/>
            <w:webHidden/>
          </w:rPr>
        </w:r>
        <w:r w:rsidR="000C757C">
          <w:rPr>
            <w:noProof/>
            <w:webHidden/>
          </w:rPr>
          <w:fldChar w:fldCharType="separate"/>
        </w:r>
        <w:r w:rsidR="000C757C">
          <w:rPr>
            <w:noProof/>
            <w:webHidden/>
          </w:rPr>
          <w:t>6</w:t>
        </w:r>
        <w:r w:rsidR="000C757C">
          <w:rPr>
            <w:noProof/>
            <w:webHidden/>
          </w:rPr>
          <w:fldChar w:fldCharType="end"/>
        </w:r>
      </w:hyperlink>
    </w:p>
    <w:p w14:paraId="259470C2" w14:textId="7E0FB5A1" w:rsidR="000C757C" w:rsidRDefault="000C621F">
      <w:pPr>
        <w:pStyle w:val="TOC1"/>
        <w:rPr>
          <w:rFonts w:asciiTheme="minorHAnsi" w:eastAsiaTheme="minorEastAsia" w:hAnsiTheme="minorHAnsi" w:cstheme="minorBidi"/>
          <w:b w:val="0"/>
          <w:noProof/>
          <w:sz w:val="22"/>
          <w:szCs w:val="22"/>
          <w:lang w:eastAsia="hu-HU"/>
        </w:rPr>
      </w:pPr>
      <w:hyperlink w:anchor="_Toc531202687" w:history="1">
        <w:r w:rsidR="000C757C" w:rsidRPr="0001702C">
          <w:rPr>
            <w:rStyle w:val="Hyperlink"/>
            <w:noProof/>
          </w:rPr>
          <w:t>Abstract</w:t>
        </w:r>
        <w:r w:rsidR="000C757C">
          <w:rPr>
            <w:noProof/>
            <w:webHidden/>
          </w:rPr>
          <w:tab/>
        </w:r>
        <w:r w:rsidR="000C757C">
          <w:rPr>
            <w:noProof/>
            <w:webHidden/>
          </w:rPr>
          <w:fldChar w:fldCharType="begin"/>
        </w:r>
        <w:r w:rsidR="000C757C">
          <w:rPr>
            <w:noProof/>
            <w:webHidden/>
          </w:rPr>
          <w:instrText xml:space="preserve"> PAGEREF _Toc531202687 \h </w:instrText>
        </w:r>
        <w:r w:rsidR="000C757C">
          <w:rPr>
            <w:noProof/>
            <w:webHidden/>
          </w:rPr>
        </w:r>
        <w:r w:rsidR="000C757C">
          <w:rPr>
            <w:noProof/>
            <w:webHidden/>
          </w:rPr>
          <w:fldChar w:fldCharType="separate"/>
        </w:r>
        <w:r w:rsidR="000C757C">
          <w:rPr>
            <w:noProof/>
            <w:webHidden/>
          </w:rPr>
          <w:t>7</w:t>
        </w:r>
        <w:r w:rsidR="000C757C">
          <w:rPr>
            <w:noProof/>
            <w:webHidden/>
          </w:rPr>
          <w:fldChar w:fldCharType="end"/>
        </w:r>
      </w:hyperlink>
    </w:p>
    <w:p w14:paraId="4AB684CA" w14:textId="07C58736" w:rsidR="000C757C" w:rsidRDefault="000C621F">
      <w:pPr>
        <w:pStyle w:val="TOC1"/>
        <w:rPr>
          <w:rFonts w:asciiTheme="minorHAnsi" w:eastAsiaTheme="minorEastAsia" w:hAnsiTheme="minorHAnsi" w:cstheme="minorBidi"/>
          <w:b w:val="0"/>
          <w:noProof/>
          <w:sz w:val="22"/>
          <w:szCs w:val="22"/>
          <w:lang w:eastAsia="hu-HU"/>
        </w:rPr>
      </w:pPr>
      <w:hyperlink w:anchor="_Toc531202688" w:history="1">
        <w:r w:rsidR="000C757C" w:rsidRPr="0001702C">
          <w:rPr>
            <w:rStyle w:val="Hyperlink"/>
            <w:noProof/>
          </w:rPr>
          <w:t>1 Bevezetés</w:t>
        </w:r>
        <w:r w:rsidR="000C757C">
          <w:rPr>
            <w:noProof/>
            <w:webHidden/>
          </w:rPr>
          <w:tab/>
        </w:r>
        <w:r w:rsidR="000C757C">
          <w:rPr>
            <w:noProof/>
            <w:webHidden/>
          </w:rPr>
          <w:fldChar w:fldCharType="begin"/>
        </w:r>
        <w:r w:rsidR="000C757C">
          <w:rPr>
            <w:noProof/>
            <w:webHidden/>
          </w:rPr>
          <w:instrText xml:space="preserve"> PAGEREF _Toc531202688 \h </w:instrText>
        </w:r>
        <w:r w:rsidR="000C757C">
          <w:rPr>
            <w:noProof/>
            <w:webHidden/>
          </w:rPr>
        </w:r>
        <w:r w:rsidR="000C757C">
          <w:rPr>
            <w:noProof/>
            <w:webHidden/>
          </w:rPr>
          <w:fldChar w:fldCharType="separate"/>
        </w:r>
        <w:r w:rsidR="000C757C">
          <w:rPr>
            <w:noProof/>
            <w:webHidden/>
          </w:rPr>
          <w:t>8</w:t>
        </w:r>
        <w:r w:rsidR="000C757C">
          <w:rPr>
            <w:noProof/>
            <w:webHidden/>
          </w:rPr>
          <w:fldChar w:fldCharType="end"/>
        </w:r>
      </w:hyperlink>
    </w:p>
    <w:p w14:paraId="571109B4" w14:textId="65A886F6"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89" w:history="1">
        <w:r w:rsidR="000C757C" w:rsidRPr="0001702C">
          <w:rPr>
            <w:rStyle w:val="Hyperlink"/>
            <w:noProof/>
          </w:rPr>
          <w:t>1.1 Témaválasztás</w:t>
        </w:r>
        <w:r w:rsidR="000C757C">
          <w:rPr>
            <w:noProof/>
            <w:webHidden/>
          </w:rPr>
          <w:tab/>
        </w:r>
        <w:r w:rsidR="000C757C">
          <w:rPr>
            <w:noProof/>
            <w:webHidden/>
          </w:rPr>
          <w:fldChar w:fldCharType="begin"/>
        </w:r>
        <w:r w:rsidR="000C757C">
          <w:rPr>
            <w:noProof/>
            <w:webHidden/>
          </w:rPr>
          <w:instrText xml:space="preserve"> PAGEREF _Toc531202689 \h </w:instrText>
        </w:r>
        <w:r w:rsidR="000C757C">
          <w:rPr>
            <w:noProof/>
            <w:webHidden/>
          </w:rPr>
        </w:r>
        <w:r w:rsidR="000C757C">
          <w:rPr>
            <w:noProof/>
            <w:webHidden/>
          </w:rPr>
          <w:fldChar w:fldCharType="separate"/>
        </w:r>
        <w:r w:rsidR="000C757C">
          <w:rPr>
            <w:noProof/>
            <w:webHidden/>
          </w:rPr>
          <w:t>8</w:t>
        </w:r>
        <w:r w:rsidR="000C757C">
          <w:rPr>
            <w:noProof/>
            <w:webHidden/>
          </w:rPr>
          <w:fldChar w:fldCharType="end"/>
        </w:r>
      </w:hyperlink>
    </w:p>
    <w:p w14:paraId="43AE33CE" w14:textId="4AE3A926"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90" w:history="1">
        <w:r w:rsidR="000C757C" w:rsidRPr="0001702C">
          <w:rPr>
            <w:rStyle w:val="Hyperlink"/>
            <w:noProof/>
          </w:rPr>
          <w:t>1.2 Hasonló megoldások</w:t>
        </w:r>
        <w:r w:rsidR="000C757C">
          <w:rPr>
            <w:noProof/>
            <w:webHidden/>
          </w:rPr>
          <w:tab/>
        </w:r>
        <w:r w:rsidR="000C757C">
          <w:rPr>
            <w:noProof/>
            <w:webHidden/>
          </w:rPr>
          <w:fldChar w:fldCharType="begin"/>
        </w:r>
        <w:r w:rsidR="000C757C">
          <w:rPr>
            <w:noProof/>
            <w:webHidden/>
          </w:rPr>
          <w:instrText xml:space="preserve"> PAGEREF _Toc531202690 \h </w:instrText>
        </w:r>
        <w:r w:rsidR="000C757C">
          <w:rPr>
            <w:noProof/>
            <w:webHidden/>
          </w:rPr>
        </w:r>
        <w:r w:rsidR="000C757C">
          <w:rPr>
            <w:noProof/>
            <w:webHidden/>
          </w:rPr>
          <w:fldChar w:fldCharType="separate"/>
        </w:r>
        <w:r w:rsidR="000C757C">
          <w:rPr>
            <w:noProof/>
            <w:webHidden/>
          </w:rPr>
          <w:t>9</w:t>
        </w:r>
        <w:r w:rsidR="000C757C">
          <w:rPr>
            <w:noProof/>
            <w:webHidden/>
          </w:rPr>
          <w:fldChar w:fldCharType="end"/>
        </w:r>
      </w:hyperlink>
    </w:p>
    <w:p w14:paraId="0D063184" w14:textId="5737FBC9"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91" w:history="1">
        <w:r w:rsidR="000C757C" w:rsidRPr="0001702C">
          <w:rPr>
            <w:rStyle w:val="Hyperlink"/>
            <w:noProof/>
          </w:rPr>
          <w:t>1.3 A szakdolgozat felépítése</w:t>
        </w:r>
        <w:r w:rsidR="000C757C">
          <w:rPr>
            <w:noProof/>
            <w:webHidden/>
          </w:rPr>
          <w:tab/>
        </w:r>
        <w:r w:rsidR="000C757C">
          <w:rPr>
            <w:noProof/>
            <w:webHidden/>
          </w:rPr>
          <w:fldChar w:fldCharType="begin"/>
        </w:r>
        <w:r w:rsidR="000C757C">
          <w:rPr>
            <w:noProof/>
            <w:webHidden/>
          </w:rPr>
          <w:instrText xml:space="preserve"> PAGEREF _Toc531202691 \h </w:instrText>
        </w:r>
        <w:r w:rsidR="000C757C">
          <w:rPr>
            <w:noProof/>
            <w:webHidden/>
          </w:rPr>
        </w:r>
        <w:r w:rsidR="000C757C">
          <w:rPr>
            <w:noProof/>
            <w:webHidden/>
          </w:rPr>
          <w:fldChar w:fldCharType="separate"/>
        </w:r>
        <w:r w:rsidR="000C757C">
          <w:rPr>
            <w:noProof/>
            <w:webHidden/>
          </w:rPr>
          <w:t>10</w:t>
        </w:r>
        <w:r w:rsidR="000C757C">
          <w:rPr>
            <w:noProof/>
            <w:webHidden/>
          </w:rPr>
          <w:fldChar w:fldCharType="end"/>
        </w:r>
      </w:hyperlink>
    </w:p>
    <w:p w14:paraId="41A659F6" w14:textId="57E4C6C0" w:rsidR="000C757C" w:rsidRDefault="000C621F">
      <w:pPr>
        <w:pStyle w:val="TOC1"/>
        <w:rPr>
          <w:rFonts w:asciiTheme="minorHAnsi" w:eastAsiaTheme="minorEastAsia" w:hAnsiTheme="minorHAnsi" w:cstheme="minorBidi"/>
          <w:b w:val="0"/>
          <w:noProof/>
          <w:sz w:val="22"/>
          <w:szCs w:val="22"/>
          <w:lang w:eastAsia="hu-HU"/>
        </w:rPr>
      </w:pPr>
      <w:hyperlink w:anchor="_Toc531202692" w:history="1">
        <w:r w:rsidR="000C757C" w:rsidRPr="0001702C">
          <w:rPr>
            <w:rStyle w:val="Hyperlink"/>
            <w:noProof/>
          </w:rPr>
          <w:t>2 Alkalmazás ismertetése</w:t>
        </w:r>
        <w:r w:rsidR="000C757C">
          <w:rPr>
            <w:noProof/>
            <w:webHidden/>
          </w:rPr>
          <w:tab/>
        </w:r>
        <w:r w:rsidR="000C757C">
          <w:rPr>
            <w:noProof/>
            <w:webHidden/>
          </w:rPr>
          <w:fldChar w:fldCharType="begin"/>
        </w:r>
        <w:r w:rsidR="000C757C">
          <w:rPr>
            <w:noProof/>
            <w:webHidden/>
          </w:rPr>
          <w:instrText xml:space="preserve"> PAGEREF _Toc531202692 \h </w:instrText>
        </w:r>
        <w:r w:rsidR="000C757C">
          <w:rPr>
            <w:noProof/>
            <w:webHidden/>
          </w:rPr>
        </w:r>
        <w:r w:rsidR="000C757C">
          <w:rPr>
            <w:noProof/>
            <w:webHidden/>
          </w:rPr>
          <w:fldChar w:fldCharType="separate"/>
        </w:r>
        <w:r w:rsidR="000C757C">
          <w:rPr>
            <w:noProof/>
            <w:webHidden/>
          </w:rPr>
          <w:t>11</w:t>
        </w:r>
        <w:r w:rsidR="000C757C">
          <w:rPr>
            <w:noProof/>
            <w:webHidden/>
          </w:rPr>
          <w:fldChar w:fldCharType="end"/>
        </w:r>
      </w:hyperlink>
    </w:p>
    <w:p w14:paraId="25D6175F" w14:textId="4D0615E7"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93" w:history="1">
        <w:r w:rsidR="000C757C" w:rsidRPr="0001702C">
          <w:rPr>
            <w:rStyle w:val="Hyperlink"/>
            <w:noProof/>
          </w:rPr>
          <w:t>2.1 Feladatspecifikáció</w:t>
        </w:r>
        <w:r w:rsidR="000C757C">
          <w:rPr>
            <w:noProof/>
            <w:webHidden/>
          </w:rPr>
          <w:tab/>
        </w:r>
        <w:r w:rsidR="000C757C">
          <w:rPr>
            <w:noProof/>
            <w:webHidden/>
          </w:rPr>
          <w:fldChar w:fldCharType="begin"/>
        </w:r>
        <w:r w:rsidR="000C757C">
          <w:rPr>
            <w:noProof/>
            <w:webHidden/>
          </w:rPr>
          <w:instrText xml:space="preserve"> PAGEREF _Toc531202693 \h </w:instrText>
        </w:r>
        <w:r w:rsidR="000C757C">
          <w:rPr>
            <w:noProof/>
            <w:webHidden/>
          </w:rPr>
        </w:r>
        <w:r w:rsidR="000C757C">
          <w:rPr>
            <w:noProof/>
            <w:webHidden/>
          </w:rPr>
          <w:fldChar w:fldCharType="separate"/>
        </w:r>
        <w:r w:rsidR="000C757C">
          <w:rPr>
            <w:noProof/>
            <w:webHidden/>
          </w:rPr>
          <w:t>11</w:t>
        </w:r>
        <w:r w:rsidR="000C757C">
          <w:rPr>
            <w:noProof/>
            <w:webHidden/>
          </w:rPr>
          <w:fldChar w:fldCharType="end"/>
        </w:r>
      </w:hyperlink>
    </w:p>
    <w:p w14:paraId="214B6BA9" w14:textId="175AAAF9"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94" w:history="1">
        <w:r w:rsidR="000C757C" w:rsidRPr="0001702C">
          <w:rPr>
            <w:rStyle w:val="Hyperlink"/>
            <w:noProof/>
          </w:rPr>
          <w:t>2.2 Felhasználók</w:t>
        </w:r>
        <w:r w:rsidR="000C757C">
          <w:rPr>
            <w:noProof/>
            <w:webHidden/>
          </w:rPr>
          <w:tab/>
        </w:r>
        <w:r w:rsidR="000C757C">
          <w:rPr>
            <w:noProof/>
            <w:webHidden/>
          </w:rPr>
          <w:fldChar w:fldCharType="begin"/>
        </w:r>
        <w:r w:rsidR="000C757C">
          <w:rPr>
            <w:noProof/>
            <w:webHidden/>
          </w:rPr>
          <w:instrText xml:space="preserve"> PAGEREF _Toc531202694 \h </w:instrText>
        </w:r>
        <w:r w:rsidR="000C757C">
          <w:rPr>
            <w:noProof/>
            <w:webHidden/>
          </w:rPr>
        </w:r>
        <w:r w:rsidR="000C757C">
          <w:rPr>
            <w:noProof/>
            <w:webHidden/>
          </w:rPr>
          <w:fldChar w:fldCharType="separate"/>
        </w:r>
        <w:r w:rsidR="000C757C">
          <w:rPr>
            <w:noProof/>
            <w:webHidden/>
          </w:rPr>
          <w:t>11</w:t>
        </w:r>
        <w:r w:rsidR="000C757C">
          <w:rPr>
            <w:noProof/>
            <w:webHidden/>
          </w:rPr>
          <w:fldChar w:fldCharType="end"/>
        </w:r>
      </w:hyperlink>
    </w:p>
    <w:p w14:paraId="656DE532" w14:textId="3B2BEB6D"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695" w:history="1">
        <w:r w:rsidR="000C757C" w:rsidRPr="0001702C">
          <w:rPr>
            <w:rStyle w:val="Hyperlink"/>
            <w:noProof/>
          </w:rPr>
          <w:t>2.2.1 Felhasználó</w:t>
        </w:r>
        <w:r w:rsidR="000C757C">
          <w:rPr>
            <w:noProof/>
            <w:webHidden/>
          </w:rPr>
          <w:tab/>
        </w:r>
        <w:r w:rsidR="000C757C">
          <w:rPr>
            <w:noProof/>
            <w:webHidden/>
          </w:rPr>
          <w:fldChar w:fldCharType="begin"/>
        </w:r>
        <w:r w:rsidR="000C757C">
          <w:rPr>
            <w:noProof/>
            <w:webHidden/>
          </w:rPr>
          <w:instrText xml:space="preserve"> PAGEREF _Toc531202695 \h </w:instrText>
        </w:r>
        <w:r w:rsidR="000C757C">
          <w:rPr>
            <w:noProof/>
            <w:webHidden/>
          </w:rPr>
        </w:r>
        <w:r w:rsidR="000C757C">
          <w:rPr>
            <w:noProof/>
            <w:webHidden/>
          </w:rPr>
          <w:fldChar w:fldCharType="separate"/>
        </w:r>
        <w:r w:rsidR="000C757C">
          <w:rPr>
            <w:noProof/>
            <w:webHidden/>
          </w:rPr>
          <w:t>12</w:t>
        </w:r>
        <w:r w:rsidR="000C757C">
          <w:rPr>
            <w:noProof/>
            <w:webHidden/>
          </w:rPr>
          <w:fldChar w:fldCharType="end"/>
        </w:r>
      </w:hyperlink>
    </w:p>
    <w:p w14:paraId="43FE8ED9" w14:textId="54BC4AF7"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696" w:history="1">
        <w:r w:rsidR="000C757C" w:rsidRPr="0001702C">
          <w:rPr>
            <w:rStyle w:val="Hyperlink"/>
            <w:noProof/>
          </w:rPr>
          <w:t>2.2.2 Nem regisztrált felhasználó</w:t>
        </w:r>
        <w:r w:rsidR="000C757C">
          <w:rPr>
            <w:noProof/>
            <w:webHidden/>
          </w:rPr>
          <w:tab/>
        </w:r>
        <w:r w:rsidR="000C757C">
          <w:rPr>
            <w:noProof/>
            <w:webHidden/>
          </w:rPr>
          <w:fldChar w:fldCharType="begin"/>
        </w:r>
        <w:r w:rsidR="000C757C">
          <w:rPr>
            <w:noProof/>
            <w:webHidden/>
          </w:rPr>
          <w:instrText xml:space="preserve"> PAGEREF _Toc531202696 \h </w:instrText>
        </w:r>
        <w:r w:rsidR="000C757C">
          <w:rPr>
            <w:noProof/>
            <w:webHidden/>
          </w:rPr>
        </w:r>
        <w:r w:rsidR="000C757C">
          <w:rPr>
            <w:noProof/>
            <w:webHidden/>
          </w:rPr>
          <w:fldChar w:fldCharType="separate"/>
        </w:r>
        <w:r w:rsidR="000C757C">
          <w:rPr>
            <w:noProof/>
            <w:webHidden/>
          </w:rPr>
          <w:t>12</w:t>
        </w:r>
        <w:r w:rsidR="000C757C">
          <w:rPr>
            <w:noProof/>
            <w:webHidden/>
          </w:rPr>
          <w:fldChar w:fldCharType="end"/>
        </w:r>
      </w:hyperlink>
    </w:p>
    <w:p w14:paraId="17BAF2F3" w14:textId="156AD51A"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697" w:history="1">
        <w:r w:rsidR="000C757C" w:rsidRPr="0001702C">
          <w:rPr>
            <w:rStyle w:val="Hyperlink"/>
            <w:noProof/>
          </w:rPr>
          <w:t>2.3 Funkciók</w:t>
        </w:r>
        <w:r w:rsidR="000C757C">
          <w:rPr>
            <w:noProof/>
            <w:webHidden/>
          </w:rPr>
          <w:tab/>
        </w:r>
        <w:r w:rsidR="000C757C">
          <w:rPr>
            <w:noProof/>
            <w:webHidden/>
          </w:rPr>
          <w:fldChar w:fldCharType="begin"/>
        </w:r>
        <w:r w:rsidR="000C757C">
          <w:rPr>
            <w:noProof/>
            <w:webHidden/>
          </w:rPr>
          <w:instrText xml:space="preserve"> PAGEREF _Toc531202697 \h </w:instrText>
        </w:r>
        <w:r w:rsidR="000C757C">
          <w:rPr>
            <w:noProof/>
            <w:webHidden/>
          </w:rPr>
        </w:r>
        <w:r w:rsidR="000C757C">
          <w:rPr>
            <w:noProof/>
            <w:webHidden/>
          </w:rPr>
          <w:fldChar w:fldCharType="separate"/>
        </w:r>
        <w:r w:rsidR="000C757C">
          <w:rPr>
            <w:noProof/>
            <w:webHidden/>
          </w:rPr>
          <w:t>13</w:t>
        </w:r>
        <w:r w:rsidR="000C757C">
          <w:rPr>
            <w:noProof/>
            <w:webHidden/>
          </w:rPr>
          <w:fldChar w:fldCharType="end"/>
        </w:r>
      </w:hyperlink>
    </w:p>
    <w:p w14:paraId="7A071F21" w14:textId="10A9A0AF"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698" w:history="1">
        <w:r w:rsidR="000C757C" w:rsidRPr="0001702C">
          <w:rPr>
            <w:rStyle w:val="Hyperlink"/>
            <w:noProof/>
          </w:rPr>
          <w:t>2.3.1 Regisztráció</w:t>
        </w:r>
        <w:r w:rsidR="000C757C">
          <w:rPr>
            <w:noProof/>
            <w:webHidden/>
          </w:rPr>
          <w:tab/>
        </w:r>
        <w:r w:rsidR="000C757C">
          <w:rPr>
            <w:noProof/>
            <w:webHidden/>
          </w:rPr>
          <w:fldChar w:fldCharType="begin"/>
        </w:r>
        <w:r w:rsidR="000C757C">
          <w:rPr>
            <w:noProof/>
            <w:webHidden/>
          </w:rPr>
          <w:instrText xml:space="preserve"> PAGEREF _Toc531202698 \h </w:instrText>
        </w:r>
        <w:r w:rsidR="000C757C">
          <w:rPr>
            <w:noProof/>
            <w:webHidden/>
          </w:rPr>
        </w:r>
        <w:r w:rsidR="000C757C">
          <w:rPr>
            <w:noProof/>
            <w:webHidden/>
          </w:rPr>
          <w:fldChar w:fldCharType="separate"/>
        </w:r>
        <w:r w:rsidR="000C757C">
          <w:rPr>
            <w:noProof/>
            <w:webHidden/>
          </w:rPr>
          <w:t>13</w:t>
        </w:r>
        <w:r w:rsidR="000C757C">
          <w:rPr>
            <w:noProof/>
            <w:webHidden/>
          </w:rPr>
          <w:fldChar w:fldCharType="end"/>
        </w:r>
      </w:hyperlink>
    </w:p>
    <w:p w14:paraId="7E42206F" w14:textId="461BE846"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699" w:history="1">
        <w:r w:rsidR="000C757C" w:rsidRPr="0001702C">
          <w:rPr>
            <w:rStyle w:val="Hyperlink"/>
            <w:noProof/>
          </w:rPr>
          <w:t>2.3.2 Bejelentkezés</w:t>
        </w:r>
        <w:r w:rsidR="000C757C">
          <w:rPr>
            <w:noProof/>
            <w:webHidden/>
          </w:rPr>
          <w:tab/>
        </w:r>
        <w:r w:rsidR="000C757C">
          <w:rPr>
            <w:noProof/>
            <w:webHidden/>
          </w:rPr>
          <w:fldChar w:fldCharType="begin"/>
        </w:r>
        <w:r w:rsidR="000C757C">
          <w:rPr>
            <w:noProof/>
            <w:webHidden/>
          </w:rPr>
          <w:instrText xml:space="preserve"> PAGEREF _Toc531202699 \h </w:instrText>
        </w:r>
        <w:r w:rsidR="000C757C">
          <w:rPr>
            <w:noProof/>
            <w:webHidden/>
          </w:rPr>
        </w:r>
        <w:r w:rsidR="000C757C">
          <w:rPr>
            <w:noProof/>
            <w:webHidden/>
          </w:rPr>
          <w:fldChar w:fldCharType="separate"/>
        </w:r>
        <w:r w:rsidR="000C757C">
          <w:rPr>
            <w:noProof/>
            <w:webHidden/>
          </w:rPr>
          <w:t>15</w:t>
        </w:r>
        <w:r w:rsidR="000C757C">
          <w:rPr>
            <w:noProof/>
            <w:webHidden/>
          </w:rPr>
          <w:fldChar w:fldCharType="end"/>
        </w:r>
      </w:hyperlink>
    </w:p>
    <w:p w14:paraId="49E32E72" w14:textId="1911AB9A"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700" w:history="1">
        <w:r w:rsidR="000C757C" w:rsidRPr="0001702C">
          <w:rPr>
            <w:rStyle w:val="Hyperlink"/>
            <w:noProof/>
          </w:rPr>
          <w:t>2.3.3 Gyakorlatok megjelenítése</w:t>
        </w:r>
        <w:r w:rsidR="000C757C">
          <w:rPr>
            <w:noProof/>
            <w:webHidden/>
          </w:rPr>
          <w:tab/>
        </w:r>
        <w:r w:rsidR="000C757C">
          <w:rPr>
            <w:noProof/>
            <w:webHidden/>
          </w:rPr>
          <w:fldChar w:fldCharType="begin"/>
        </w:r>
        <w:r w:rsidR="000C757C">
          <w:rPr>
            <w:noProof/>
            <w:webHidden/>
          </w:rPr>
          <w:instrText xml:space="preserve"> PAGEREF _Toc531202700 \h </w:instrText>
        </w:r>
        <w:r w:rsidR="000C757C">
          <w:rPr>
            <w:noProof/>
            <w:webHidden/>
          </w:rPr>
        </w:r>
        <w:r w:rsidR="000C757C">
          <w:rPr>
            <w:noProof/>
            <w:webHidden/>
          </w:rPr>
          <w:fldChar w:fldCharType="separate"/>
        </w:r>
        <w:r w:rsidR="000C757C">
          <w:rPr>
            <w:noProof/>
            <w:webHidden/>
          </w:rPr>
          <w:t>17</w:t>
        </w:r>
        <w:r w:rsidR="000C757C">
          <w:rPr>
            <w:noProof/>
            <w:webHidden/>
          </w:rPr>
          <w:fldChar w:fldCharType="end"/>
        </w:r>
      </w:hyperlink>
    </w:p>
    <w:p w14:paraId="2B79A973" w14:textId="69879398"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01" w:history="1">
        <w:r w:rsidR="000C757C" w:rsidRPr="0001702C">
          <w:rPr>
            <w:rStyle w:val="Hyperlink"/>
            <w:noProof/>
          </w:rPr>
          <w:t>2.4 Kalóriaigény számítás</w:t>
        </w:r>
        <w:r w:rsidR="000C757C">
          <w:rPr>
            <w:noProof/>
            <w:webHidden/>
          </w:rPr>
          <w:tab/>
        </w:r>
        <w:r w:rsidR="000C757C">
          <w:rPr>
            <w:noProof/>
            <w:webHidden/>
          </w:rPr>
          <w:fldChar w:fldCharType="begin"/>
        </w:r>
        <w:r w:rsidR="000C757C">
          <w:rPr>
            <w:noProof/>
            <w:webHidden/>
          </w:rPr>
          <w:instrText xml:space="preserve"> PAGEREF _Toc531202701 \h </w:instrText>
        </w:r>
        <w:r w:rsidR="000C757C">
          <w:rPr>
            <w:noProof/>
            <w:webHidden/>
          </w:rPr>
        </w:r>
        <w:r w:rsidR="000C757C">
          <w:rPr>
            <w:noProof/>
            <w:webHidden/>
          </w:rPr>
          <w:fldChar w:fldCharType="separate"/>
        </w:r>
        <w:r w:rsidR="000C757C">
          <w:rPr>
            <w:noProof/>
            <w:webHidden/>
          </w:rPr>
          <w:t>18</w:t>
        </w:r>
        <w:r w:rsidR="000C757C">
          <w:rPr>
            <w:noProof/>
            <w:webHidden/>
          </w:rPr>
          <w:fldChar w:fldCharType="end"/>
        </w:r>
      </w:hyperlink>
    </w:p>
    <w:p w14:paraId="7566790A" w14:textId="1CDC1212" w:rsidR="000C757C" w:rsidRDefault="000C621F">
      <w:pPr>
        <w:pStyle w:val="TOC1"/>
        <w:rPr>
          <w:rFonts w:asciiTheme="minorHAnsi" w:eastAsiaTheme="minorEastAsia" w:hAnsiTheme="minorHAnsi" w:cstheme="minorBidi"/>
          <w:b w:val="0"/>
          <w:noProof/>
          <w:sz w:val="22"/>
          <w:szCs w:val="22"/>
          <w:lang w:eastAsia="hu-HU"/>
        </w:rPr>
      </w:pPr>
      <w:hyperlink w:anchor="_Toc531202702" w:history="1">
        <w:r w:rsidR="000C757C" w:rsidRPr="0001702C">
          <w:rPr>
            <w:rStyle w:val="Hyperlink"/>
            <w:noProof/>
          </w:rPr>
          <w:t>3 Felhasznált technológiák</w:t>
        </w:r>
        <w:r w:rsidR="000C757C">
          <w:rPr>
            <w:noProof/>
            <w:webHidden/>
          </w:rPr>
          <w:tab/>
        </w:r>
        <w:r w:rsidR="000C757C">
          <w:rPr>
            <w:noProof/>
            <w:webHidden/>
          </w:rPr>
          <w:fldChar w:fldCharType="begin"/>
        </w:r>
        <w:r w:rsidR="000C757C">
          <w:rPr>
            <w:noProof/>
            <w:webHidden/>
          </w:rPr>
          <w:instrText xml:space="preserve"> PAGEREF _Toc531202702 \h </w:instrText>
        </w:r>
        <w:r w:rsidR="000C757C">
          <w:rPr>
            <w:noProof/>
            <w:webHidden/>
          </w:rPr>
        </w:r>
        <w:r w:rsidR="000C757C">
          <w:rPr>
            <w:noProof/>
            <w:webHidden/>
          </w:rPr>
          <w:fldChar w:fldCharType="separate"/>
        </w:r>
        <w:r w:rsidR="000C757C">
          <w:rPr>
            <w:noProof/>
            <w:webHidden/>
          </w:rPr>
          <w:t>19</w:t>
        </w:r>
        <w:r w:rsidR="000C757C">
          <w:rPr>
            <w:noProof/>
            <w:webHidden/>
          </w:rPr>
          <w:fldChar w:fldCharType="end"/>
        </w:r>
      </w:hyperlink>
    </w:p>
    <w:p w14:paraId="773E73C8" w14:textId="5D2E7856"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03" w:history="1">
        <w:r w:rsidR="000C757C" w:rsidRPr="0001702C">
          <w:rPr>
            <w:rStyle w:val="Hyperlink"/>
            <w:noProof/>
          </w:rPr>
          <w:t>3.1 Android platform</w:t>
        </w:r>
        <w:r w:rsidR="000C757C">
          <w:rPr>
            <w:noProof/>
            <w:webHidden/>
          </w:rPr>
          <w:tab/>
        </w:r>
        <w:r w:rsidR="000C757C">
          <w:rPr>
            <w:noProof/>
            <w:webHidden/>
          </w:rPr>
          <w:fldChar w:fldCharType="begin"/>
        </w:r>
        <w:r w:rsidR="000C757C">
          <w:rPr>
            <w:noProof/>
            <w:webHidden/>
          </w:rPr>
          <w:instrText xml:space="preserve"> PAGEREF _Toc531202703 \h </w:instrText>
        </w:r>
        <w:r w:rsidR="000C757C">
          <w:rPr>
            <w:noProof/>
            <w:webHidden/>
          </w:rPr>
        </w:r>
        <w:r w:rsidR="000C757C">
          <w:rPr>
            <w:noProof/>
            <w:webHidden/>
          </w:rPr>
          <w:fldChar w:fldCharType="separate"/>
        </w:r>
        <w:r w:rsidR="000C757C">
          <w:rPr>
            <w:noProof/>
            <w:webHidden/>
          </w:rPr>
          <w:t>19</w:t>
        </w:r>
        <w:r w:rsidR="000C757C">
          <w:rPr>
            <w:noProof/>
            <w:webHidden/>
          </w:rPr>
          <w:fldChar w:fldCharType="end"/>
        </w:r>
      </w:hyperlink>
    </w:p>
    <w:p w14:paraId="31ECC94D" w14:textId="763AFFBF"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04" w:history="1">
        <w:r w:rsidR="000C757C" w:rsidRPr="0001702C">
          <w:rPr>
            <w:rStyle w:val="Hyperlink"/>
            <w:noProof/>
          </w:rPr>
          <w:t>3.2 Node.js</w:t>
        </w:r>
        <w:r w:rsidR="000C757C">
          <w:rPr>
            <w:noProof/>
            <w:webHidden/>
          </w:rPr>
          <w:tab/>
        </w:r>
        <w:r w:rsidR="000C757C">
          <w:rPr>
            <w:noProof/>
            <w:webHidden/>
          </w:rPr>
          <w:fldChar w:fldCharType="begin"/>
        </w:r>
        <w:r w:rsidR="000C757C">
          <w:rPr>
            <w:noProof/>
            <w:webHidden/>
          </w:rPr>
          <w:instrText xml:space="preserve"> PAGEREF _Toc531202704 \h </w:instrText>
        </w:r>
        <w:r w:rsidR="000C757C">
          <w:rPr>
            <w:noProof/>
            <w:webHidden/>
          </w:rPr>
        </w:r>
        <w:r w:rsidR="000C757C">
          <w:rPr>
            <w:noProof/>
            <w:webHidden/>
          </w:rPr>
          <w:fldChar w:fldCharType="separate"/>
        </w:r>
        <w:r w:rsidR="000C757C">
          <w:rPr>
            <w:noProof/>
            <w:webHidden/>
          </w:rPr>
          <w:t>20</w:t>
        </w:r>
        <w:r w:rsidR="000C757C">
          <w:rPr>
            <w:noProof/>
            <w:webHidden/>
          </w:rPr>
          <w:fldChar w:fldCharType="end"/>
        </w:r>
      </w:hyperlink>
    </w:p>
    <w:p w14:paraId="63F35C5F" w14:textId="5529CCB7"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05" w:history="1">
        <w:r w:rsidR="000C757C" w:rsidRPr="0001702C">
          <w:rPr>
            <w:rStyle w:val="Hyperlink"/>
            <w:noProof/>
          </w:rPr>
          <w:t>3.3 Express</w:t>
        </w:r>
        <w:r w:rsidR="000C757C">
          <w:rPr>
            <w:noProof/>
            <w:webHidden/>
          </w:rPr>
          <w:tab/>
        </w:r>
        <w:r w:rsidR="000C757C">
          <w:rPr>
            <w:noProof/>
            <w:webHidden/>
          </w:rPr>
          <w:fldChar w:fldCharType="begin"/>
        </w:r>
        <w:r w:rsidR="000C757C">
          <w:rPr>
            <w:noProof/>
            <w:webHidden/>
          </w:rPr>
          <w:instrText xml:space="preserve"> PAGEREF _Toc531202705 \h </w:instrText>
        </w:r>
        <w:r w:rsidR="000C757C">
          <w:rPr>
            <w:noProof/>
            <w:webHidden/>
          </w:rPr>
        </w:r>
        <w:r w:rsidR="000C757C">
          <w:rPr>
            <w:noProof/>
            <w:webHidden/>
          </w:rPr>
          <w:fldChar w:fldCharType="separate"/>
        </w:r>
        <w:r w:rsidR="000C757C">
          <w:rPr>
            <w:noProof/>
            <w:webHidden/>
          </w:rPr>
          <w:t>20</w:t>
        </w:r>
        <w:r w:rsidR="000C757C">
          <w:rPr>
            <w:noProof/>
            <w:webHidden/>
          </w:rPr>
          <w:fldChar w:fldCharType="end"/>
        </w:r>
      </w:hyperlink>
    </w:p>
    <w:p w14:paraId="0A2B9AB5" w14:textId="56242872"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06" w:history="1">
        <w:r w:rsidR="000C757C" w:rsidRPr="0001702C">
          <w:rPr>
            <w:rStyle w:val="Hyperlink"/>
            <w:noProof/>
          </w:rPr>
          <w:t>3.4 MySQL</w:t>
        </w:r>
        <w:r w:rsidR="000C757C">
          <w:rPr>
            <w:noProof/>
            <w:webHidden/>
          </w:rPr>
          <w:tab/>
        </w:r>
        <w:r w:rsidR="000C757C">
          <w:rPr>
            <w:noProof/>
            <w:webHidden/>
          </w:rPr>
          <w:fldChar w:fldCharType="begin"/>
        </w:r>
        <w:r w:rsidR="000C757C">
          <w:rPr>
            <w:noProof/>
            <w:webHidden/>
          </w:rPr>
          <w:instrText xml:space="preserve"> PAGEREF _Toc531202706 \h </w:instrText>
        </w:r>
        <w:r w:rsidR="000C757C">
          <w:rPr>
            <w:noProof/>
            <w:webHidden/>
          </w:rPr>
        </w:r>
        <w:r w:rsidR="000C757C">
          <w:rPr>
            <w:noProof/>
            <w:webHidden/>
          </w:rPr>
          <w:fldChar w:fldCharType="separate"/>
        </w:r>
        <w:r w:rsidR="000C757C">
          <w:rPr>
            <w:noProof/>
            <w:webHidden/>
          </w:rPr>
          <w:t>20</w:t>
        </w:r>
        <w:r w:rsidR="000C757C">
          <w:rPr>
            <w:noProof/>
            <w:webHidden/>
          </w:rPr>
          <w:fldChar w:fldCharType="end"/>
        </w:r>
      </w:hyperlink>
    </w:p>
    <w:p w14:paraId="45DABE56" w14:textId="6091853B"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707" w:history="1">
        <w:r w:rsidR="000C757C" w:rsidRPr="0001702C">
          <w:rPr>
            <w:rStyle w:val="Hyperlink"/>
            <w:noProof/>
          </w:rPr>
          <w:t>3.4.1 Lekérdezések</w:t>
        </w:r>
        <w:r w:rsidR="000C757C">
          <w:rPr>
            <w:noProof/>
            <w:webHidden/>
          </w:rPr>
          <w:tab/>
        </w:r>
        <w:r w:rsidR="000C757C">
          <w:rPr>
            <w:noProof/>
            <w:webHidden/>
          </w:rPr>
          <w:fldChar w:fldCharType="begin"/>
        </w:r>
        <w:r w:rsidR="000C757C">
          <w:rPr>
            <w:noProof/>
            <w:webHidden/>
          </w:rPr>
          <w:instrText xml:space="preserve"> PAGEREF _Toc531202707 \h </w:instrText>
        </w:r>
        <w:r w:rsidR="000C757C">
          <w:rPr>
            <w:noProof/>
            <w:webHidden/>
          </w:rPr>
        </w:r>
        <w:r w:rsidR="000C757C">
          <w:rPr>
            <w:noProof/>
            <w:webHidden/>
          </w:rPr>
          <w:fldChar w:fldCharType="separate"/>
        </w:r>
        <w:r w:rsidR="000C757C">
          <w:rPr>
            <w:noProof/>
            <w:webHidden/>
          </w:rPr>
          <w:t>21</w:t>
        </w:r>
        <w:r w:rsidR="000C757C">
          <w:rPr>
            <w:noProof/>
            <w:webHidden/>
          </w:rPr>
          <w:fldChar w:fldCharType="end"/>
        </w:r>
      </w:hyperlink>
    </w:p>
    <w:p w14:paraId="73C4C600" w14:textId="61CF892F"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708" w:history="1">
        <w:r w:rsidR="000C757C" w:rsidRPr="0001702C">
          <w:rPr>
            <w:rStyle w:val="Hyperlink"/>
            <w:noProof/>
          </w:rPr>
          <w:t>3.4.2 Adatok bevitele</w:t>
        </w:r>
        <w:r w:rsidR="000C757C">
          <w:rPr>
            <w:noProof/>
            <w:webHidden/>
          </w:rPr>
          <w:tab/>
        </w:r>
        <w:r w:rsidR="000C757C">
          <w:rPr>
            <w:noProof/>
            <w:webHidden/>
          </w:rPr>
          <w:fldChar w:fldCharType="begin"/>
        </w:r>
        <w:r w:rsidR="000C757C">
          <w:rPr>
            <w:noProof/>
            <w:webHidden/>
          </w:rPr>
          <w:instrText xml:space="preserve"> PAGEREF _Toc531202708 \h </w:instrText>
        </w:r>
        <w:r w:rsidR="000C757C">
          <w:rPr>
            <w:noProof/>
            <w:webHidden/>
          </w:rPr>
        </w:r>
        <w:r w:rsidR="000C757C">
          <w:rPr>
            <w:noProof/>
            <w:webHidden/>
          </w:rPr>
          <w:fldChar w:fldCharType="separate"/>
        </w:r>
        <w:r w:rsidR="000C757C">
          <w:rPr>
            <w:noProof/>
            <w:webHidden/>
          </w:rPr>
          <w:t>21</w:t>
        </w:r>
        <w:r w:rsidR="000C757C">
          <w:rPr>
            <w:noProof/>
            <w:webHidden/>
          </w:rPr>
          <w:fldChar w:fldCharType="end"/>
        </w:r>
      </w:hyperlink>
    </w:p>
    <w:p w14:paraId="5EECE941" w14:textId="7FE1A321"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709" w:history="1">
        <w:r w:rsidR="000C757C" w:rsidRPr="0001702C">
          <w:rPr>
            <w:rStyle w:val="Hyperlink"/>
            <w:noProof/>
          </w:rPr>
          <w:t>3.4.3 Adatok módosítása</w:t>
        </w:r>
        <w:r w:rsidR="000C757C">
          <w:rPr>
            <w:noProof/>
            <w:webHidden/>
          </w:rPr>
          <w:tab/>
        </w:r>
        <w:r w:rsidR="000C757C">
          <w:rPr>
            <w:noProof/>
            <w:webHidden/>
          </w:rPr>
          <w:fldChar w:fldCharType="begin"/>
        </w:r>
        <w:r w:rsidR="000C757C">
          <w:rPr>
            <w:noProof/>
            <w:webHidden/>
          </w:rPr>
          <w:instrText xml:space="preserve"> PAGEREF _Toc531202709 \h </w:instrText>
        </w:r>
        <w:r w:rsidR="000C757C">
          <w:rPr>
            <w:noProof/>
            <w:webHidden/>
          </w:rPr>
        </w:r>
        <w:r w:rsidR="000C757C">
          <w:rPr>
            <w:noProof/>
            <w:webHidden/>
          </w:rPr>
          <w:fldChar w:fldCharType="separate"/>
        </w:r>
        <w:r w:rsidR="000C757C">
          <w:rPr>
            <w:noProof/>
            <w:webHidden/>
          </w:rPr>
          <w:t>21</w:t>
        </w:r>
        <w:r w:rsidR="000C757C">
          <w:rPr>
            <w:noProof/>
            <w:webHidden/>
          </w:rPr>
          <w:fldChar w:fldCharType="end"/>
        </w:r>
      </w:hyperlink>
    </w:p>
    <w:p w14:paraId="41BD5B2C" w14:textId="2F63A771" w:rsidR="000C757C" w:rsidRDefault="000C621F">
      <w:pPr>
        <w:pStyle w:val="TOC3"/>
        <w:tabs>
          <w:tab w:val="right" w:leader="dot" w:pos="8494"/>
        </w:tabs>
        <w:rPr>
          <w:rFonts w:asciiTheme="minorHAnsi" w:eastAsiaTheme="minorEastAsia" w:hAnsiTheme="minorHAnsi" w:cstheme="minorBidi"/>
          <w:noProof/>
          <w:sz w:val="22"/>
          <w:szCs w:val="22"/>
          <w:lang w:eastAsia="hu-HU"/>
        </w:rPr>
      </w:pPr>
      <w:hyperlink w:anchor="_Toc531202710" w:history="1">
        <w:r w:rsidR="000C757C" w:rsidRPr="0001702C">
          <w:rPr>
            <w:rStyle w:val="Hyperlink"/>
            <w:noProof/>
          </w:rPr>
          <w:t>3.4.4 Adatok törlése</w:t>
        </w:r>
        <w:r w:rsidR="000C757C">
          <w:rPr>
            <w:noProof/>
            <w:webHidden/>
          </w:rPr>
          <w:tab/>
        </w:r>
        <w:r w:rsidR="000C757C">
          <w:rPr>
            <w:noProof/>
            <w:webHidden/>
          </w:rPr>
          <w:fldChar w:fldCharType="begin"/>
        </w:r>
        <w:r w:rsidR="000C757C">
          <w:rPr>
            <w:noProof/>
            <w:webHidden/>
          </w:rPr>
          <w:instrText xml:space="preserve"> PAGEREF _Toc531202710 \h </w:instrText>
        </w:r>
        <w:r w:rsidR="000C757C">
          <w:rPr>
            <w:noProof/>
            <w:webHidden/>
          </w:rPr>
        </w:r>
        <w:r w:rsidR="000C757C">
          <w:rPr>
            <w:noProof/>
            <w:webHidden/>
          </w:rPr>
          <w:fldChar w:fldCharType="separate"/>
        </w:r>
        <w:r w:rsidR="000C757C">
          <w:rPr>
            <w:noProof/>
            <w:webHidden/>
          </w:rPr>
          <w:t>22</w:t>
        </w:r>
        <w:r w:rsidR="000C757C">
          <w:rPr>
            <w:noProof/>
            <w:webHidden/>
          </w:rPr>
          <w:fldChar w:fldCharType="end"/>
        </w:r>
      </w:hyperlink>
    </w:p>
    <w:p w14:paraId="185F8ACB" w14:textId="66147F74"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1" w:history="1">
        <w:r w:rsidR="000C757C" w:rsidRPr="0001702C">
          <w:rPr>
            <w:rStyle w:val="Hyperlink"/>
            <w:noProof/>
          </w:rPr>
          <w:t>3.5 JSON Web Token</w:t>
        </w:r>
        <w:r w:rsidR="000C757C">
          <w:rPr>
            <w:noProof/>
            <w:webHidden/>
          </w:rPr>
          <w:tab/>
        </w:r>
        <w:r w:rsidR="000C757C">
          <w:rPr>
            <w:noProof/>
            <w:webHidden/>
          </w:rPr>
          <w:fldChar w:fldCharType="begin"/>
        </w:r>
        <w:r w:rsidR="000C757C">
          <w:rPr>
            <w:noProof/>
            <w:webHidden/>
          </w:rPr>
          <w:instrText xml:space="preserve"> PAGEREF _Toc531202711 \h </w:instrText>
        </w:r>
        <w:r w:rsidR="000C757C">
          <w:rPr>
            <w:noProof/>
            <w:webHidden/>
          </w:rPr>
        </w:r>
        <w:r w:rsidR="000C757C">
          <w:rPr>
            <w:noProof/>
            <w:webHidden/>
          </w:rPr>
          <w:fldChar w:fldCharType="separate"/>
        </w:r>
        <w:r w:rsidR="000C757C">
          <w:rPr>
            <w:noProof/>
            <w:webHidden/>
          </w:rPr>
          <w:t>22</w:t>
        </w:r>
        <w:r w:rsidR="000C757C">
          <w:rPr>
            <w:noProof/>
            <w:webHidden/>
          </w:rPr>
          <w:fldChar w:fldCharType="end"/>
        </w:r>
      </w:hyperlink>
    </w:p>
    <w:p w14:paraId="245C3F20" w14:textId="52146981"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2" w:history="1">
        <w:r w:rsidR="000C757C" w:rsidRPr="0001702C">
          <w:rPr>
            <w:rStyle w:val="Hyperlink"/>
            <w:noProof/>
          </w:rPr>
          <w:t>3.6 REST</w:t>
        </w:r>
        <w:r w:rsidR="000C757C">
          <w:rPr>
            <w:noProof/>
            <w:webHidden/>
          </w:rPr>
          <w:tab/>
        </w:r>
        <w:r w:rsidR="000C757C">
          <w:rPr>
            <w:noProof/>
            <w:webHidden/>
          </w:rPr>
          <w:fldChar w:fldCharType="begin"/>
        </w:r>
        <w:r w:rsidR="000C757C">
          <w:rPr>
            <w:noProof/>
            <w:webHidden/>
          </w:rPr>
          <w:instrText xml:space="preserve"> PAGEREF _Toc531202712 \h </w:instrText>
        </w:r>
        <w:r w:rsidR="000C757C">
          <w:rPr>
            <w:noProof/>
            <w:webHidden/>
          </w:rPr>
        </w:r>
        <w:r w:rsidR="000C757C">
          <w:rPr>
            <w:noProof/>
            <w:webHidden/>
          </w:rPr>
          <w:fldChar w:fldCharType="separate"/>
        </w:r>
        <w:r w:rsidR="000C757C">
          <w:rPr>
            <w:noProof/>
            <w:webHidden/>
          </w:rPr>
          <w:t>23</w:t>
        </w:r>
        <w:r w:rsidR="000C757C">
          <w:rPr>
            <w:noProof/>
            <w:webHidden/>
          </w:rPr>
          <w:fldChar w:fldCharType="end"/>
        </w:r>
      </w:hyperlink>
    </w:p>
    <w:p w14:paraId="01EE7D01" w14:textId="2D123E37" w:rsidR="000C757C" w:rsidRDefault="000C621F">
      <w:pPr>
        <w:pStyle w:val="TOC1"/>
        <w:rPr>
          <w:rFonts w:asciiTheme="minorHAnsi" w:eastAsiaTheme="minorEastAsia" w:hAnsiTheme="minorHAnsi" w:cstheme="minorBidi"/>
          <w:b w:val="0"/>
          <w:noProof/>
          <w:sz w:val="22"/>
          <w:szCs w:val="22"/>
          <w:lang w:eastAsia="hu-HU"/>
        </w:rPr>
      </w:pPr>
      <w:hyperlink w:anchor="_Toc531202713" w:history="1">
        <w:r w:rsidR="000C757C" w:rsidRPr="0001702C">
          <w:rPr>
            <w:rStyle w:val="Hyperlink"/>
            <w:noProof/>
          </w:rPr>
          <w:t>4 Architektúra bemutatása</w:t>
        </w:r>
        <w:r w:rsidR="000C757C">
          <w:rPr>
            <w:noProof/>
            <w:webHidden/>
          </w:rPr>
          <w:tab/>
        </w:r>
        <w:r w:rsidR="000C757C">
          <w:rPr>
            <w:noProof/>
            <w:webHidden/>
          </w:rPr>
          <w:fldChar w:fldCharType="begin"/>
        </w:r>
        <w:r w:rsidR="000C757C">
          <w:rPr>
            <w:noProof/>
            <w:webHidden/>
          </w:rPr>
          <w:instrText xml:space="preserve"> PAGEREF _Toc531202713 \h </w:instrText>
        </w:r>
        <w:r w:rsidR="000C757C">
          <w:rPr>
            <w:noProof/>
            <w:webHidden/>
          </w:rPr>
        </w:r>
        <w:r w:rsidR="000C757C">
          <w:rPr>
            <w:noProof/>
            <w:webHidden/>
          </w:rPr>
          <w:fldChar w:fldCharType="separate"/>
        </w:r>
        <w:r w:rsidR="000C757C">
          <w:rPr>
            <w:noProof/>
            <w:webHidden/>
          </w:rPr>
          <w:t>24</w:t>
        </w:r>
        <w:r w:rsidR="000C757C">
          <w:rPr>
            <w:noProof/>
            <w:webHidden/>
          </w:rPr>
          <w:fldChar w:fldCharType="end"/>
        </w:r>
      </w:hyperlink>
    </w:p>
    <w:p w14:paraId="353E42B1" w14:textId="17E9C028"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4" w:history="1">
        <w:r w:rsidR="000C757C" w:rsidRPr="0001702C">
          <w:rPr>
            <w:rStyle w:val="Hyperlink"/>
            <w:noProof/>
          </w:rPr>
          <w:t>4.1 Háromrétegű architektúra</w:t>
        </w:r>
        <w:r w:rsidR="000C757C">
          <w:rPr>
            <w:noProof/>
            <w:webHidden/>
          </w:rPr>
          <w:tab/>
        </w:r>
        <w:r w:rsidR="000C757C">
          <w:rPr>
            <w:noProof/>
            <w:webHidden/>
          </w:rPr>
          <w:fldChar w:fldCharType="begin"/>
        </w:r>
        <w:r w:rsidR="000C757C">
          <w:rPr>
            <w:noProof/>
            <w:webHidden/>
          </w:rPr>
          <w:instrText xml:space="preserve"> PAGEREF _Toc531202714 \h </w:instrText>
        </w:r>
        <w:r w:rsidR="000C757C">
          <w:rPr>
            <w:noProof/>
            <w:webHidden/>
          </w:rPr>
        </w:r>
        <w:r w:rsidR="000C757C">
          <w:rPr>
            <w:noProof/>
            <w:webHidden/>
          </w:rPr>
          <w:fldChar w:fldCharType="separate"/>
        </w:r>
        <w:r w:rsidR="000C757C">
          <w:rPr>
            <w:noProof/>
            <w:webHidden/>
          </w:rPr>
          <w:t>24</w:t>
        </w:r>
        <w:r w:rsidR="000C757C">
          <w:rPr>
            <w:noProof/>
            <w:webHidden/>
          </w:rPr>
          <w:fldChar w:fldCharType="end"/>
        </w:r>
      </w:hyperlink>
    </w:p>
    <w:p w14:paraId="3091440A" w14:textId="79893DFA" w:rsidR="000C757C" w:rsidRDefault="000C621F">
      <w:pPr>
        <w:pStyle w:val="TOC1"/>
        <w:rPr>
          <w:rFonts w:asciiTheme="minorHAnsi" w:eastAsiaTheme="minorEastAsia" w:hAnsiTheme="minorHAnsi" w:cstheme="minorBidi"/>
          <w:b w:val="0"/>
          <w:noProof/>
          <w:sz w:val="22"/>
          <w:szCs w:val="22"/>
          <w:lang w:eastAsia="hu-HU"/>
        </w:rPr>
      </w:pPr>
      <w:hyperlink w:anchor="_Toc531202715" w:history="1">
        <w:r w:rsidR="000C757C" w:rsidRPr="0001702C">
          <w:rPr>
            <w:rStyle w:val="Hyperlink"/>
            <w:noProof/>
          </w:rPr>
          <w:t>5 Adatbázis elkészítésének a folyamata</w:t>
        </w:r>
        <w:r w:rsidR="000C757C">
          <w:rPr>
            <w:noProof/>
            <w:webHidden/>
          </w:rPr>
          <w:tab/>
        </w:r>
        <w:r w:rsidR="000C757C">
          <w:rPr>
            <w:noProof/>
            <w:webHidden/>
          </w:rPr>
          <w:fldChar w:fldCharType="begin"/>
        </w:r>
        <w:r w:rsidR="000C757C">
          <w:rPr>
            <w:noProof/>
            <w:webHidden/>
          </w:rPr>
          <w:instrText xml:space="preserve"> PAGEREF _Toc531202715 \h </w:instrText>
        </w:r>
        <w:r w:rsidR="000C757C">
          <w:rPr>
            <w:noProof/>
            <w:webHidden/>
          </w:rPr>
        </w:r>
        <w:r w:rsidR="000C757C">
          <w:rPr>
            <w:noProof/>
            <w:webHidden/>
          </w:rPr>
          <w:fldChar w:fldCharType="separate"/>
        </w:r>
        <w:r w:rsidR="000C757C">
          <w:rPr>
            <w:noProof/>
            <w:webHidden/>
          </w:rPr>
          <w:t>26</w:t>
        </w:r>
        <w:r w:rsidR="000C757C">
          <w:rPr>
            <w:noProof/>
            <w:webHidden/>
          </w:rPr>
          <w:fldChar w:fldCharType="end"/>
        </w:r>
      </w:hyperlink>
    </w:p>
    <w:p w14:paraId="4FEC05E7" w14:textId="2B53E4D6"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6" w:history="1">
        <w:r w:rsidR="000C757C" w:rsidRPr="0001702C">
          <w:rPr>
            <w:rStyle w:val="Hyperlink"/>
            <w:noProof/>
          </w:rPr>
          <w:t>5.1 Kapcsolatok a táblák között</w:t>
        </w:r>
        <w:r w:rsidR="000C757C">
          <w:rPr>
            <w:noProof/>
            <w:webHidden/>
          </w:rPr>
          <w:tab/>
        </w:r>
        <w:r w:rsidR="000C757C">
          <w:rPr>
            <w:noProof/>
            <w:webHidden/>
          </w:rPr>
          <w:fldChar w:fldCharType="begin"/>
        </w:r>
        <w:r w:rsidR="000C757C">
          <w:rPr>
            <w:noProof/>
            <w:webHidden/>
          </w:rPr>
          <w:instrText xml:space="preserve"> PAGEREF _Toc531202716 \h </w:instrText>
        </w:r>
        <w:r w:rsidR="000C757C">
          <w:rPr>
            <w:noProof/>
            <w:webHidden/>
          </w:rPr>
        </w:r>
        <w:r w:rsidR="000C757C">
          <w:rPr>
            <w:noProof/>
            <w:webHidden/>
          </w:rPr>
          <w:fldChar w:fldCharType="separate"/>
        </w:r>
        <w:r w:rsidR="000C757C">
          <w:rPr>
            <w:noProof/>
            <w:webHidden/>
          </w:rPr>
          <w:t>26</w:t>
        </w:r>
        <w:r w:rsidR="000C757C">
          <w:rPr>
            <w:noProof/>
            <w:webHidden/>
          </w:rPr>
          <w:fldChar w:fldCharType="end"/>
        </w:r>
      </w:hyperlink>
    </w:p>
    <w:p w14:paraId="2CAB59B1" w14:textId="780B75E4"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7" w:history="1">
        <w:r w:rsidR="000C757C" w:rsidRPr="0001702C">
          <w:rPr>
            <w:rStyle w:val="Hyperlink"/>
            <w:noProof/>
          </w:rPr>
          <w:t>5.2 Users tábla</w:t>
        </w:r>
        <w:r w:rsidR="000C757C">
          <w:rPr>
            <w:noProof/>
            <w:webHidden/>
          </w:rPr>
          <w:tab/>
        </w:r>
        <w:r w:rsidR="000C757C">
          <w:rPr>
            <w:noProof/>
            <w:webHidden/>
          </w:rPr>
          <w:fldChar w:fldCharType="begin"/>
        </w:r>
        <w:r w:rsidR="000C757C">
          <w:rPr>
            <w:noProof/>
            <w:webHidden/>
          </w:rPr>
          <w:instrText xml:space="preserve"> PAGEREF _Toc531202717 \h </w:instrText>
        </w:r>
        <w:r w:rsidR="000C757C">
          <w:rPr>
            <w:noProof/>
            <w:webHidden/>
          </w:rPr>
        </w:r>
        <w:r w:rsidR="000C757C">
          <w:rPr>
            <w:noProof/>
            <w:webHidden/>
          </w:rPr>
          <w:fldChar w:fldCharType="separate"/>
        </w:r>
        <w:r w:rsidR="000C757C">
          <w:rPr>
            <w:noProof/>
            <w:webHidden/>
          </w:rPr>
          <w:t>26</w:t>
        </w:r>
        <w:r w:rsidR="000C757C">
          <w:rPr>
            <w:noProof/>
            <w:webHidden/>
          </w:rPr>
          <w:fldChar w:fldCharType="end"/>
        </w:r>
      </w:hyperlink>
    </w:p>
    <w:p w14:paraId="449CAEEC" w14:textId="17099DF2"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8" w:history="1">
        <w:r w:rsidR="000C757C" w:rsidRPr="0001702C">
          <w:rPr>
            <w:rStyle w:val="Hyperlink"/>
            <w:noProof/>
          </w:rPr>
          <w:t>5.3 Trainings tábla</w:t>
        </w:r>
        <w:r w:rsidR="000C757C">
          <w:rPr>
            <w:noProof/>
            <w:webHidden/>
          </w:rPr>
          <w:tab/>
        </w:r>
        <w:r w:rsidR="000C757C">
          <w:rPr>
            <w:noProof/>
            <w:webHidden/>
          </w:rPr>
          <w:fldChar w:fldCharType="begin"/>
        </w:r>
        <w:r w:rsidR="000C757C">
          <w:rPr>
            <w:noProof/>
            <w:webHidden/>
          </w:rPr>
          <w:instrText xml:space="preserve"> PAGEREF _Toc531202718 \h </w:instrText>
        </w:r>
        <w:r w:rsidR="000C757C">
          <w:rPr>
            <w:noProof/>
            <w:webHidden/>
          </w:rPr>
        </w:r>
        <w:r w:rsidR="000C757C">
          <w:rPr>
            <w:noProof/>
            <w:webHidden/>
          </w:rPr>
          <w:fldChar w:fldCharType="separate"/>
        </w:r>
        <w:r w:rsidR="000C757C">
          <w:rPr>
            <w:noProof/>
            <w:webHidden/>
          </w:rPr>
          <w:t>27</w:t>
        </w:r>
        <w:r w:rsidR="000C757C">
          <w:rPr>
            <w:noProof/>
            <w:webHidden/>
          </w:rPr>
          <w:fldChar w:fldCharType="end"/>
        </w:r>
      </w:hyperlink>
    </w:p>
    <w:p w14:paraId="49EF627C" w14:textId="1FDC3E8C" w:rsidR="000C757C" w:rsidRDefault="000C621F">
      <w:pPr>
        <w:pStyle w:val="TOC2"/>
        <w:tabs>
          <w:tab w:val="right" w:leader="dot" w:pos="8494"/>
        </w:tabs>
        <w:rPr>
          <w:rFonts w:asciiTheme="minorHAnsi" w:eastAsiaTheme="minorEastAsia" w:hAnsiTheme="minorHAnsi" w:cstheme="minorBidi"/>
          <w:noProof/>
          <w:sz w:val="22"/>
          <w:szCs w:val="22"/>
          <w:lang w:eastAsia="hu-HU"/>
        </w:rPr>
      </w:pPr>
      <w:hyperlink w:anchor="_Toc531202719" w:history="1">
        <w:r w:rsidR="000C757C" w:rsidRPr="0001702C">
          <w:rPr>
            <w:rStyle w:val="Hyperlink"/>
            <w:noProof/>
          </w:rPr>
          <w:t>5.4 UsersTrainings tábla</w:t>
        </w:r>
        <w:r w:rsidR="000C757C">
          <w:rPr>
            <w:noProof/>
            <w:webHidden/>
          </w:rPr>
          <w:tab/>
        </w:r>
        <w:r w:rsidR="000C757C">
          <w:rPr>
            <w:noProof/>
            <w:webHidden/>
          </w:rPr>
          <w:fldChar w:fldCharType="begin"/>
        </w:r>
        <w:r w:rsidR="000C757C">
          <w:rPr>
            <w:noProof/>
            <w:webHidden/>
          </w:rPr>
          <w:instrText xml:space="preserve"> PAGEREF _Toc531202719 \h </w:instrText>
        </w:r>
        <w:r w:rsidR="000C757C">
          <w:rPr>
            <w:noProof/>
            <w:webHidden/>
          </w:rPr>
        </w:r>
        <w:r w:rsidR="000C757C">
          <w:rPr>
            <w:noProof/>
            <w:webHidden/>
          </w:rPr>
          <w:fldChar w:fldCharType="separate"/>
        </w:r>
        <w:r w:rsidR="000C757C">
          <w:rPr>
            <w:noProof/>
            <w:webHidden/>
          </w:rPr>
          <w:t>28</w:t>
        </w:r>
        <w:r w:rsidR="000C757C">
          <w:rPr>
            <w:noProof/>
            <w:webHidden/>
          </w:rPr>
          <w:fldChar w:fldCharType="end"/>
        </w:r>
      </w:hyperlink>
    </w:p>
    <w:p w14:paraId="7FA20536" w14:textId="2293E03A" w:rsidR="000C757C" w:rsidRDefault="000C621F">
      <w:pPr>
        <w:pStyle w:val="TOC1"/>
        <w:rPr>
          <w:rFonts w:asciiTheme="minorHAnsi" w:eastAsiaTheme="minorEastAsia" w:hAnsiTheme="minorHAnsi" w:cstheme="minorBidi"/>
          <w:b w:val="0"/>
          <w:noProof/>
          <w:sz w:val="22"/>
          <w:szCs w:val="22"/>
          <w:lang w:eastAsia="hu-HU"/>
        </w:rPr>
      </w:pPr>
      <w:hyperlink w:anchor="_Toc531202720" w:history="1">
        <w:r w:rsidR="000C757C" w:rsidRPr="0001702C">
          <w:rPr>
            <w:rStyle w:val="Hyperlink"/>
            <w:noProof/>
          </w:rPr>
          <w:t>6 Szerveralkalmazás elkészítésének a folyamata</w:t>
        </w:r>
        <w:r w:rsidR="000C757C">
          <w:rPr>
            <w:noProof/>
            <w:webHidden/>
          </w:rPr>
          <w:tab/>
        </w:r>
        <w:r w:rsidR="000C757C">
          <w:rPr>
            <w:noProof/>
            <w:webHidden/>
          </w:rPr>
          <w:fldChar w:fldCharType="begin"/>
        </w:r>
        <w:r w:rsidR="000C757C">
          <w:rPr>
            <w:noProof/>
            <w:webHidden/>
          </w:rPr>
          <w:instrText xml:space="preserve"> PAGEREF _Toc531202720 \h </w:instrText>
        </w:r>
        <w:r w:rsidR="000C757C">
          <w:rPr>
            <w:noProof/>
            <w:webHidden/>
          </w:rPr>
        </w:r>
        <w:r w:rsidR="000C757C">
          <w:rPr>
            <w:noProof/>
            <w:webHidden/>
          </w:rPr>
          <w:fldChar w:fldCharType="separate"/>
        </w:r>
        <w:r w:rsidR="000C757C">
          <w:rPr>
            <w:noProof/>
            <w:webHidden/>
          </w:rPr>
          <w:t>29</w:t>
        </w:r>
        <w:r w:rsidR="000C757C">
          <w:rPr>
            <w:noProof/>
            <w:webHidden/>
          </w:rPr>
          <w:fldChar w:fldCharType="end"/>
        </w:r>
      </w:hyperlink>
    </w:p>
    <w:p w14:paraId="05AEE47A" w14:textId="484E3AE2" w:rsidR="000C757C" w:rsidRDefault="000C621F">
      <w:pPr>
        <w:pStyle w:val="TOC1"/>
        <w:rPr>
          <w:rFonts w:asciiTheme="minorHAnsi" w:eastAsiaTheme="minorEastAsia" w:hAnsiTheme="minorHAnsi" w:cstheme="minorBidi"/>
          <w:b w:val="0"/>
          <w:noProof/>
          <w:sz w:val="22"/>
          <w:szCs w:val="22"/>
          <w:lang w:eastAsia="hu-HU"/>
        </w:rPr>
      </w:pPr>
      <w:hyperlink w:anchor="_Toc531202721" w:history="1">
        <w:r w:rsidR="000C757C" w:rsidRPr="0001702C">
          <w:rPr>
            <w:rStyle w:val="Hyperlink"/>
            <w:noProof/>
          </w:rPr>
          <w:t>7 Mobilalkalmazás elkészítésének a folyamata</w:t>
        </w:r>
        <w:r w:rsidR="000C757C">
          <w:rPr>
            <w:noProof/>
            <w:webHidden/>
          </w:rPr>
          <w:tab/>
        </w:r>
        <w:r w:rsidR="000C757C">
          <w:rPr>
            <w:noProof/>
            <w:webHidden/>
          </w:rPr>
          <w:fldChar w:fldCharType="begin"/>
        </w:r>
        <w:r w:rsidR="000C757C">
          <w:rPr>
            <w:noProof/>
            <w:webHidden/>
          </w:rPr>
          <w:instrText xml:space="preserve"> PAGEREF _Toc531202721 \h </w:instrText>
        </w:r>
        <w:r w:rsidR="000C757C">
          <w:rPr>
            <w:noProof/>
            <w:webHidden/>
          </w:rPr>
        </w:r>
        <w:r w:rsidR="000C757C">
          <w:rPr>
            <w:noProof/>
            <w:webHidden/>
          </w:rPr>
          <w:fldChar w:fldCharType="separate"/>
        </w:r>
        <w:r w:rsidR="000C757C">
          <w:rPr>
            <w:noProof/>
            <w:webHidden/>
          </w:rPr>
          <w:t>30</w:t>
        </w:r>
        <w:r w:rsidR="000C757C">
          <w:rPr>
            <w:noProof/>
            <w:webHidden/>
          </w:rPr>
          <w:fldChar w:fldCharType="end"/>
        </w:r>
      </w:hyperlink>
    </w:p>
    <w:p w14:paraId="217FD98A" w14:textId="4B0DFE45" w:rsidR="000C757C" w:rsidRDefault="000C621F">
      <w:pPr>
        <w:pStyle w:val="TOC1"/>
        <w:rPr>
          <w:rFonts w:asciiTheme="minorHAnsi" w:eastAsiaTheme="minorEastAsia" w:hAnsiTheme="minorHAnsi" w:cstheme="minorBidi"/>
          <w:b w:val="0"/>
          <w:noProof/>
          <w:sz w:val="22"/>
          <w:szCs w:val="22"/>
          <w:lang w:eastAsia="hu-HU"/>
        </w:rPr>
      </w:pPr>
      <w:hyperlink w:anchor="_Toc531202722" w:history="1">
        <w:r w:rsidR="000C757C" w:rsidRPr="0001702C">
          <w:rPr>
            <w:rStyle w:val="Hyperlink"/>
            <w:noProof/>
          </w:rPr>
          <w:t>8 Mobilalkalmazás bemutatása</w:t>
        </w:r>
        <w:r w:rsidR="000C757C">
          <w:rPr>
            <w:noProof/>
            <w:webHidden/>
          </w:rPr>
          <w:tab/>
        </w:r>
        <w:r w:rsidR="000C757C">
          <w:rPr>
            <w:noProof/>
            <w:webHidden/>
          </w:rPr>
          <w:fldChar w:fldCharType="begin"/>
        </w:r>
        <w:r w:rsidR="000C757C">
          <w:rPr>
            <w:noProof/>
            <w:webHidden/>
          </w:rPr>
          <w:instrText xml:space="preserve"> PAGEREF _Toc531202722 \h </w:instrText>
        </w:r>
        <w:r w:rsidR="000C757C">
          <w:rPr>
            <w:noProof/>
            <w:webHidden/>
          </w:rPr>
        </w:r>
        <w:r w:rsidR="000C757C">
          <w:rPr>
            <w:noProof/>
            <w:webHidden/>
          </w:rPr>
          <w:fldChar w:fldCharType="separate"/>
        </w:r>
        <w:r w:rsidR="000C757C">
          <w:rPr>
            <w:noProof/>
            <w:webHidden/>
          </w:rPr>
          <w:t>31</w:t>
        </w:r>
        <w:r w:rsidR="000C757C">
          <w:rPr>
            <w:noProof/>
            <w:webHidden/>
          </w:rPr>
          <w:fldChar w:fldCharType="end"/>
        </w:r>
      </w:hyperlink>
    </w:p>
    <w:p w14:paraId="40C945F8" w14:textId="6369CB00" w:rsidR="000C757C" w:rsidRDefault="000C621F">
      <w:pPr>
        <w:pStyle w:val="TOC1"/>
        <w:rPr>
          <w:rFonts w:asciiTheme="minorHAnsi" w:eastAsiaTheme="minorEastAsia" w:hAnsiTheme="minorHAnsi" w:cstheme="minorBidi"/>
          <w:b w:val="0"/>
          <w:noProof/>
          <w:sz w:val="22"/>
          <w:szCs w:val="22"/>
          <w:lang w:eastAsia="hu-HU"/>
        </w:rPr>
      </w:pPr>
      <w:hyperlink w:anchor="_Toc531202723" w:history="1">
        <w:r w:rsidR="000C757C" w:rsidRPr="0001702C">
          <w:rPr>
            <w:rStyle w:val="Hyperlink"/>
            <w:noProof/>
          </w:rPr>
          <w:t>9 Tesztelés</w:t>
        </w:r>
        <w:r w:rsidR="000C757C">
          <w:rPr>
            <w:noProof/>
            <w:webHidden/>
          </w:rPr>
          <w:tab/>
        </w:r>
        <w:r w:rsidR="000C757C">
          <w:rPr>
            <w:noProof/>
            <w:webHidden/>
          </w:rPr>
          <w:fldChar w:fldCharType="begin"/>
        </w:r>
        <w:r w:rsidR="000C757C">
          <w:rPr>
            <w:noProof/>
            <w:webHidden/>
          </w:rPr>
          <w:instrText xml:space="preserve"> PAGEREF _Toc531202723 \h </w:instrText>
        </w:r>
        <w:r w:rsidR="000C757C">
          <w:rPr>
            <w:noProof/>
            <w:webHidden/>
          </w:rPr>
        </w:r>
        <w:r w:rsidR="000C757C">
          <w:rPr>
            <w:noProof/>
            <w:webHidden/>
          </w:rPr>
          <w:fldChar w:fldCharType="separate"/>
        </w:r>
        <w:r w:rsidR="000C757C">
          <w:rPr>
            <w:noProof/>
            <w:webHidden/>
          </w:rPr>
          <w:t>32</w:t>
        </w:r>
        <w:r w:rsidR="000C757C">
          <w:rPr>
            <w:noProof/>
            <w:webHidden/>
          </w:rPr>
          <w:fldChar w:fldCharType="end"/>
        </w:r>
      </w:hyperlink>
    </w:p>
    <w:p w14:paraId="048E15D6" w14:textId="25125F9C" w:rsidR="000C757C" w:rsidRDefault="000C621F">
      <w:pPr>
        <w:pStyle w:val="TOC1"/>
        <w:rPr>
          <w:rFonts w:asciiTheme="minorHAnsi" w:eastAsiaTheme="minorEastAsia" w:hAnsiTheme="minorHAnsi" w:cstheme="minorBidi"/>
          <w:b w:val="0"/>
          <w:noProof/>
          <w:sz w:val="22"/>
          <w:szCs w:val="22"/>
          <w:lang w:eastAsia="hu-HU"/>
        </w:rPr>
      </w:pPr>
      <w:hyperlink w:anchor="_Toc531202724" w:history="1">
        <w:r w:rsidR="000C757C" w:rsidRPr="0001702C">
          <w:rPr>
            <w:rStyle w:val="Hyperlink"/>
            <w:noProof/>
          </w:rPr>
          <w:t>10 Összefoglalás</w:t>
        </w:r>
        <w:r w:rsidR="000C757C">
          <w:rPr>
            <w:noProof/>
            <w:webHidden/>
          </w:rPr>
          <w:tab/>
        </w:r>
        <w:r w:rsidR="000C757C">
          <w:rPr>
            <w:noProof/>
            <w:webHidden/>
          </w:rPr>
          <w:fldChar w:fldCharType="begin"/>
        </w:r>
        <w:r w:rsidR="000C757C">
          <w:rPr>
            <w:noProof/>
            <w:webHidden/>
          </w:rPr>
          <w:instrText xml:space="preserve"> PAGEREF _Toc531202724 \h </w:instrText>
        </w:r>
        <w:r w:rsidR="000C757C">
          <w:rPr>
            <w:noProof/>
            <w:webHidden/>
          </w:rPr>
        </w:r>
        <w:r w:rsidR="000C757C">
          <w:rPr>
            <w:noProof/>
            <w:webHidden/>
          </w:rPr>
          <w:fldChar w:fldCharType="separate"/>
        </w:r>
        <w:r w:rsidR="000C757C">
          <w:rPr>
            <w:noProof/>
            <w:webHidden/>
          </w:rPr>
          <w:t>33</w:t>
        </w:r>
        <w:r w:rsidR="000C757C">
          <w:rPr>
            <w:noProof/>
            <w:webHidden/>
          </w:rPr>
          <w:fldChar w:fldCharType="end"/>
        </w:r>
      </w:hyperlink>
    </w:p>
    <w:p w14:paraId="59E864F1" w14:textId="05D56E22" w:rsidR="000C757C" w:rsidRDefault="000C621F">
      <w:pPr>
        <w:pStyle w:val="TOC1"/>
        <w:rPr>
          <w:rFonts w:asciiTheme="minorHAnsi" w:eastAsiaTheme="minorEastAsia" w:hAnsiTheme="minorHAnsi" w:cstheme="minorBidi"/>
          <w:b w:val="0"/>
          <w:noProof/>
          <w:sz w:val="22"/>
          <w:szCs w:val="22"/>
          <w:lang w:eastAsia="hu-HU"/>
        </w:rPr>
      </w:pPr>
      <w:hyperlink w:anchor="_Toc531202725" w:history="1">
        <w:r w:rsidR="000C757C" w:rsidRPr="0001702C">
          <w:rPr>
            <w:rStyle w:val="Hyperlink"/>
            <w:noProof/>
          </w:rPr>
          <w:t>11 Irodalomjegyzék</w:t>
        </w:r>
        <w:r w:rsidR="000C757C">
          <w:rPr>
            <w:noProof/>
            <w:webHidden/>
          </w:rPr>
          <w:tab/>
        </w:r>
        <w:r w:rsidR="000C757C">
          <w:rPr>
            <w:noProof/>
            <w:webHidden/>
          </w:rPr>
          <w:fldChar w:fldCharType="begin"/>
        </w:r>
        <w:r w:rsidR="000C757C">
          <w:rPr>
            <w:noProof/>
            <w:webHidden/>
          </w:rPr>
          <w:instrText xml:space="preserve"> PAGEREF _Toc531202725 \h </w:instrText>
        </w:r>
        <w:r w:rsidR="000C757C">
          <w:rPr>
            <w:noProof/>
            <w:webHidden/>
          </w:rPr>
        </w:r>
        <w:r w:rsidR="000C757C">
          <w:rPr>
            <w:noProof/>
            <w:webHidden/>
          </w:rPr>
          <w:fldChar w:fldCharType="separate"/>
        </w:r>
        <w:r w:rsidR="000C757C">
          <w:rPr>
            <w:noProof/>
            <w:webHidden/>
          </w:rPr>
          <w:t>34</w:t>
        </w:r>
        <w:r w:rsidR="000C757C">
          <w:rPr>
            <w:noProof/>
            <w:webHidden/>
          </w:rPr>
          <w:fldChar w:fldCharType="end"/>
        </w:r>
      </w:hyperlink>
    </w:p>
    <w:p w14:paraId="45012F29" w14:textId="44E63162" w:rsidR="00730B3C" w:rsidRDefault="00730B3C">
      <w:r>
        <w:rPr>
          <w:b/>
          <w:bCs/>
        </w:rPr>
        <w:fldChar w:fldCharType="end"/>
      </w:r>
    </w:p>
    <w:p w14:paraId="597B17CD" w14:textId="77777777" w:rsidR="0063585C" w:rsidRPr="00B50CAA" w:rsidRDefault="0063585C" w:rsidP="00491D1C">
      <w:pPr>
        <w:pStyle w:val="Caption"/>
      </w:pPr>
    </w:p>
    <w:p w14:paraId="624D007E" w14:textId="77777777" w:rsidR="00681E99" w:rsidRPr="00B50CAA" w:rsidRDefault="00681E99" w:rsidP="00854BDC">
      <w:pPr>
        <w:pStyle w:val="Nyilatkozatcm"/>
      </w:pPr>
      <w:r w:rsidRPr="00B50CAA">
        <w:lastRenderedPageBreak/>
        <w:t>Hallgatói nyilatkozat</w:t>
      </w:r>
    </w:p>
    <w:p w14:paraId="3F18C6A1" w14:textId="725CC710" w:rsidR="00681E99" w:rsidRDefault="00681E99" w:rsidP="005E01E0">
      <w:pPr>
        <w:pStyle w:val="Nyilatkozatszveg"/>
      </w:pPr>
      <w:r w:rsidRPr="00B50CAA">
        <w:t xml:space="preserve">Alulírott </w:t>
      </w:r>
      <w:r w:rsidR="001C522B">
        <w:rPr>
          <w:b/>
          <w:bCs/>
        </w:rPr>
        <w:t>Fazekas Bence</w:t>
      </w:r>
      <w:r w:rsidRPr="00B50CAA">
        <w:t xml:space="preserve">, szigorló hallgató kijelentem, hogy ezt a </w:t>
      </w:r>
      <w:r>
        <w:t>szakdolgozatot</w:t>
      </w:r>
      <w:r w:rsidR="0084796A">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488D4B2" w14:textId="77777777" w:rsidR="00681E99" w:rsidRPr="00EE1A1F" w:rsidRDefault="00681E99" w:rsidP="005E01E0">
      <w:pPr>
        <w:pStyle w:val="Nyilatkozatszveg"/>
      </w:pPr>
      <w:r w:rsidRPr="00EE1A1F">
        <w:t>Hozzájárulok, hogy a jel</w:t>
      </w:r>
      <w:r w:rsidR="00630A92">
        <w:t>en munkám alapadatait (szerző</w:t>
      </w:r>
      <w:r w:rsidRPr="00EE1A1F">
        <w:t>,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00549213" w14:textId="7A8BED1F" w:rsidR="00681E99" w:rsidRPr="00B50CAA" w:rsidRDefault="00681E99" w:rsidP="00681E99">
      <w:pPr>
        <w:pStyle w:val="Nyilatkozatkeltezs"/>
      </w:pPr>
      <w:r w:rsidRPr="00B50CAA">
        <w:t xml:space="preserve">Kelt: Budapest, </w:t>
      </w:r>
      <w:r w:rsidR="00630A92">
        <w:t>2</w:t>
      </w:r>
      <w:r w:rsidR="001C522B">
        <w:t>018. 12</w:t>
      </w:r>
      <w:r w:rsidR="00630A92">
        <w:t xml:space="preserve">. </w:t>
      </w:r>
      <w:r w:rsidR="001C522B">
        <w:t>07</w:t>
      </w:r>
    </w:p>
    <w:p w14:paraId="47749B79" w14:textId="77777777" w:rsidR="00681E99" w:rsidRDefault="005E01E0" w:rsidP="00854BDC">
      <w:pPr>
        <w:pStyle w:val="Nyilatkozatalrs"/>
      </w:pPr>
      <w:r>
        <w:tab/>
      </w:r>
      <w:r w:rsidR="00854BDC">
        <w:t>...</w:t>
      </w:r>
      <w:r>
        <w:t>…………………………………………….</w:t>
      </w:r>
    </w:p>
    <w:p w14:paraId="5F7D501E" w14:textId="28B3D142" w:rsidR="005E01E0" w:rsidRDefault="00630A92" w:rsidP="00630A92">
      <w:pPr>
        <w:pStyle w:val="Nyilatkozatalrs"/>
        <w:ind w:firstLine="634"/>
      </w:pPr>
      <w:r>
        <w:t xml:space="preserve">                         </w:t>
      </w:r>
      <w:r w:rsidR="001C522B">
        <w:t>Fazekas Bence</w:t>
      </w: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10"/>
          <w:type w:val="continuous"/>
          <w:pgSz w:w="11907" w:h="16840" w:code="9"/>
          <w:pgMar w:top="1418" w:right="1418" w:bottom="1418" w:left="1418" w:header="708" w:footer="708" w:gutter="567"/>
          <w:cols w:space="708"/>
          <w:titlePg/>
          <w:docGrid w:linePitch="360"/>
        </w:sectPr>
      </w:pPr>
    </w:p>
    <w:p w14:paraId="6B2CBAFC" w14:textId="1AB0F513" w:rsidR="0063585C" w:rsidRDefault="00B323C9" w:rsidP="00C62A69">
      <w:pPr>
        <w:pStyle w:val="Fejezetcimszmozsnlkl"/>
      </w:pPr>
      <w:bookmarkStart w:id="0" w:name="_Toc531202686"/>
      <w:r>
        <w:lastRenderedPageBreak/>
        <w:t>Összefoglaló</w:t>
      </w:r>
      <w:bookmarkEnd w:id="0"/>
    </w:p>
    <w:p w14:paraId="2E0E5560" w14:textId="3AC9692F" w:rsidR="00630A92" w:rsidRDefault="007A4A82" w:rsidP="00630A92">
      <w:r>
        <w:t>A mai világban egyre fontosabb az emberek számára, hogy egészségesen táplálkozzanak</w:t>
      </w:r>
      <w:r w:rsidR="00417AC5">
        <w:t xml:space="preserve"> és rendszeresen sportoljanak. </w:t>
      </w:r>
      <w:r>
        <w:t>Észrevehetően a fiatalok többsége a sportolást ed</w:t>
      </w:r>
      <w:r w:rsidR="00417AC5">
        <w:t>zőtermekben valósítja meg</w:t>
      </w:r>
      <w:r>
        <w:t>, amivel semmi baj nem lenne, de sokan nincsenek tisztában vele, hogy hogyan is kell különböző gyakorlatokat szabályosan elvégezni. Ez számos veszélyt magába</w:t>
      </w:r>
      <w:r w:rsidR="00417AC5">
        <w:t>n</w:t>
      </w:r>
      <w:r>
        <w:t xml:space="preserve"> foglal. Fizikai sérüléseket, esetleg</w:t>
      </w:r>
      <w:r w:rsidR="00300871">
        <w:t xml:space="preserve"> sérvek</w:t>
      </w:r>
      <w:r w:rsidR="00417AC5">
        <w:t>, valamint í</w:t>
      </w:r>
      <w:r>
        <w:t>zü</w:t>
      </w:r>
      <w:r w:rsidR="00417AC5">
        <w:t>leti sérülések kialakulását, amik nem feltétlen azonnal, hanem az idő múlásával jelentkeznek. A regenerálódási idejük hosszú lefolyású, legtöbbször orvosi beavatkozás, műtétek szükségesek a teljes felépüléshez.</w:t>
      </w:r>
    </w:p>
    <w:p w14:paraId="0F6D8CB7" w14:textId="5D822A56" w:rsidR="008B28C7" w:rsidRDefault="008B28C7" w:rsidP="00630A92">
      <w:r>
        <w:t xml:space="preserve">Ezért </w:t>
      </w:r>
      <w:r w:rsidR="0084796A">
        <w:t xml:space="preserve">szakdolgozatom célja egy olyan </w:t>
      </w:r>
      <w:proofErr w:type="spellStart"/>
      <w:r w:rsidR="0084796A">
        <w:t>A</w:t>
      </w:r>
      <w:r>
        <w:t>ndroid</w:t>
      </w:r>
      <w:proofErr w:type="spellEnd"/>
      <w:r>
        <w:t xml:space="preserve"> alkalmazás fejlesztése, amely segítségével a felhasználók meg tudják tekinteni különböző izomcsoportokhoz tartozó gyakorlatokat, hogyan is kell szabályosan elvégezni. Továbbá saját edzéstervet tudnak maguknak létrehozni, valamint tisztában lesznek vele, hogy napi szinten, mennyi az ajánlott </w:t>
      </w:r>
      <w:proofErr w:type="spellStart"/>
      <w:r>
        <w:t>kalóriabevitel</w:t>
      </w:r>
      <w:proofErr w:type="spellEnd"/>
      <w:r>
        <w:t xml:space="preserve"> számukra.</w:t>
      </w:r>
    </w:p>
    <w:p w14:paraId="659F1808" w14:textId="5CBEE40E" w:rsidR="0084796A" w:rsidRDefault="003B0DF4" w:rsidP="00630A92">
      <w:r>
        <w:t xml:space="preserve">A szakdolgozat ennek az </w:t>
      </w:r>
      <w:proofErr w:type="spellStart"/>
      <w:r>
        <w:t>Android</w:t>
      </w:r>
      <w:proofErr w:type="spellEnd"/>
      <w:r>
        <w:t xml:space="preserve"> alkalmazásnak a fejlesztését írja le. Az elkészült program lehetővé teszi felhasználók regisztrálását, bejelentkezését. Általam elkészített </w:t>
      </w:r>
      <w:proofErr w:type="spellStart"/>
      <w:r>
        <w:t>G</w:t>
      </w:r>
      <w:r w:rsidR="00AC2C3E">
        <w:t>IF</w:t>
      </w:r>
      <w:r>
        <w:t>-ek</w:t>
      </w:r>
      <w:proofErr w:type="spellEnd"/>
      <w:r>
        <w:t xml:space="preserve"> alapján lehet megtekinteni, hogyan kell szabályosan elvégezni a gyakorlatokat és ezeket a gyakorlatokat lehet hozzáadni saját edzéstervhez. A </w:t>
      </w:r>
      <w:proofErr w:type="spellStart"/>
      <w:r>
        <w:t>N</w:t>
      </w:r>
      <w:r w:rsidR="00AC2C3E">
        <w:t>ode.</w:t>
      </w:r>
      <w:r>
        <w:t>js-ben</w:t>
      </w:r>
      <w:proofErr w:type="spellEnd"/>
      <w:r>
        <w:t xml:space="preserve"> írt szerver program a felhasználói adatokat és a gyakorlatokat egy adatbázisba küldi fel és ott kerülnek elmentésre.</w:t>
      </w:r>
    </w:p>
    <w:p w14:paraId="68C22B44" w14:textId="77777777" w:rsidR="0063585C" w:rsidRDefault="0063585C" w:rsidP="00C62A69">
      <w:pPr>
        <w:pStyle w:val="Fejezetcimszmozsnlkl"/>
      </w:pPr>
      <w:bookmarkStart w:id="1" w:name="_Toc531202687"/>
      <w:proofErr w:type="spellStart"/>
      <w:r w:rsidRPr="00B50CAA">
        <w:lastRenderedPageBreak/>
        <w:t>Abstract</w:t>
      </w:r>
      <w:bookmarkEnd w:id="1"/>
      <w:proofErr w:type="spellEnd"/>
    </w:p>
    <w:p w14:paraId="7B115054" w14:textId="124B1D14" w:rsidR="005270EF" w:rsidRDefault="005270EF" w:rsidP="005270EF">
      <w:proofErr w:type="spellStart"/>
      <w:r>
        <w:t>Nowadays</w:t>
      </w:r>
      <w:proofErr w:type="spellEnd"/>
      <w:r>
        <w:t xml:space="preserve">, </w:t>
      </w:r>
      <w:proofErr w:type="spellStart"/>
      <w:r>
        <w:t>it</w:t>
      </w:r>
      <w:proofErr w:type="spellEnd"/>
      <w:r>
        <w:t xml:space="preserve"> is </w:t>
      </w:r>
      <w:proofErr w:type="spellStart"/>
      <w:r>
        <w:t>getting</w:t>
      </w:r>
      <w:proofErr w:type="spellEnd"/>
      <w:r>
        <w:t xml:space="preserve"> more and more </w:t>
      </w:r>
      <w:proofErr w:type="spellStart"/>
      <w:r>
        <w:t>important</w:t>
      </w:r>
      <w:proofErr w:type="spellEnd"/>
      <w:r>
        <w:t xml:space="preserve"> </w:t>
      </w:r>
      <w:proofErr w:type="spellStart"/>
      <w:r>
        <w:t>for</w:t>
      </w:r>
      <w:proofErr w:type="spellEnd"/>
      <w:r>
        <w:t xml:space="preserve"> </w:t>
      </w:r>
      <w:proofErr w:type="spellStart"/>
      <w:r>
        <w:t>people</w:t>
      </w:r>
      <w:proofErr w:type="spellEnd"/>
      <w:r>
        <w:t xml:space="preserve">, </w:t>
      </w:r>
      <w:proofErr w:type="spellStart"/>
      <w:r>
        <w:t>to</w:t>
      </w:r>
      <w:proofErr w:type="spellEnd"/>
      <w:r>
        <w:t xml:space="preserve"> </w:t>
      </w:r>
      <w:proofErr w:type="spellStart"/>
      <w:r>
        <w:t>eat</w:t>
      </w:r>
      <w:proofErr w:type="spellEnd"/>
      <w:r>
        <w:t xml:space="preserve"> </w:t>
      </w:r>
      <w:proofErr w:type="spellStart"/>
      <w:r>
        <w:t>healthy</w:t>
      </w:r>
      <w:proofErr w:type="spellEnd"/>
      <w:r>
        <w:t xml:space="preserve"> and </w:t>
      </w:r>
      <w:proofErr w:type="spellStart"/>
      <w:r>
        <w:t>do</w:t>
      </w:r>
      <w:proofErr w:type="spellEnd"/>
      <w:r>
        <w:t xml:space="preserve"> </w:t>
      </w:r>
      <w:proofErr w:type="spellStart"/>
      <w:r>
        <w:t>some</w:t>
      </w:r>
      <w:proofErr w:type="spellEnd"/>
      <w:r>
        <w:t xml:space="preserve"> </w:t>
      </w:r>
      <w:proofErr w:type="spellStart"/>
      <w:r>
        <w:t>sports</w:t>
      </w:r>
      <w:proofErr w:type="spellEnd"/>
      <w:r>
        <w:t xml:space="preserve"> </w:t>
      </w:r>
      <w:proofErr w:type="spellStart"/>
      <w:r>
        <w:t>regularly</w:t>
      </w:r>
      <w:proofErr w:type="spellEnd"/>
      <w:r>
        <w:t xml:space="preserve">. </w:t>
      </w:r>
      <w:proofErr w:type="spellStart"/>
      <w:r>
        <w:t>Noticeably</w:t>
      </w:r>
      <w:proofErr w:type="spellEnd"/>
      <w:r>
        <w:t xml:space="preserve"> </w:t>
      </w:r>
      <w:proofErr w:type="spellStart"/>
      <w:r>
        <w:t>the</w:t>
      </w:r>
      <w:proofErr w:type="spellEnd"/>
      <w:r>
        <w:t xml:space="preserve"> most of </w:t>
      </w:r>
      <w:proofErr w:type="spellStart"/>
      <w:r>
        <w:t>the</w:t>
      </w:r>
      <w:proofErr w:type="spellEnd"/>
      <w:r>
        <w:t xml:space="preserve"> </w:t>
      </w:r>
      <w:proofErr w:type="spellStart"/>
      <w:r>
        <w:t>youth</w:t>
      </w:r>
      <w:proofErr w:type="spellEnd"/>
      <w:r>
        <w:t xml:space="preserve"> </w:t>
      </w:r>
      <w:proofErr w:type="spellStart"/>
      <w:r>
        <w:t>choose</w:t>
      </w:r>
      <w:proofErr w:type="spellEnd"/>
      <w:r>
        <w:t xml:space="preserve"> </w:t>
      </w:r>
      <w:proofErr w:type="spellStart"/>
      <w:r>
        <w:t>the</w:t>
      </w:r>
      <w:proofErr w:type="spellEnd"/>
      <w:r>
        <w:t xml:space="preserve"> </w:t>
      </w:r>
      <w:proofErr w:type="spellStart"/>
      <w:r>
        <w:t>gym</w:t>
      </w:r>
      <w:proofErr w:type="spellEnd"/>
      <w:r>
        <w:t xml:space="preserve"> </w:t>
      </w:r>
      <w:proofErr w:type="spellStart"/>
      <w:r>
        <w:t>for</w:t>
      </w:r>
      <w:proofErr w:type="spellEnd"/>
      <w:r>
        <w:t xml:space="preserve"> </w:t>
      </w:r>
      <w:proofErr w:type="spellStart"/>
      <w:r>
        <w:t>doing</w:t>
      </w:r>
      <w:proofErr w:type="spellEnd"/>
      <w:r>
        <w:t xml:space="preserve"> </w:t>
      </w:r>
      <w:proofErr w:type="spellStart"/>
      <w:r>
        <w:t>exercises</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not</w:t>
      </w:r>
      <w:proofErr w:type="spellEnd"/>
      <w:r>
        <w:t xml:space="preserve"> be a </w:t>
      </w:r>
      <w:proofErr w:type="spellStart"/>
      <w:r>
        <w:t>problem</w:t>
      </w:r>
      <w:proofErr w:type="spellEnd"/>
      <w:r>
        <w:t xml:space="preserve">, </w:t>
      </w:r>
      <w:proofErr w:type="spellStart"/>
      <w:r>
        <w:t>but</w:t>
      </w:r>
      <w:proofErr w:type="spellEnd"/>
      <w:r>
        <w:t xml:space="preserve"> a </w:t>
      </w:r>
      <w:proofErr w:type="spellStart"/>
      <w:r>
        <w:t>lot</w:t>
      </w:r>
      <w:proofErr w:type="spellEnd"/>
      <w:r>
        <w:t xml:space="preserve"> of </w:t>
      </w:r>
      <w:proofErr w:type="spellStart"/>
      <w:r>
        <w:t>people</w:t>
      </w:r>
      <w:proofErr w:type="spellEnd"/>
      <w:r>
        <w:t xml:space="preserve"> </w:t>
      </w:r>
      <w:proofErr w:type="spellStart"/>
      <w:r>
        <w:t>do</w:t>
      </w:r>
      <w:proofErr w:type="spellEnd"/>
      <w:r>
        <w:t xml:space="preserve"> </w:t>
      </w:r>
      <w:proofErr w:type="spellStart"/>
      <w:r>
        <w:t>not</w:t>
      </w:r>
      <w:proofErr w:type="spellEnd"/>
      <w:r>
        <w:t xml:space="preserve"> </w:t>
      </w:r>
      <w:proofErr w:type="spellStart"/>
      <w:r>
        <w:t>know</w:t>
      </w:r>
      <w:proofErr w:type="spellEnd"/>
      <w:r>
        <w:t xml:space="preserve">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w:t>
      </w:r>
      <w:proofErr w:type="spellStart"/>
      <w:r>
        <w:t>various</w:t>
      </w:r>
      <w:proofErr w:type="spellEnd"/>
      <w:r>
        <w:t xml:space="preserve"> </w:t>
      </w:r>
      <w:proofErr w:type="spellStart"/>
      <w:r>
        <w:t>exercises</w:t>
      </w:r>
      <w:proofErr w:type="spellEnd"/>
      <w:r>
        <w:t xml:space="preserve"> </w:t>
      </w:r>
      <w:proofErr w:type="spellStart"/>
      <w:r>
        <w:t>properly</w:t>
      </w:r>
      <w:proofErr w:type="spellEnd"/>
      <w:r>
        <w:t xml:space="preserve">. </w:t>
      </w:r>
      <w:proofErr w:type="spellStart"/>
      <w:r>
        <w:t>This</w:t>
      </w:r>
      <w:proofErr w:type="spellEnd"/>
      <w:r>
        <w:t xml:space="preserve"> </w:t>
      </w:r>
      <w:proofErr w:type="spellStart"/>
      <w:r>
        <w:t>contains</w:t>
      </w:r>
      <w:proofErr w:type="spellEnd"/>
      <w:r>
        <w:t xml:space="preserve"> </w:t>
      </w:r>
      <w:proofErr w:type="spellStart"/>
      <w:r>
        <w:t>several</w:t>
      </w:r>
      <w:proofErr w:type="spellEnd"/>
      <w:r>
        <w:t xml:space="preserve"> </w:t>
      </w:r>
      <w:proofErr w:type="spellStart"/>
      <w:r>
        <w:t>danger</w:t>
      </w:r>
      <w:proofErr w:type="spellEnd"/>
      <w:r>
        <w:t xml:space="preserve">. </w:t>
      </w:r>
      <w:proofErr w:type="spellStart"/>
      <w:r>
        <w:t>Physical</w:t>
      </w:r>
      <w:proofErr w:type="spellEnd"/>
      <w:r>
        <w:t xml:space="preserve"> </w:t>
      </w:r>
      <w:proofErr w:type="spellStart"/>
      <w:r>
        <w:t>injuries</w:t>
      </w:r>
      <w:proofErr w:type="spellEnd"/>
      <w:r>
        <w:t xml:space="preserve">, </w:t>
      </w:r>
      <w:proofErr w:type="spellStart"/>
      <w:r>
        <w:t>maybe</w:t>
      </w:r>
      <w:proofErr w:type="spellEnd"/>
      <w:r>
        <w:t xml:space="preserve"> </w:t>
      </w:r>
      <w:proofErr w:type="spellStart"/>
      <w:r>
        <w:t>development</w:t>
      </w:r>
      <w:proofErr w:type="spellEnd"/>
      <w:r>
        <w:t xml:space="preserve"> of </w:t>
      </w:r>
      <w:proofErr w:type="spellStart"/>
      <w:r>
        <w:t>joint</w:t>
      </w:r>
      <w:proofErr w:type="spellEnd"/>
      <w:r>
        <w:t xml:space="preserve"> </w:t>
      </w:r>
      <w:proofErr w:type="spellStart"/>
      <w:r>
        <w:t>diseases</w:t>
      </w:r>
      <w:proofErr w:type="spellEnd"/>
      <w:r>
        <w:t xml:space="preserve"> and </w:t>
      </w:r>
      <w:proofErr w:type="spellStart"/>
      <w:r>
        <w:t>hernia</w:t>
      </w:r>
      <w:proofErr w:type="spellEnd"/>
      <w:r>
        <w:t xml:space="preserve">, </w:t>
      </w:r>
      <w:proofErr w:type="spellStart"/>
      <w:r>
        <w:t>which</w:t>
      </w:r>
      <w:proofErr w:type="spellEnd"/>
      <w:r>
        <w:t xml:space="preserve"> </w:t>
      </w:r>
      <w:proofErr w:type="spellStart"/>
      <w:r>
        <w:t>may</w:t>
      </w:r>
      <w:proofErr w:type="spellEnd"/>
      <w:r>
        <w:t xml:space="preserve"> </w:t>
      </w:r>
      <w:proofErr w:type="spellStart"/>
      <w:r>
        <w:t>not</w:t>
      </w:r>
      <w:proofErr w:type="spellEnd"/>
      <w:r>
        <w:t xml:space="preserve"> </w:t>
      </w:r>
      <w:proofErr w:type="spellStart"/>
      <w:r>
        <w:t>appear</w:t>
      </w:r>
      <w:proofErr w:type="spellEnd"/>
      <w:r>
        <w:t xml:space="preserve"> </w:t>
      </w:r>
      <w:proofErr w:type="spellStart"/>
      <w:r>
        <w:t>immediately</w:t>
      </w:r>
      <w:proofErr w:type="spellEnd"/>
      <w:r>
        <w:t xml:space="preserve"> </w:t>
      </w:r>
      <w:proofErr w:type="spellStart"/>
      <w:r>
        <w:t>only</w:t>
      </w:r>
      <w:proofErr w:type="spellEnd"/>
      <w:r>
        <w:t xml:space="preserve"> </w:t>
      </w:r>
      <w:proofErr w:type="spellStart"/>
      <w:r>
        <w:t>after</w:t>
      </w:r>
      <w:proofErr w:type="spellEnd"/>
      <w:r>
        <w:t xml:space="preserve"> a </w:t>
      </w:r>
      <w:proofErr w:type="spellStart"/>
      <w:r>
        <w:t>long</w:t>
      </w:r>
      <w:proofErr w:type="spellEnd"/>
      <w:r>
        <w:t xml:space="preserve"> </w:t>
      </w:r>
      <w:proofErr w:type="spellStart"/>
      <w:r>
        <w:t>time.The</w:t>
      </w:r>
      <w:proofErr w:type="spellEnd"/>
      <w:r>
        <w:t xml:space="preserve"> </w:t>
      </w:r>
      <w:proofErr w:type="spellStart"/>
      <w:r>
        <w:t>regeneration</w:t>
      </w:r>
      <w:proofErr w:type="spellEnd"/>
      <w:r>
        <w:t xml:space="preserve"> </w:t>
      </w:r>
      <w:proofErr w:type="spellStart"/>
      <w:r>
        <w:t>takes</w:t>
      </w:r>
      <w:proofErr w:type="spellEnd"/>
      <w:r>
        <w:t xml:space="preserve"> a </w:t>
      </w:r>
      <w:proofErr w:type="spellStart"/>
      <w:r>
        <w:t>considerable</w:t>
      </w:r>
      <w:proofErr w:type="spellEnd"/>
      <w:r>
        <w:t xml:space="preserve"> </w:t>
      </w:r>
      <w:proofErr w:type="spellStart"/>
      <w:r>
        <w:t>period</w:t>
      </w:r>
      <w:proofErr w:type="spellEnd"/>
      <w:r>
        <w:t xml:space="preserve"> of </w:t>
      </w:r>
      <w:proofErr w:type="spellStart"/>
      <w:r>
        <w:t>time</w:t>
      </w:r>
      <w:proofErr w:type="spellEnd"/>
      <w:r>
        <w:t xml:space="preserve">, </w:t>
      </w:r>
      <w:proofErr w:type="spellStart"/>
      <w:r>
        <w:t>in</w:t>
      </w:r>
      <w:proofErr w:type="spellEnd"/>
      <w:r>
        <w:t xml:space="preserve"> </w:t>
      </w:r>
      <w:proofErr w:type="spellStart"/>
      <w:r>
        <w:t>the</w:t>
      </w:r>
      <w:proofErr w:type="spellEnd"/>
      <w:r>
        <w:t xml:space="preserve"> most </w:t>
      </w:r>
      <w:proofErr w:type="spellStart"/>
      <w:r>
        <w:t>cases</w:t>
      </w:r>
      <w:proofErr w:type="spellEnd"/>
      <w:r>
        <w:t xml:space="preserve"> </w:t>
      </w:r>
      <w:proofErr w:type="spellStart"/>
      <w:r>
        <w:t>medical</w:t>
      </w:r>
      <w:proofErr w:type="spellEnd"/>
      <w:r>
        <w:t xml:space="preserve"> </w:t>
      </w:r>
      <w:proofErr w:type="spellStart"/>
      <w:r>
        <w:t>interventions</w:t>
      </w:r>
      <w:proofErr w:type="spellEnd"/>
      <w:r>
        <w:t xml:space="preserve">, </w:t>
      </w:r>
      <w:proofErr w:type="spellStart"/>
      <w:r>
        <w:t>operations</w:t>
      </w:r>
      <w:proofErr w:type="spellEnd"/>
      <w:r>
        <w:t xml:space="preserve"> </w:t>
      </w:r>
      <w:proofErr w:type="spellStart"/>
      <w:r>
        <w:t>are</w:t>
      </w:r>
      <w:proofErr w:type="spellEnd"/>
      <w:r>
        <w:t xml:space="preserve"> </w:t>
      </w:r>
      <w:proofErr w:type="spellStart"/>
      <w:r>
        <w:t>needed</w:t>
      </w:r>
      <w:proofErr w:type="spellEnd"/>
      <w:r>
        <w:t xml:space="preserve"> </w:t>
      </w:r>
      <w:proofErr w:type="spellStart"/>
      <w:r>
        <w:t>to</w:t>
      </w:r>
      <w:proofErr w:type="spellEnd"/>
      <w:r>
        <w:t xml:space="preserve"> </w:t>
      </w:r>
      <w:proofErr w:type="spellStart"/>
      <w:r>
        <w:t>the</w:t>
      </w:r>
      <w:proofErr w:type="spellEnd"/>
      <w:r>
        <w:t xml:space="preserve"> </w:t>
      </w:r>
      <w:proofErr w:type="spellStart"/>
      <w:r>
        <w:t>complete</w:t>
      </w:r>
      <w:proofErr w:type="spellEnd"/>
      <w:r>
        <w:t xml:space="preserve"> </w:t>
      </w:r>
      <w:proofErr w:type="spellStart"/>
      <w:r>
        <w:t>recovery</w:t>
      </w:r>
      <w:proofErr w:type="spellEnd"/>
      <w:r>
        <w:t>.</w:t>
      </w:r>
    </w:p>
    <w:p w14:paraId="54F01A2A" w14:textId="5A0FF02D" w:rsidR="005270EF" w:rsidRDefault="005270EF" w:rsidP="005270EF">
      <w:proofErr w:type="spellStart"/>
      <w:r>
        <w:t>That</w:t>
      </w:r>
      <w:proofErr w:type="spellEnd"/>
      <w:r>
        <w:t xml:space="preserve"> is </w:t>
      </w:r>
      <w:proofErr w:type="spellStart"/>
      <w:r>
        <w:t>why</w:t>
      </w:r>
      <w:proofErr w:type="spellEnd"/>
      <w:r>
        <w:t xml:space="preserve"> </w:t>
      </w:r>
      <w:proofErr w:type="spellStart"/>
      <w:r>
        <w:t>the</w:t>
      </w:r>
      <w:proofErr w:type="spellEnd"/>
      <w:r>
        <w:t xml:space="preserve"> </w:t>
      </w:r>
      <w:proofErr w:type="spellStart"/>
      <w:r>
        <w:t>aim</w:t>
      </w:r>
      <w:proofErr w:type="spellEnd"/>
      <w:r>
        <w:t xml:space="preserve"> of </w:t>
      </w:r>
      <w:proofErr w:type="spellStart"/>
      <w:r>
        <w:t>my</w:t>
      </w:r>
      <w:proofErr w:type="spellEnd"/>
      <w:r>
        <w:t xml:space="preserve"> </w:t>
      </w:r>
      <w:proofErr w:type="spellStart"/>
      <w:r>
        <w:t>examination</w:t>
      </w:r>
      <w:proofErr w:type="spellEnd"/>
      <w:r>
        <w:t xml:space="preserve"> </w:t>
      </w:r>
      <w:proofErr w:type="spellStart"/>
      <w:r>
        <w:t>paper</w:t>
      </w:r>
      <w:proofErr w:type="spellEnd"/>
      <w:r>
        <w:t xml:space="preserve"> is </w:t>
      </w:r>
      <w:proofErr w:type="spellStart"/>
      <w:r>
        <w:t>to</w:t>
      </w:r>
      <w:proofErr w:type="spellEnd"/>
      <w:r>
        <w:t xml:space="preserve"> </w:t>
      </w:r>
      <w:proofErr w:type="spellStart"/>
      <w:r>
        <w:t>develop</w:t>
      </w:r>
      <w:proofErr w:type="spellEnd"/>
      <w:r>
        <w:t xml:space="preserve"> an </w:t>
      </w:r>
      <w:proofErr w:type="spellStart"/>
      <w:r>
        <w:t>Android</w:t>
      </w:r>
      <w:proofErr w:type="spellEnd"/>
      <w:r>
        <w:t xml:space="preserve"> </w:t>
      </w:r>
      <w:proofErr w:type="spellStart"/>
      <w:r>
        <w:t>application</w:t>
      </w:r>
      <w:proofErr w:type="spellEnd"/>
      <w:r>
        <w:t xml:space="preserve"> </w:t>
      </w:r>
      <w:proofErr w:type="spellStart"/>
      <w:r>
        <w:t>which</w:t>
      </w:r>
      <w:proofErr w:type="spellEnd"/>
      <w:r>
        <w:t xml:space="preserve"> </w:t>
      </w:r>
      <w:proofErr w:type="spellStart"/>
      <w:r>
        <w:t>helps</w:t>
      </w:r>
      <w:proofErr w:type="spellEnd"/>
      <w:r>
        <w:t xml:space="preserve"> </w:t>
      </w:r>
      <w:proofErr w:type="spellStart"/>
      <w:r>
        <w:t>the</w:t>
      </w:r>
      <w:proofErr w:type="spellEnd"/>
      <w:r>
        <w:t xml:space="preserve"> </w:t>
      </w:r>
      <w:proofErr w:type="spellStart"/>
      <w:r>
        <w:t>users</w:t>
      </w:r>
      <w:proofErr w:type="spellEnd"/>
      <w:r>
        <w:t xml:space="preserve"> </w:t>
      </w:r>
      <w:proofErr w:type="spellStart"/>
      <w:r>
        <w:t>to</w:t>
      </w:r>
      <w:proofErr w:type="spellEnd"/>
      <w:r>
        <w:t xml:space="preserve"> </w:t>
      </w:r>
      <w:proofErr w:type="spellStart"/>
      <w:r>
        <w:t>view</w:t>
      </w:r>
      <w:proofErr w:type="spellEnd"/>
      <w:r>
        <w:t xml:space="preserve"> </w:t>
      </w:r>
      <w:proofErr w:type="spellStart"/>
      <w:r>
        <w:t>the</w:t>
      </w:r>
      <w:proofErr w:type="spellEnd"/>
      <w:r>
        <w:t xml:space="preserve"> </w:t>
      </w:r>
      <w:proofErr w:type="spellStart"/>
      <w:r>
        <w:t>exercises</w:t>
      </w:r>
      <w:proofErr w:type="spellEnd"/>
      <w:r>
        <w:t xml:space="preserve"> </w:t>
      </w:r>
      <w:proofErr w:type="spellStart"/>
      <w:r>
        <w:t>to</w:t>
      </w:r>
      <w:proofErr w:type="spellEnd"/>
      <w:r>
        <w:t xml:space="preserve"> </w:t>
      </w:r>
      <w:proofErr w:type="spellStart"/>
      <w:r>
        <w:t>the</w:t>
      </w:r>
      <w:proofErr w:type="spellEnd"/>
      <w:r>
        <w:t xml:space="preserve"> </w:t>
      </w:r>
      <w:proofErr w:type="spellStart"/>
      <w:r>
        <w:t>different</w:t>
      </w:r>
      <w:proofErr w:type="spellEnd"/>
      <w:r>
        <w:t xml:space="preserve"> </w:t>
      </w:r>
      <w:proofErr w:type="spellStart"/>
      <w:r>
        <w:t>muscle</w:t>
      </w:r>
      <w:proofErr w:type="spellEnd"/>
      <w:r>
        <w:t xml:space="preserve"> </w:t>
      </w:r>
      <w:proofErr w:type="spellStart"/>
      <w:r>
        <w:t>groups</w:t>
      </w:r>
      <w:proofErr w:type="spellEnd"/>
      <w:r>
        <w:t xml:space="preserve"> </w:t>
      </w:r>
      <w:proofErr w:type="spellStart"/>
      <w:r>
        <w:t>to</w:t>
      </w:r>
      <w:proofErr w:type="spellEnd"/>
      <w:r>
        <w:t xml:space="preserve"> be </w:t>
      </w:r>
      <w:proofErr w:type="spellStart"/>
      <w:r>
        <w:t>aware</w:t>
      </w:r>
      <w:proofErr w:type="spellEnd"/>
      <w:r>
        <w:t xml:space="preserve"> of </w:t>
      </w:r>
      <w:proofErr w:type="spellStart"/>
      <w:r>
        <w:t>how</w:t>
      </w:r>
      <w:proofErr w:type="spellEnd"/>
      <w:r>
        <w:t xml:space="preserve"> </w:t>
      </w:r>
      <w:proofErr w:type="spellStart"/>
      <w:r>
        <w:t>to</w:t>
      </w:r>
      <w:proofErr w:type="spellEnd"/>
      <w:r>
        <w:t xml:space="preserve"> </w:t>
      </w:r>
      <w:proofErr w:type="spellStart"/>
      <w:r>
        <w:t>make</w:t>
      </w:r>
      <w:proofErr w:type="spellEnd"/>
      <w:r>
        <w:t xml:space="preserve"> </w:t>
      </w:r>
      <w:proofErr w:type="spellStart"/>
      <w:r>
        <w:t>them</w:t>
      </w:r>
      <w:proofErr w:type="spellEnd"/>
      <w:r>
        <w:t xml:space="preserve"> </w:t>
      </w:r>
      <w:proofErr w:type="spellStart"/>
      <w:r>
        <w:t>properly</w:t>
      </w:r>
      <w:proofErr w:type="spellEnd"/>
      <w:r>
        <w:t xml:space="preserve">. </w:t>
      </w:r>
      <w:proofErr w:type="spellStart"/>
      <w:r>
        <w:t>Furthermore</w:t>
      </w:r>
      <w:proofErr w:type="spellEnd"/>
      <w:r>
        <w:t xml:space="preserve">, </w:t>
      </w:r>
      <w:proofErr w:type="spellStart"/>
      <w:r>
        <w:t>they</w:t>
      </w:r>
      <w:proofErr w:type="spellEnd"/>
      <w:r>
        <w:t xml:space="preserve"> </w:t>
      </w:r>
      <w:proofErr w:type="spellStart"/>
      <w:r>
        <w:t>can</w:t>
      </w:r>
      <w:proofErr w:type="spellEnd"/>
      <w:r>
        <w:t xml:space="preserve"> </w:t>
      </w:r>
      <w:proofErr w:type="spellStart"/>
      <w:r>
        <w:t>create</w:t>
      </w:r>
      <w:proofErr w:type="spellEnd"/>
      <w:r>
        <w:t xml:space="preserve"> </w:t>
      </w:r>
      <w:proofErr w:type="spellStart"/>
      <w:r>
        <w:t>their</w:t>
      </w:r>
      <w:proofErr w:type="spellEnd"/>
      <w:r>
        <w:t xml:space="preserve"> </w:t>
      </w:r>
      <w:proofErr w:type="spellStart"/>
      <w:r>
        <w:t>own</w:t>
      </w:r>
      <w:proofErr w:type="spellEnd"/>
      <w:r>
        <w:t xml:space="preserve"> </w:t>
      </w:r>
      <w:proofErr w:type="spellStart"/>
      <w:r>
        <w:t>training</w:t>
      </w:r>
      <w:proofErr w:type="spellEnd"/>
      <w:r>
        <w:t xml:space="preserve"> </w:t>
      </w:r>
      <w:proofErr w:type="spellStart"/>
      <w:r>
        <w:t>plan</w:t>
      </w:r>
      <w:proofErr w:type="spellEnd"/>
      <w:r>
        <w:t xml:space="preserve">, </w:t>
      </w:r>
      <w:proofErr w:type="spellStart"/>
      <w:r>
        <w:t>moreover</w:t>
      </w:r>
      <w:proofErr w:type="spellEnd"/>
      <w:r>
        <w:t xml:space="preserve"> </w:t>
      </w:r>
      <w:proofErr w:type="spellStart"/>
      <w:r>
        <w:t>they</w:t>
      </w:r>
      <w:proofErr w:type="spellEnd"/>
      <w:r>
        <w:t xml:space="preserve"> </w:t>
      </w:r>
      <w:proofErr w:type="spellStart"/>
      <w:r>
        <w:t>will</w:t>
      </w:r>
      <w:proofErr w:type="spellEnd"/>
      <w:r>
        <w:t xml:space="preserve"> </w:t>
      </w:r>
      <w:proofErr w:type="spellStart"/>
      <w:r>
        <w:t>know</w:t>
      </w:r>
      <w:proofErr w:type="spellEnd"/>
      <w:r>
        <w:t xml:space="preserve"> </w:t>
      </w:r>
      <w:proofErr w:type="spellStart"/>
      <w:r>
        <w:t>how</w:t>
      </w:r>
      <w:proofErr w:type="spellEnd"/>
      <w:r>
        <w:t xml:space="preserve"> </w:t>
      </w:r>
      <w:proofErr w:type="spellStart"/>
      <w:r>
        <w:t>much</w:t>
      </w:r>
      <w:proofErr w:type="spellEnd"/>
      <w:r>
        <w:t xml:space="preserve"> is </w:t>
      </w:r>
      <w:proofErr w:type="spellStart"/>
      <w:r>
        <w:t>the</w:t>
      </w:r>
      <w:proofErr w:type="spellEnd"/>
      <w:r>
        <w:t xml:space="preserve"> </w:t>
      </w:r>
      <w:proofErr w:type="spellStart"/>
      <w:r>
        <w:t>perfect</w:t>
      </w:r>
      <w:proofErr w:type="spellEnd"/>
      <w:r>
        <w:t xml:space="preserve"> </w:t>
      </w:r>
      <w:proofErr w:type="spellStart"/>
      <w:r>
        <w:t>amount</w:t>
      </w:r>
      <w:proofErr w:type="spellEnd"/>
      <w:r>
        <w:t xml:space="preserve"> of </w:t>
      </w:r>
      <w:proofErr w:type="spellStart"/>
      <w:r>
        <w:t>calorie</w:t>
      </w:r>
      <w:proofErr w:type="spellEnd"/>
      <w:r>
        <w:t xml:space="preserve"> </w:t>
      </w:r>
      <w:proofErr w:type="spellStart"/>
      <w:r>
        <w:t>intake</w:t>
      </w:r>
      <w:proofErr w:type="spellEnd"/>
      <w:r>
        <w:t xml:space="preserve"> </w:t>
      </w:r>
      <w:proofErr w:type="spellStart"/>
      <w:r>
        <w:t>on</w:t>
      </w:r>
      <w:proofErr w:type="spellEnd"/>
      <w:r>
        <w:t xml:space="preserve"> a </w:t>
      </w:r>
      <w:proofErr w:type="spellStart"/>
      <w:r>
        <w:t>daily</w:t>
      </w:r>
      <w:proofErr w:type="spellEnd"/>
      <w:r>
        <w:t xml:space="preserve"> </w:t>
      </w:r>
      <w:proofErr w:type="spellStart"/>
      <w:r>
        <w:t>basis</w:t>
      </w:r>
      <w:proofErr w:type="spellEnd"/>
      <w:r>
        <w:t xml:space="preserve">. </w:t>
      </w:r>
    </w:p>
    <w:p w14:paraId="7C02BBBF" w14:textId="1A2898AC" w:rsidR="005334AD" w:rsidRDefault="005270EF" w:rsidP="005270EF">
      <w:r>
        <w:t xml:space="preserve">The </w:t>
      </w:r>
      <w:proofErr w:type="spellStart"/>
      <w:r>
        <w:t>examation</w:t>
      </w:r>
      <w:proofErr w:type="spellEnd"/>
      <w:r>
        <w:t xml:space="preserve"> </w:t>
      </w:r>
      <w:proofErr w:type="spellStart"/>
      <w:r>
        <w:t>paper</w:t>
      </w:r>
      <w:proofErr w:type="spellEnd"/>
      <w:r>
        <w:t xml:space="preserve"> </w:t>
      </w:r>
      <w:proofErr w:type="spellStart"/>
      <w:r>
        <w:t>describes</w:t>
      </w:r>
      <w:proofErr w:type="spellEnd"/>
      <w:r>
        <w:t xml:space="preserve"> </w:t>
      </w:r>
      <w:proofErr w:type="spellStart"/>
      <w:r>
        <w:t>the</w:t>
      </w:r>
      <w:proofErr w:type="spellEnd"/>
      <w:r>
        <w:t xml:space="preserve"> </w:t>
      </w:r>
      <w:proofErr w:type="spellStart"/>
      <w:r>
        <w:t>development</w:t>
      </w:r>
      <w:proofErr w:type="spellEnd"/>
      <w:r>
        <w:t xml:space="preserve"> of </w:t>
      </w:r>
      <w:proofErr w:type="spellStart"/>
      <w:r>
        <w:t>this</w:t>
      </w:r>
      <w:proofErr w:type="spellEnd"/>
      <w:r>
        <w:t xml:space="preserve"> </w:t>
      </w:r>
      <w:proofErr w:type="spellStart"/>
      <w:r>
        <w:t>Android</w:t>
      </w:r>
      <w:proofErr w:type="spellEnd"/>
      <w:r>
        <w:t xml:space="preserve"> </w:t>
      </w:r>
      <w:proofErr w:type="spellStart"/>
      <w:r>
        <w:t>app</w:t>
      </w:r>
      <w:proofErr w:type="spellEnd"/>
      <w:r>
        <w:t xml:space="preserve">. The </w:t>
      </w:r>
      <w:proofErr w:type="spellStart"/>
      <w:r>
        <w:t>complete</w:t>
      </w:r>
      <w:proofErr w:type="spellEnd"/>
      <w:r>
        <w:t xml:space="preserve"> program </w:t>
      </w:r>
      <w:proofErr w:type="spellStart"/>
      <w:r>
        <w:t>allows</w:t>
      </w:r>
      <w:proofErr w:type="spellEnd"/>
      <w:r>
        <w:t xml:space="preserve"> </w:t>
      </w:r>
      <w:proofErr w:type="spellStart"/>
      <w:r>
        <w:t>the</w:t>
      </w:r>
      <w:proofErr w:type="spellEnd"/>
      <w:r>
        <w:t xml:space="preserve"> </w:t>
      </w:r>
      <w:proofErr w:type="spellStart"/>
      <w:r>
        <w:t>registration</w:t>
      </w:r>
      <w:proofErr w:type="spellEnd"/>
      <w:r>
        <w:t xml:space="preserve"> and login of </w:t>
      </w:r>
      <w:proofErr w:type="spellStart"/>
      <w:r>
        <w:t>the</w:t>
      </w:r>
      <w:proofErr w:type="spellEnd"/>
      <w:r>
        <w:t xml:space="preserve"> </w:t>
      </w:r>
      <w:proofErr w:type="spellStart"/>
      <w:r>
        <w:t>users</w:t>
      </w:r>
      <w:proofErr w:type="spellEnd"/>
      <w:r>
        <w:t xml:space="preserve">. </w:t>
      </w:r>
      <w:proofErr w:type="spellStart"/>
      <w:r>
        <w:t>It</w:t>
      </w:r>
      <w:proofErr w:type="spellEnd"/>
      <w:r>
        <w:t xml:space="preserve"> </w:t>
      </w:r>
      <w:proofErr w:type="spellStart"/>
      <w:r>
        <w:t>can</w:t>
      </w:r>
      <w:proofErr w:type="spellEnd"/>
      <w:r>
        <w:t xml:space="preserve"> be </w:t>
      </w:r>
      <w:proofErr w:type="spellStart"/>
      <w:r>
        <w:t>viewed</w:t>
      </w:r>
      <w:proofErr w:type="spellEnd"/>
      <w:r>
        <w:t xml:space="preserve"> </w:t>
      </w:r>
      <w:proofErr w:type="spellStart"/>
      <w:r>
        <w:t>by</w:t>
      </w:r>
      <w:proofErr w:type="spellEnd"/>
      <w:r>
        <w:t xml:space="preserve"> </w:t>
      </w:r>
      <w:proofErr w:type="spellStart"/>
      <w:r>
        <w:t>gifs</w:t>
      </w:r>
      <w:proofErr w:type="spellEnd"/>
      <w:r>
        <w:t xml:space="preserve"> made </w:t>
      </w:r>
      <w:proofErr w:type="spellStart"/>
      <w:r>
        <w:t>by</w:t>
      </w:r>
      <w:proofErr w:type="spellEnd"/>
      <w:r>
        <w:t xml:space="preserve"> </w:t>
      </w:r>
      <w:proofErr w:type="spellStart"/>
      <w:r>
        <w:t>me</w:t>
      </w:r>
      <w:proofErr w:type="spellEnd"/>
      <w:r>
        <w:t xml:space="preserve"> </w:t>
      </w:r>
      <w:proofErr w:type="spellStart"/>
      <w:r>
        <w:t>how</w:t>
      </w:r>
      <w:proofErr w:type="spellEnd"/>
      <w:r>
        <w:t xml:space="preserve"> </w:t>
      </w:r>
      <w:proofErr w:type="spellStart"/>
      <w:r>
        <w:t>to</w:t>
      </w:r>
      <w:proofErr w:type="spellEnd"/>
      <w:r>
        <w:t xml:space="preserve"> </w:t>
      </w:r>
      <w:proofErr w:type="spellStart"/>
      <w:r>
        <w:t>do</w:t>
      </w:r>
      <w:proofErr w:type="spellEnd"/>
      <w:r>
        <w:t xml:space="preserve"> </w:t>
      </w:r>
      <w:proofErr w:type="spellStart"/>
      <w:r>
        <w:t>the</w:t>
      </w:r>
      <w:proofErr w:type="spellEnd"/>
      <w:r>
        <w:t xml:space="preserve"> </w:t>
      </w:r>
      <w:proofErr w:type="spellStart"/>
      <w:r>
        <w:t>exercises</w:t>
      </w:r>
      <w:proofErr w:type="spellEnd"/>
      <w:r>
        <w:t xml:space="preserve"> </w:t>
      </w:r>
      <w:proofErr w:type="spellStart"/>
      <w:r>
        <w:t>regularly</w:t>
      </w:r>
      <w:proofErr w:type="spellEnd"/>
      <w:r>
        <w:t xml:space="preserve"> and </w:t>
      </w:r>
      <w:proofErr w:type="spellStart"/>
      <w:r>
        <w:t>these</w:t>
      </w:r>
      <w:proofErr w:type="spellEnd"/>
      <w:r>
        <w:t xml:space="preserve"> </w:t>
      </w:r>
      <w:proofErr w:type="spellStart"/>
      <w:r>
        <w:t>exercises</w:t>
      </w:r>
      <w:proofErr w:type="spellEnd"/>
      <w:r>
        <w:t xml:space="preserve"> </w:t>
      </w:r>
      <w:proofErr w:type="spellStart"/>
      <w:r>
        <w:t>can</w:t>
      </w:r>
      <w:proofErr w:type="spellEnd"/>
      <w:r>
        <w:t xml:space="preserve"> be </w:t>
      </w:r>
      <w:proofErr w:type="spellStart"/>
      <w:r>
        <w:t>added</w:t>
      </w:r>
      <w:proofErr w:type="spellEnd"/>
      <w:r>
        <w:t xml:space="preserve"> </w:t>
      </w:r>
      <w:proofErr w:type="spellStart"/>
      <w:r>
        <w:t>to</w:t>
      </w:r>
      <w:proofErr w:type="spellEnd"/>
      <w:r>
        <w:t xml:space="preserve"> </w:t>
      </w:r>
      <w:proofErr w:type="spellStart"/>
      <w:r>
        <w:t>the</w:t>
      </w:r>
      <w:proofErr w:type="spellEnd"/>
      <w:r>
        <w:t xml:space="preserve"> </w:t>
      </w:r>
      <w:proofErr w:type="spellStart"/>
      <w:r>
        <w:t>own</w:t>
      </w:r>
      <w:proofErr w:type="spellEnd"/>
      <w:r>
        <w:t xml:space="preserve"> </w:t>
      </w:r>
      <w:proofErr w:type="spellStart"/>
      <w:r>
        <w:t>traning</w:t>
      </w:r>
      <w:proofErr w:type="spellEnd"/>
      <w:r>
        <w:t xml:space="preserve"> </w:t>
      </w:r>
      <w:proofErr w:type="spellStart"/>
      <w:r>
        <w:t>plan</w:t>
      </w:r>
      <w:proofErr w:type="spellEnd"/>
      <w:r>
        <w:t xml:space="preserve">. The program </w:t>
      </w:r>
      <w:proofErr w:type="spellStart"/>
      <w:r>
        <w:t>on</w:t>
      </w:r>
      <w:proofErr w:type="spellEnd"/>
      <w:r>
        <w:t xml:space="preserve"> </w:t>
      </w:r>
      <w:proofErr w:type="spellStart"/>
      <w:r>
        <w:t>the</w:t>
      </w:r>
      <w:proofErr w:type="spellEnd"/>
      <w:r>
        <w:t xml:space="preserve"> server, </w:t>
      </w:r>
      <w:proofErr w:type="spellStart"/>
      <w:r>
        <w:t>written</w:t>
      </w:r>
      <w:proofErr w:type="spellEnd"/>
      <w:r>
        <w:t xml:space="preserve"> </w:t>
      </w:r>
      <w:proofErr w:type="spellStart"/>
      <w:r>
        <w:t>in</w:t>
      </w:r>
      <w:proofErr w:type="spellEnd"/>
      <w:r>
        <w:t xml:space="preserve"> </w:t>
      </w:r>
      <w:proofErr w:type="spellStart"/>
      <w:r>
        <w:t>the</w:t>
      </w:r>
      <w:proofErr w:type="spellEnd"/>
      <w:r>
        <w:t xml:space="preserve"> </w:t>
      </w:r>
      <w:proofErr w:type="spellStart"/>
      <w:r>
        <w:t>Node.js</w:t>
      </w:r>
      <w:proofErr w:type="spellEnd"/>
      <w:r>
        <w:t xml:space="preserve"> </w:t>
      </w:r>
      <w:proofErr w:type="spellStart"/>
      <w:r>
        <w:t>sends</w:t>
      </w:r>
      <w:proofErr w:type="spellEnd"/>
      <w:r>
        <w:t xml:space="preserve"> </w:t>
      </w:r>
      <w:proofErr w:type="spellStart"/>
      <w:r>
        <w:t>the</w:t>
      </w:r>
      <w:proofErr w:type="spellEnd"/>
      <w:r>
        <w:t xml:space="preserve"> </w:t>
      </w:r>
      <w:proofErr w:type="spellStart"/>
      <w:r>
        <w:t>user</w:t>
      </w:r>
      <w:proofErr w:type="spellEnd"/>
      <w:r>
        <w:t xml:space="preserve"> </w:t>
      </w:r>
      <w:proofErr w:type="spellStart"/>
      <w:r>
        <w:t>data</w:t>
      </w:r>
      <w:proofErr w:type="spellEnd"/>
      <w:r>
        <w:t xml:space="preserve"> and </w:t>
      </w:r>
      <w:proofErr w:type="spellStart"/>
      <w:r>
        <w:t>excersises</w:t>
      </w:r>
      <w:proofErr w:type="spellEnd"/>
      <w:r>
        <w:t xml:space="preserve"> </w:t>
      </w:r>
      <w:proofErr w:type="spellStart"/>
      <w:r>
        <w:t>to</w:t>
      </w:r>
      <w:proofErr w:type="spellEnd"/>
      <w:r>
        <w:t xml:space="preserve"> a </w:t>
      </w:r>
      <w:proofErr w:type="spellStart"/>
      <w:r>
        <w:t>database</w:t>
      </w:r>
      <w:proofErr w:type="spellEnd"/>
      <w:r>
        <w:t xml:space="preserve"> </w:t>
      </w:r>
      <w:proofErr w:type="spellStart"/>
      <w:r>
        <w:t>stored</w:t>
      </w:r>
      <w:proofErr w:type="spellEnd"/>
      <w:r>
        <w:t xml:space="preserve"> </w:t>
      </w:r>
      <w:proofErr w:type="spellStart"/>
      <w:r>
        <w:t>there</w:t>
      </w:r>
      <w:proofErr w:type="spellEnd"/>
      <w:r>
        <w:t>.</w:t>
      </w:r>
    </w:p>
    <w:p w14:paraId="0FE98BBF" w14:textId="77777777" w:rsidR="001A57BC" w:rsidRDefault="003F5425" w:rsidP="00C62A69">
      <w:pPr>
        <w:pStyle w:val="Heading1"/>
      </w:pPr>
      <w:bookmarkStart w:id="2" w:name="_Toc332797397"/>
      <w:bookmarkStart w:id="3" w:name="_Toc531202688"/>
      <w:r>
        <w:lastRenderedPageBreak/>
        <w:t>Bevezetés</w:t>
      </w:r>
      <w:bookmarkEnd w:id="2"/>
      <w:bookmarkEnd w:id="3"/>
    </w:p>
    <w:p w14:paraId="76B42B4A" w14:textId="0706D504" w:rsidR="00877820" w:rsidRDefault="001D23FB" w:rsidP="00877820">
      <w:r>
        <w:t xml:space="preserve">A bevezetésben bemutatásra kerül a témaválasztásom indoka, </w:t>
      </w:r>
      <w:r w:rsidR="00BB10C4">
        <w:t xml:space="preserve">hasonló alkalmazások, </w:t>
      </w:r>
      <w:r>
        <w:t>továbbá a szakdolgozat felépítése.</w:t>
      </w:r>
    </w:p>
    <w:p w14:paraId="30381D09" w14:textId="62DC45E3" w:rsidR="009B2EED" w:rsidRDefault="007B7C1C" w:rsidP="009B2EED">
      <w:pPr>
        <w:pStyle w:val="Heading2"/>
      </w:pPr>
      <w:bookmarkStart w:id="4" w:name="_Toc531202689"/>
      <w:r>
        <w:t>Témaválasztás</w:t>
      </w:r>
      <w:bookmarkEnd w:id="4"/>
    </w:p>
    <w:p w14:paraId="6ED72859" w14:textId="058EAE89" w:rsidR="009B2EED" w:rsidRDefault="007B7C1C" w:rsidP="009B2EED">
      <w:r>
        <w:t>Témaválasztásom során fontos szempont volt, hogy egy olyan</w:t>
      </w:r>
      <w:r w:rsidR="008371DE">
        <w:t xml:space="preserve"> témát</w:t>
      </w:r>
      <w:r>
        <w:t xml:space="preserve"> </w:t>
      </w:r>
      <w:r w:rsidR="008371DE">
        <w:t>találjak</w:t>
      </w:r>
      <w:r>
        <w:t>, ami hozzám közel áll és szívesen foglalkozok vele. L</w:t>
      </w:r>
      <w:r w:rsidR="008371DE">
        <w:t>assan második éve, hogy majdnem napi szinten konditerembe járok, ezért jött ez az ötlet, hogy egy ehhez kapcsolódó feladatot válasszak. Amikor elkezdtem edzőterembe járni én se voltam mé</w:t>
      </w:r>
      <w:r w:rsidR="00A579B5">
        <w:t>g tisztában nagyon sok dologgal, de vettem a fáradtságot és sok mindennek utána olvastam. Sokan nem szeretnek, vagy nem mernek kérdezni a tapasztaltabbaktól, mert kínosnak érzik, de ezzel kockára teszik az egészségüket, valamint fejlődni se fognak rendesen.</w:t>
      </w:r>
    </w:p>
    <w:p w14:paraId="4DCA71C5" w14:textId="1DDF925D" w:rsidR="00A579B5" w:rsidRDefault="00A579B5" w:rsidP="009B2EED">
      <w:r>
        <w:t>Nagy könnyítés lett volna számomra, ha lett volna egy ilyen alkalmazás telefonra. Napjainkban mobil</w:t>
      </w:r>
      <w:r w:rsidR="00814E6F">
        <w:t>készülékkel</w:t>
      </w:r>
      <w:r>
        <w:t xml:space="preserve"> szinte minden ember rendelkezik</w:t>
      </w:r>
      <w:r w:rsidR="00814E6F">
        <w:t xml:space="preserve"> már,</w:t>
      </w:r>
      <w:r>
        <w:t xml:space="preserve"> az életben szinte mindenhol segítségünkre lehet a telefonunk. Az utóbbi egy évben döntöttem el, hogy telefonra való fejlesztéssel szeretnék foglalkozni </w:t>
      </w:r>
      <w:r w:rsidR="00973219">
        <w:t>a jövőben. Egyre több program jelenik meg ezekre az eszközökre, valamint egyszerű kezelhetőség és könnyű hordozhatóság miatt ez a szám rohamosan nő</w:t>
      </w:r>
      <w:r w:rsidR="00814E6F">
        <w:t>,</w:t>
      </w:r>
      <w:r w:rsidR="00973219">
        <w:t xml:space="preserve"> és nőni is fog.</w:t>
      </w:r>
    </w:p>
    <w:p w14:paraId="29B22364" w14:textId="77777777" w:rsidR="002513D1" w:rsidRDefault="002513D1" w:rsidP="002513D1">
      <w:pPr>
        <w:pStyle w:val="Kp"/>
      </w:pPr>
      <w:r>
        <w:rPr>
          <w:noProof/>
          <w:lang w:val="en-US"/>
        </w:rPr>
        <w:drawing>
          <wp:inline distT="0" distB="0" distL="0" distR="0" wp14:anchorId="15DC05CB" wp14:editId="0AB506C3">
            <wp:extent cx="3764280" cy="2567466"/>
            <wp:effectExtent l="0" t="0" r="7620" b="444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droid&amp;ios.jpg"/>
                    <pic:cNvPicPr/>
                  </pic:nvPicPr>
                  <pic:blipFill>
                    <a:blip r:embed="rId11">
                      <a:extLst>
                        <a:ext uri="{28A0092B-C50C-407E-A947-70E740481C1C}">
                          <a14:useLocalDpi xmlns:a14="http://schemas.microsoft.com/office/drawing/2010/main" val="0"/>
                        </a:ext>
                      </a:extLst>
                    </a:blip>
                    <a:stretch>
                      <a:fillRect/>
                    </a:stretch>
                  </pic:blipFill>
                  <pic:spPr>
                    <a:xfrm>
                      <a:off x="0" y="0"/>
                      <a:ext cx="3773399" cy="2573685"/>
                    </a:xfrm>
                    <a:prstGeom prst="rect">
                      <a:avLst/>
                    </a:prstGeom>
                  </pic:spPr>
                </pic:pic>
              </a:graphicData>
            </a:graphic>
          </wp:inline>
        </w:drawing>
      </w:r>
    </w:p>
    <w:p w14:paraId="24FEB2F5" w14:textId="71FC1940" w:rsidR="00814E6F" w:rsidRDefault="000C621F" w:rsidP="002513D1">
      <w:pPr>
        <w:pStyle w:val="Caption"/>
      </w:pPr>
      <w:r>
        <w:fldChar w:fldCharType="begin"/>
      </w:r>
      <w:r>
        <w:instrText xml:space="preserve"> STYLEREF 1 \s </w:instrText>
      </w:r>
      <w:r>
        <w:fldChar w:fldCharType="separate"/>
      </w:r>
      <w:r w:rsidR="00725D5E">
        <w:rPr>
          <w:noProof/>
        </w:rPr>
        <w:t>1</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2513D1">
        <w:t>. ábra</w:t>
      </w:r>
      <w:r w:rsidR="005031B6">
        <w:t>:</w:t>
      </w:r>
      <w:r w:rsidR="002513D1">
        <w:rPr>
          <w:noProof/>
        </w:rPr>
        <w:t xml:space="preserve"> Android és iOS logója</w:t>
      </w:r>
    </w:p>
    <w:p w14:paraId="71C0DAC9" w14:textId="7E1C4AB9" w:rsidR="00973219" w:rsidRDefault="00973219" w:rsidP="009B2EED">
      <w:r>
        <w:lastRenderedPageBreak/>
        <w:t xml:space="preserve">Mobileszközök gyors terjedésének köszönhetően, szoftverekre való igény is egyre inkább növekszik. Jelenleg két nagy mobil operációs rendszer van a piacon, ezek az </w:t>
      </w:r>
      <w:proofErr w:type="spellStart"/>
      <w:r w:rsidR="006A655E">
        <w:t>iOS</w:t>
      </w:r>
      <w:proofErr w:type="spellEnd"/>
      <w:r>
        <w:t xml:space="preserve">, valamint </w:t>
      </w:r>
      <w:r w:rsidR="006A655E">
        <w:t xml:space="preserve">az </w:t>
      </w:r>
      <w:proofErr w:type="spellStart"/>
      <w:r w:rsidR="006A655E">
        <w:t>Android</w:t>
      </w:r>
      <w:proofErr w:type="spellEnd"/>
      <w:r w:rsidR="006A655E">
        <w:t xml:space="preserve">. </w:t>
      </w:r>
    </w:p>
    <w:p w14:paraId="1E6B91F9" w14:textId="0E872CAB" w:rsidR="00BB10C4" w:rsidRDefault="00BB10C4" w:rsidP="00BB10C4">
      <w:pPr>
        <w:pStyle w:val="Heading2"/>
      </w:pPr>
      <w:bookmarkStart w:id="5" w:name="_Toc531202690"/>
      <w:r>
        <w:t>Hasonló megoldások</w:t>
      </w:r>
      <w:bookmarkEnd w:id="5"/>
    </w:p>
    <w:p w14:paraId="603D1CAD" w14:textId="77777777" w:rsidR="008779F5" w:rsidRDefault="00BB10C4" w:rsidP="00BB10C4">
      <w:r>
        <w:t xml:space="preserve">Mielőtt neki álltam volna fejleszteni a </w:t>
      </w:r>
      <w:proofErr w:type="spellStart"/>
      <w:r>
        <w:t>BuildBody</w:t>
      </w:r>
      <w:proofErr w:type="spellEnd"/>
      <w:r>
        <w:t xml:space="preserve"> nevű alkalmazásomat, utána jártam, hogy milyen has</w:t>
      </w:r>
      <w:r w:rsidR="008779F5">
        <w:t>onló mobilalkalmazások érhetőek el a felhasználók számára. A Play Áruházban már találhatóak hasonló alkalmazások, de szinte kivétel nélkül hiányérzetem volt, amikor kipróbáltam ezeket az alkalmazásokat.</w:t>
      </w:r>
    </w:p>
    <w:p w14:paraId="72C9501E" w14:textId="1EAFEDB1" w:rsidR="00BB10C4" w:rsidRDefault="008779F5" w:rsidP="00BB10C4">
      <w:r>
        <w:t>A legnagyobb probléma az volt, hogy nem volt egy egységes alkalmazás, ami minden testrészhez tartalmazta volna a gyakorlatokat. Minden alkalmazás külön – külön egy testrészre volt szabva</w:t>
      </w:r>
      <w:r w:rsidR="00852376">
        <w:t>, vagyis ha valaki minden testrészhez szeretne segítséget igénybe venni, akkor legalább 8 alkalmazást kell feltennie a telefonjára alsó hangon.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0"/>
        <w:gridCol w:w="4360"/>
      </w:tblGrid>
      <w:tr w:rsidR="00852376" w14:paraId="1B114BBE" w14:textId="77777777" w:rsidTr="00E55A16">
        <w:tc>
          <w:tcPr>
            <w:tcW w:w="4247" w:type="dxa"/>
          </w:tcPr>
          <w:p w14:paraId="0F6FDF62" w14:textId="4D20466B" w:rsidR="00852376" w:rsidRPr="00E55A16" w:rsidRDefault="00E55A16" w:rsidP="00E55A16">
            <w:pPr>
              <w:pStyle w:val="Kp"/>
            </w:pPr>
            <w:r w:rsidRPr="00E55A16">
              <w:rPr>
                <w:noProof/>
                <w:lang w:val="en-US"/>
              </w:rPr>
              <w:drawing>
                <wp:inline distT="0" distB="0" distL="0" distR="0" wp14:anchorId="6A3A5BA6" wp14:editId="64AA3D94">
                  <wp:extent cx="2676525" cy="4752975"/>
                  <wp:effectExtent l="0" t="0" r="952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s.jpg"/>
                          <pic:cNvPicPr/>
                        </pic:nvPicPr>
                        <pic:blipFill>
                          <a:blip r:embed="rId12">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c>
          <w:tcPr>
            <w:tcW w:w="4247" w:type="dxa"/>
          </w:tcPr>
          <w:p w14:paraId="51D95EA9" w14:textId="0E7FA778" w:rsidR="00852376" w:rsidRDefault="00E55A16" w:rsidP="00E55A16">
            <w:pPr>
              <w:pStyle w:val="Kp"/>
            </w:pPr>
            <w:r>
              <w:rPr>
                <w:noProof/>
                <w:lang w:val="en-US"/>
              </w:rPr>
              <w:drawing>
                <wp:inline distT="0" distB="0" distL="0" distR="0" wp14:anchorId="52484FBB" wp14:editId="6F9E3E52">
                  <wp:extent cx="2676525" cy="4752975"/>
                  <wp:effectExtent l="0" t="0" r="9525"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ar.jpg"/>
                          <pic:cNvPicPr/>
                        </pic:nvPicPr>
                        <pic:blipFill>
                          <a:blip r:embed="rId13">
                            <a:extLst>
                              <a:ext uri="{28A0092B-C50C-407E-A947-70E740481C1C}">
                                <a14:useLocalDpi xmlns:a14="http://schemas.microsoft.com/office/drawing/2010/main" val="0"/>
                              </a:ext>
                            </a:extLst>
                          </a:blip>
                          <a:stretch>
                            <a:fillRect/>
                          </a:stretch>
                        </pic:blipFill>
                        <pic:spPr>
                          <a:xfrm>
                            <a:off x="0" y="0"/>
                            <a:ext cx="2676525" cy="4752975"/>
                          </a:xfrm>
                          <a:prstGeom prst="rect">
                            <a:avLst/>
                          </a:prstGeom>
                        </pic:spPr>
                      </pic:pic>
                    </a:graphicData>
                  </a:graphic>
                </wp:inline>
              </w:drawing>
            </w:r>
          </w:p>
        </w:tc>
      </w:tr>
    </w:tbl>
    <w:p w14:paraId="5E3E7252" w14:textId="6831938E" w:rsidR="00852376" w:rsidRDefault="00E55A16" w:rsidP="00E55A16">
      <w:pPr>
        <w:jc w:val="center"/>
        <w:rPr>
          <w:b/>
          <w:sz w:val="20"/>
          <w:szCs w:val="20"/>
        </w:rPr>
      </w:pPr>
      <w:r w:rsidRPr="00E55A16">
        <w:rPr>
          <w:b/>
          <w:sz w:val="20"/>
          <w:szCs w:val="20"/>
        </w:rPr>
        <w:t>1.2 ábra: Hasonló alkalmazások a Play Áruházból</w:t>
      </w:r>
    </w:p>
    <w:p w14:paraId="50F697B6" w14:textId="7E0B18E8" w:rsidR="00D9325D" w:rsidRPr="00E55A16" w:rsidRDefault="00D9325D" w:rsidP="00953F51">
      <w:pPr>
        <w:rPr>
          <w:b/>
          <w:sz w:val="20"/>
          <w:szCs w:val="20"/>
        </w:rPr>
      </w:pPr>
      <w:r>
        <w:lastRenderedPageBreak/>
        <w:t>Másik probléma amivel találkoztam az az, hogy ezek kész edzésterveket tartalmaznak, és nem lehet saját magunknak edzéstervet összeállítani a meglévő gyakorlatokból.</w:t>
      </w:r>
      <w:r w:rsidR="00953F51">
        <w:t xml:space="preserve"> Az ötletet, hogy vannak külön kezdőknek, haladóknak, és tapasztaltaknak is gyakorlat kifejezetten jónak tartom, de amikor megnéztem a gyakorlatokat igencsak csalódott voltam. Nem igazán tükrözte a különbséget a kategóriák között. Legtöbb helyen csak az ismétlésszámban tértek el egymástól, valamint nem tartalmaztak súlyzókkal való edzéshez tanácsokat, csak szabad súllyal történő gyakorlatokat mutattak be.</w:t>
      </w:r>
    </w:p>
    <w:p w14:paraId="553B921E" w14:textId="49CC7652" w:rsidR="000F4BAD" w:rsidRDefault="00125B04" w:rsidP="000F4BAD">
      <w:pPr>
        <w:pStyle w:val="Heading2"/>
      </w:pPr>
      <w:bookmarkStart w:id="6" w:name="_Toc531202691"/>
      <w:r>
        <w:t>A szakdolgozat felépítése</w:t>
      </w:r>
      <w:bookmarkEnd w:id="6"/>
    </w:p>
    <w:p w14:paraId="7EFA7F5D" w14:textId="4B732195" w:rsidR="008A3762" w:rsidRDefault="00D14AAC" w:rsidP="000F4BAD">
      <w:r>
        <w:t>A következő fejezetek</w:t>
      </w:r>
      <w:r w:rsidR="00B832EE">
        <w:t xml:space="preserve">ben </w:t>
      </w:r>
      <w:r w:rsidR="00027D6D">
        <w:t>ismertetni fogom az elkészült alkalmazást, valamint a funkciók részletes leírását, néhány helyen folyamatdiagram</w:t>
      </w:r>
      <w:r>
        <w:t>okkal</w:t>
      </w:r>
      <w:r w:rsidR="00027D6D">
        <w:t xml:space="preserve"> segítve a megértést. Továbbá kitérek a felhasznált technológiákra</w:t>
      </w:r>
      <w:r w:rsidR="002513D1">
        <w:t xml:space="preserve">, </w:t>
      </w:r>
      <w:r w:rsidR="00453796">
        <w:t xml:space="preserve">a </w:t>
      </w:r>
      <w:proofErr w:type="spellStart"/>
      <w:r w:rsidR="00453796">
        <w:t>MySQL</w:t>
      </w:r>
      <w:proofErr w:type="spellEnd"/>
      <w:r w:rsidR="00453796">
        <w:t xml:space="preserve"> adatbázisra, </w:t>
      </w:r>
      <w:r w:rsidR="00027D6D">
        <w:t xml:space="preserve">a </w:t>
      </w:r>
      <w:r w:rsidR="00F37434">
        <w:t>Szerveralkalmazás</w:t>
      </w:r>
      <w:r w:rsidR="00027D6D">
        <w:t>ra</w:t>
      </w:r>
      <w:r w:rsidR="00892575">
        <w:t xml:space="preserve">, valamint </w:t>
      </w:r>
      <w:r w:rsidR="00453796">
        <w:t xml:space="preserve">az </w:t>
      </w:r>
      <w:proofErr w:type="spellStart"/>
      <w:r w:rsidR="00453796">
        <w:t>Android</w:t>
      </w:r>
      <w:proofErr w:type="spellEnd"/>
      <w:r w:rsidR="00453796">
        <w:t xml:space="preserve"> alkalmazás elkészítésének </w:t>
      </w:r>
      <w:r w:rsidR="00027D6D">
        <w:t>a folyamatára</w:t>
      </w:r>
      <w:r w:rsidR="00453796">
        <w:t>,</w:t>
      </w:r>
      <w:r w:rsidR="00892575">
        <w:t xml:space="preserve"> </w:t>
      </w:r>
      <w:r w:rsidR="00453796">
        <w:t>e</w:t>
      </w:r>
      <w:r w:rsidR="006E30B0">
        <w:t>z magában foglalja az architektúra bemutatását</w:t>
      </w:r>
      <w:r w:rsidR="00453796">
        <w:t xml:space="preserve"> is</w:t>
      </w:r>
      <w:r w:rsidR="006E30B0">
        <w:t xml:space="preserve">. </w:t>
      </w:r>
      <w:r w:rsidR="00892575">
        <w:t>A végén pedig a kész a</w:t>
      </w:r>
      <w:r w:rsidR="00453796">
        <w:t>lkalmazás</w:t>
      </w:r>
      <w:r w:rsidR="001F18A9">
        <w:t xml:space="preserve"> használata kerül bemutatásra, és az alkalmazás</w:t>
      </w:r>
      <w:r w:rsidR="00892575">
        <w:t xml:space="preserve"> tesztelésre is kitérek.</w:t>
      </w:r>
    </w:p>
    <w:p w14:paraId="5CE81523" w14:textId="7A30F611" w:rsidR="002513D1" w:rsidRDefault="00BE5905" w:rsidP="002513D1">
      <w:pPr>
        <w:pStyle w:val="Heading1"/>
      </w:pPr>
      <w:bookmarkStart w:id="7" w:name="_Toc531202692"/>
      <w:r>
        <w:lastRenderedPageBreak/>
        <w:t xml:space="preserve">Alkalmazás </w:t>
      </w:r>
      <w:r w:rsidR="00E0329B">
        <w:t>ismertetése</w:t>
      </w:r>
      <w:bookmarkEnd w:id="7"/>
    </w:p>
    <w:p w14:paraId="742F4A53" w14:textId="79F0A536" w:rsidR="002513D1" w:rsidRDefault="006854D0" w:rsidP="002513D1">
      <w:r>
        <w:t xml:space="preserve">Ebben a fejezetben, a szakdolgozat alatt elkészített feladatnak, a </w:t>
      </w:r>
      <w:r w:rsidR="00BE5905">
        <w:t>részletes</w:t>
      </w:r>
      <w:r>
        <w:t xml:space="preserve"> specifikációját fogom ismertetni. Bemutatásra kerülnek továbbá, </w:t>
      </w:r>
      <w:r w:rsidR="00E0329B">
        <w:t>a felhasználók</w:t>
      </w:r>
      <w:r w:rsidR="00382E7A">
        <w:t xml:space="preserve"> és az alkalmazástól elvárt funkciók is</w:t>
      </w:r>
      <w:r w:rsidR="0072733A">
        <w:t>, valamint a napi kalóriaszükségletnek a számítási módját is ismertetni fogom.</w:t>
      </w:r>
    </w:p>
    <w:p w14:paraId="37468ABD" w14:textId="74516186" w:rsidR="002513D1" w:rsidRDefault="00BE5905" w:rsidP="006854D0">
      <w:pPr>
        <w:pStyle w:val="Heading2"/>
      </w:pPr>
      <w:bookmarkStart w:id="8" w:name="_Toc531202693"/>
      <w:r>
        <w:t>Feladatspecifikáció</w:t>
      </w:r>
      <w:bookmarkEnd w:id="8"/>
    </w:p>
    <w:p w14:paraId="093CDD1D" w14:textId="212889C4" w:rsidR="006854D0" w:rsidRDefault="006854D0" w:rsidP="006854D0">
      <w:r>
        <w:t xml:space="preserve">A feladat egy </w:t>
      </w:r>
      <w:proofErr w:type="spellStart"/>
      <w:r>
        <w:t>Android</w:t>
      </w:r>
      <w:proofErr w:type="spellEnd"/>
      <w:r>
        <w:t xml:space="preserve"> alkalmazás elkészítése, amelyben a felhasználók meg tudják tekinteni, hogy hogyan is tudják szabályosan elvégezni</w:t>
      </w:r>
      <w:r w:rsidR="00BE5905">
        <w:t>,</w:t>
      </w:r>
      <w:r>
        <w:t xml:space="preserve"> különböző testrészekhez tartozó gyakorlatokat.</w:t>
      </w:r>
      <w:r w:rsidR="00BE5905">
        <w:t xml:space="preserve"> Ezeket a gyakorlatokat a felhasználók hozzá tudják adni saját edzéstervükhöz, ahol már csak az általuk kiválasztott gyakorlatok jelennek meg a különböző testrészekhez.</w:t>
      </w:r>
    </w:p>
    <w:p w14:paraId="2B39E88A" w14:textId="11745BD7" w:rsidR="00BE5905" w:rsidRDefault="00BE5905" w:rsidP="006854D0">
      <w:r>
        <w:t xml:space="preserve">Használat előtt a felhasználóknak regisztrálniuk kell a mobilalkalmazásban, ezt követően pedig be kell jelentkezniük. A felhasználók által megadott adatokat, a gyakorlatokat, valamint a felhasználók </w:t>
      </w:r>
      <w:r w:rsidR="00D91604">
        <w:t xml:space="preserve">által kiválasztott gyakorlatok </w:t>
      </w:r>
      <w:proofErr w:type="spellStart"/>
      <w:r>
        <w:t>MySQL</w:t>
      </w:r>
      <w:proofErr w:type="spellEnd"/>
      <w:r>
        <w:t xml:space="preserve"> adatbázisban </w:t>
      </w:r>
      <w:r w:rsidR="00D91604">
        <w:t>kerültek eltárolásra</w:t>
      </w:r>
      <w:r>
        <w:t xml:space="preserve">. A gyakorlatok bemutatása </w:t>
      </w:r>
      <w:proofErr w:type="spellStart"/>
      <w:r>
        <w:t>GIF-ek</w:t>
      </w:r>
      <w:proofErr w:type="spellEnd"/>
      <w:r>
        <w:t xml:space="preserve"> formájában </w:t>
      </w:r>
      <w:r w:rsidR="00D91604">
        <w:t>valósul meg, valamint rövid leírást is olvashatnak, hogy hogyan is kell szabályosan kivitelezni a gyakorlatot. A szükséges GIF fájlok tárolása a szerver egy dedikált könyvtárában valósul meg.</w:t>
      </w:r>
    </w:p>
    <w:p w14:paraId="37F40FA3" w14:textId="5FA8F4DE" w:rsidR="00D91604" w:rsidRDefault="00D91604" w:rsidP="00451F22">
      <w:pPr>
        <w:pStyle w:val="Heading2"/>
      </w:pPr>
      <w:bookmarkStart w:id="9" w:name="_Toc531202694"/>
      <w:r>
        <w:t>F</w:t>
      </w:r>
      <w:r w:rsidR="00451F22">
        <w:t>elhasználók</w:t>
      </w:r>
      <w:bookmarkEnd w:id="9"/>
    </w:p>
    <w:p w14:paraId="7DED4230" w14:textId="0169E4C4" w:rsidR="00451F22" w:rsidRDefault="00CD4BFB" w:rsidP="00451F22">
      <w:r>
        <w:t xml:space="preserve">Az elkészült alkalmazásban minden felhasználó ugyanolyan hatáskörrel rendelkezik, mint mások. Nem készült külön felhasználói csoport olyan felhasználóknak, akik esetleg már tapasztaltabbak az edzések terén, és esetleg szeretnének ők is, hasznos tanácsokat nyújtani az újoncok számára. </w:t>
      </w:r>
      <w:r w:rsidR="00451F22">
        <w:t>Az alkalmazásban</w:t>
      </w:r>
      <w:r w:rsidR="00F10D40">
        <w:t xml:space="preserve"> </w:t>
      </w:r>
      <w:r>
        <w:t xml:space="preserve">ennek ellenére, mégis </w:t>
      </w:r>
      <w:r w:rsidR="00F10D40">
        <w:t>két felhasználó</w:t>
      </w:r>
      <w:r>
        <w:t>i csoport</w:t>
      </w:r>
      <w:r w:rsidR="00F10D40">
        <w:t xml:space="preserve"> különíthető el:</w:t>
      </w:r>
    </w:p>
    <w:p w14:paraId="5B862F13" w14:textId="6AD5859A" w:rsidR="00451F22" w:rsidRDefault="00451F22" w:rsidP="002F7627">
      <w:pPr>
        <w:pStyle w:val="ListParagraph"/>
        <w:numPr>
          <w:ilvl w:val="0"/>
          <w:numId w:val="13"/>
        </w:numPr>
      </w:pPr>
      <w:r>
        <w:t>Nem regisztrált felhasználó</w:t>
      </w:r>
    </w:p>
    <w:p w14:paraId="1C7343A8" w14:textId="36A80719" w:rsidR="00451F22" w:rsidRDefault="00451F22" w:rsidP="002F7627">
      <w:pPr>
        <w:pStyle w:val="ListParagraph"/>
        <w:numPr>
          <w:ilvl w:val="0"/>
          <w:numId w:val="13"/>
        </w:numPr>
      </w:pPr>
      <w:r>
        <w:t>Felhasználó</w:t>
      </w:r>
    </w:p>
    <w:p w14:paraId="0C8479AD" w14:textId="77777777" w:rsidR="00F10D40" w:rsidRDefault="00F10D40" w:rsidP="00F10D40">
      <w:pPr>
        <w:pStyle w:val="Kp"/>
      </w:pPr>
      <w:r>
        <w:rPr>
          <w:noProof/>
          <w:lang w:val="en-US"/>
        </w:rPr>
        <w:lastRenderedPageBreak/>
        <w:drawing>
          <wp:inline distT="0" distB="0" distL="0" distR="0" wp14:anchorId="2A003E0D" wp14:editId="18ACE094">
            <wp:extent cx="4781550" cy="4391025"/>
            <wp:effectExtent l="0" t="0" r="0"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jpeg"/>
                    <pic:cNvPicPr/>
                  </pic:nvPicPr>
                  <pic:blipFill>
                    <a:blip r:embed="rId14">
                      <a:extLst>
                        <a:ext uri="{28A0092B-C50C-407E-A947-70E740481C1C}">
                          <a14:useLocalDpi xmlns:a14="http://schemas.microsoft.com/office/drawing/2010/main" val="0"/>
                        </a:ext>
                      </a:extLst>
                    </a:blip>
                    <a:stretch>
                      <a:fillRect/>
                    </a:stretch>
                  </pic:blipFill>
                  <pic:spPr>
                    <a:xfrm>
                      <a:off x="0" y="0"/>
                      <a:ext cx="4781550" cy="4391025"/>
                    </a:xfrm>
                    <a:prstGeom prst="rect">
                      <a:avLst/>
                    </a:prstGeom>
                  </pic:spPr>
                </pic:pic>
              </a:graphicData>
            </a:graphic>
          </wp:inline>
        </w:drawing>
      </w:r>
    </w:p>
    <w:p w14:paraId="2030209E" w14:textId="2EC9B9C6" w:rsidR="00F10D40" w:rsidRDefault="000C621F" w:rsidP="00F10D40">
      <w:pPr>
        <w:pStyle w:val="Caption"/>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F10D40">
        <w:t xml:space="preserve">. ábra: </w:t>
      </w:r>
      <w:proofErr w:type="spellStart"/>
      <w:r w:rsidR="00F10D40">
        <w:t>Use</w:t>
      </w:r>
      <w:proofErr w:type="spellEnd"/>
      <w:r w:rsidR="00F10D40">
        <w:t xml:space="preserve"> </w:t>
      </w:r>
      <w:proofErr w:type="spellStart"/>
      <w:r w:rsidR="00F10D40">
        <w:t>case</w:t>
      </w:r>
      <w:proofErr w:type="spellEnd"/>
      <w:r w:rsidR="00F10D40">
        <w:t xml:space="preserve"> diagram</w:t>
      </w:r>
    </w:p>
    <w:p w14:paraId="4009EB96" w14:textId="61E89020" w:rsidR="00502589" w:rsidRDefault="00502589" w:rsidP="00502589">
      <w:pPr>
        <w:pStyle w:val="Heading3"/>
      </w:pPr>
      <w:bookmarkStart w:id="10" w:name="_Toc531202695"/>
      <w:r>
        <w:t>Felhasználó</w:t>
      </w:r>
      <w:bookmarkEnd w:id="10"/>
    </w:p>
    <w:p w14:paraId="31EE0DBE" w14:textId="27C2FC20" w:rsidR="00502589" w:rsidRDefault="00F10D40" w:rsidP="00502589">
      <w:r>
        <w:t>A felhasználónak tekintjük azt a személyt, aki már regisztrált az alkalmazásba. S</w:t>
      </w:r>
      <w:r w:rsidR="005D6671">
        <w:t>zámára lehetőség van az alkalmazás minden funkcióját kihasználni.</w:t>
      </w:r>
    </w:p>
    <w:p w14:paraId="45B64788" w14:textId="2C176095" w:rsidR="005D6671" w:rsidRDefault="005D6671" w:rsidP="002F7627">
      <w:pPr>
        <w:pStyle w:val="ListParagraph"/>
        <w:numPr>
          <w:ilvl w:val="0"/>
          <w:numId w:val="15"/>
        </w:numPr>
      </w:pPr>
      <w:r>
        <w:t>Bejelentkezés / Kijelentkezés</w:t>
      </w:r>
    </w:p>
    <w:p w14:paraId="678E5F31" w14:textId="67CBF481" w:rsidR="005D6671" w:rsidRDefault="005D6671" w:rsidP="002F7627">
      <w:pPr>
        <w:pStyle w:val="ListParagraph"/>
        <w:numPr>
          <w:ilvl w:val="0"/>
          <w:numId w:val="15"/>
        </w:numPr>
      </w:pPr>
      <w:r>
        <w:t>Gyakorlatok megtekintése</w:t>
      </w:r>
    </w:p>
    <w:p w14:paraId="166FE07E" w14:textId="74BC0CE0" w:rsidR="0001444F" w:rsidRDefault="0001444F" w:rsidP="002F7627">
      <w:pPr>
        <w:pStyle w:val="ListParagraph"/>
        <w:numPr>
          <w:ilvl w:val="0"/>
          <w:numId w:val="15"/>
        </w:numPr>
      </w:pPr>
      <w:r>
        <w:t>Gyakorlatokhoz tartozó leírás megtekintése</w:t>
      </w:r>
    </w:p>
    <w:p w14:paraId="22439D53" w14:textId="63B4986F" w:rsidR="005D6671" w:rsidRDefault="005D6671" w:rsidP="002F7627">
      <w:pPr>
        <w:pStyle w:val="ListParagraph"/>
        <w:numPr>
          <w:ilvl w:val="0"/>
          <w:numId w:val="15"/>
        </w:numPr>
      </w:pPr>
      <w:r>
        <w:t>Gyakorlat hozzáadása saját edzéstervhez</w:t>
      </w:r>
    </w:p>
    <w:p w14:paraId="2248D476" w14:textId="4D78F324" w:rsidR="005D6671" w:rsidRPr="00502589" w:rsidRDefault="005D6671" w:rsidP="002F7627">
      <w:pPr>
        <w:pStyle w:val="ListParagraph"/>
        <w:numPr>
          <w:ilvl w:val="0"/>
          <w:numId w:val="15"/>
        </w:numPr>
      </w:pPr>
      <w:r>
        <w:t>Gyakorlat eltávolítása saját edzéstervből</w:t>
      </w:r>
    </w:p>
    <w:p w14:paraId="4557161C" w14:textId="5980A57A" w:rsidR="00451F22" w:rsidRDefault="00451F22" w:rsidP="00451F22">
      <w:pPr>
        <w:pStyle w:val="Heading3"/>
      </w:pPr>
      <w:bookmarkStart w:id="11" w:name="_Toc531202696"/>
      <w:r>
        <w:t>Nem regisztrált felhasználó</w:t>
      </w:r>
      <w:bookmarkEnd w:id="11"/>
    </w:p>
    <w:p w14:paraId="37591675" w14:textId="728597A3" w:rsidR="00451F22" w:rsidRDefault="00451F22" w:rsidP="00451F22">
      <w:r>
        <w:t>A nem regisztrált felhasználó kizárólag a regisztráció folyamatát tudja elindítani, máshoz nem fér hozzá. Az</w:t>
      </w:r>
      <w:r w:rsidR="00502589">
        <w:t xml:space="preserve"> adatok </w:t>
      </w:r>
      <w:r>
        <w:t xml:space="preserve">kitöltése, és a regisztráció gomb megnyomása után </w:t>
      </w:r>
      <w:r w:rsidR="00502589">
        <w:t>az alábbi lehetőségek következhetnek be:</w:t>
      </w:r>
    </w:p>
    <w:p w14:paraId="0A173A7C" w14:textId="17FAE581" w:rsidR="00502589" w:rsidRDefault="00502589" w:rsidP="002F7627">
      <w:pPr>
        <w:pStyle w:val="ListParagraph"/>
        <w:numPr>
          <w:ilvl w:val="0"/>
          <w:numId w:val="14"/>
        </w:numPr>
      </w:pPr>
      <w:r>
        <w:lastRenderedPageBreak/>
        <w:t>Sikeres regisztráció, visszakerülünk a bejelentkező felületre</w:t>
      </w:r>
    </w:p>
    <w:p w14:paraId="0F434EFF" w14:textId="5E9169C3" w:rsidR="00502589" w:rsidRDefault="00502589" w:rsidP="002F7627">
      <w:pPr>
        <w:pStyle w:val="ListParagraph"/>
        <w:numPr>
          <w:ilvl w:val="0"/>
          <w:numId w:val="14"/>
        </w:numPr>
      </w:pPr>
      <w:r>
        <w:t>Sikertelen regisztráció</w:t>
      </w:r>
    </w:p>
    <w:p w14:paraId="0B9334C3" w14:textId="51F5DA36" w:rsidR="00502589" w:rsidRDefault="00502589" w:rsidP="002F7627">
      <w:pPr>
        <w:pStyle w:val="ListParagraph"/>
        <w:numPr>
          <w:ilvl w:val="1"/>
          <w:numId w:val="14"/>
        </w:numPr>
      </w:pPr>
      <w:r>
        <w:t>A felhasználó már létezik</w:t>
      </w:r>
    </w:p>
    <w:p w14:paraId="5FC123E7" w14:textId="3272624C" w:rsidR="00502589" w:rsidRDefault="00502589" w:rsidP="002F7627">
      <w:pPr>
        <w:pStyle w:val="ListParagraph"/>
        <w:numPr>
          <w:ilvl w:val="1"/>
          <w:numId w:val="14"/>
        </w:numPr>
      </w:pPr>
      <w:r>
        <w:t>Valamelyik adat, esetleg adatok nem megfelelően lettek kitöltve</w:t>
      </w:r>
    </w:p>
    <w:p w14:paraId="59C831FD" w14:textId="74A4B0E1" w:rsidR="00502589" w:rsidRDefault="00502589" w:rsidP="00502589">
      <w:r>
        <w:t>A felhasználó létezésének tényleges jelentése az, hogy ez az email cím már szerepel az adatbázisunkban, vagyis már regisztráltak vele.</w:t>
      </w:r>
    </w:p>
    <w:p w14:paraId="27FE859F" w14:textId="45165B06" w:rsidR="00CD4BFB" w:rsidRDefault="00CD4BFB" w:rsidP="00CD4BFB">
      <w:pPr>
        <w:pStyle w:val="Heading2"/>
      </w:pPr>
      <w:bookmarkStart w:id="12" w:name="_Toc531202697"/>
      <w:r>
        <w:t>Funkciók</w:t>
      </w:r>
      <w:bookmarkEnd w:id="12"/>
    </w:p>
    <w:p w14:paraId="37D410F3" w14:textId="4A39F26E" w:rsidR="00CD4BFB" w:rsidRDefault="00CD4BFB" w:rsidP="00CD4BFB">
      <w:r>
        <w:t>A legfontosabb funkciók, amelyek a felhasználók és a nem regisztrált felhasználók tudnak használni:</w:t>
      </w:r>
    </w:p>
    <w:p w14:paraId="5D9B141E" w14:textId="77777777" w:rsidR="00CD4BFB" w:rsidRDefault="00CD4BFB" w:rsidP="002F7627">
      <w:pPr>
        <w:pStyle w:val="ListParagraph"/>
        <w:numPr>
          <w:ilvl w:val="0"/>
          <w:numId w:val="16"/>
        </w:numPr>
      </w:pPr>
      <w:r>
        <w:t>Regisztráció</w:t>
      </w:r>
    </w:p>
    <w:p w14:paraId="215FAB93" w14:textId="77777777" w:rsidR="00CD4BFB" w:rsidRDefault="00CD4BFB" w:rsidP="002F7627">
      <w:pPr>
        <w:pStyle w:val="ListParagraph"/>
        <w:numPr>
          <w:ilvl w:val="0"/>
          <w:numId w:val="16"/>
        </w:numPr>
      </w:pPr>
      <w:r>
        <w:t>Bejelentkezés / Kijelentkezés</w:t>
      </w:r>
    </w:p>
    <w:p w14:paraId="6E45F6B9" w14:textId="77777777" w:rsidR="00CD4BFB" w:rsidRDefault="00CD4BFB" w:rsidP="002F7627">
      <w:pPr>
        <w:pStyle w:val="ListParagraph"/>
        <w:numPr>
          <w:ilvl w:val="0"/>
          <w:numId w:val="16"/>
        </w:numPr>
      </w:pPr>
      <w:r>
        <w:t xml:space="preserve">Gyakorlatok megtekintése </w:t>
      </w:r>
    </w:p>
    <w:p w14:paraId="0D170CA0" w14:textId="77777777" w:rsidR="00CD4BFB" w:rsidRDefault="00CD4BFB" w:rsidP="002F7627">
      <w:pPr>
        <w:pStyle w:val="ListParagraph"/>
        <w:numPr>
          <w:ilvl w:val="0"/>
          <w:numId w:val="16"/>
        </w:numPr>
      </w:pPr>
      <w:r>
        <w:t>Gyakorlathoz tartozó leírás megtekintése</w:t>
      </w:r>
    </w:p>
    <w:p w14:paraId="484BFB84" w14:textId="77777777" w:rsidR="00CD4BFB" w:rsidRDefault="00CD4BFB" w:rsidP="002F7627">
      <w:pPr>
        <w:pStyle w:val="ListParagraph"/>
        <w:numPr>
          <w:ilvl w:val="0"/>
          <w:numId w:val="16"/>
        </w:numPr>
      </w:pPr>
      <w:r>
        <w:t>Gyakorlatok hozzáadása saját edzéstervhez</w:t>
      </w:r>
    </w:p>
    <w:p w14:paraId="25FCC2EF" w14:textId="6CDCE933" w:rsidR="00CD4BFB" w:rsidRDefault="00CD4BFB" w:rsidP="002F7627">
      <w:pPr>
        <w:pStyle w:val="ListParagraph"/>
        <w:numPr>
          <w:ilvl w:val="0"/>
          <w:numId w:val="16"/>
        </w:numPr>
      </w:pPr>
      <w:r>
        <w:t>Gyakorlat eltávolítása saját edzéstervből</w:t>
      </w:r>
    </w:p>
    <w:p w14:paraId="71EB4635" w14:textId="56BBA76E" w:rsidR="00CD75E1" w:rsidRDefault="00CD75E1" w:rsidP="00CD75E1">
      <w:r>
        <w:t>Néhány bonyolultabb funkcióhoz készítettem folyamatdiagramot</w:t>
      </w:r>
      <w:r w:rsidR="00ED3D9C">
        <w:t xml:space="preserve"> is</w:t>
      </w:r>
      <w:r>
        <w:t xml:space="preserve"> a könnyebb érthetőség kedvéért.</w:t>
      </w:r>
      <w:r w:rsidR="00ED3D9C">
        <w:t xml:space="preserve"> A</w:t>
      </w:r>
      <w:r w:rsidR="00B8083A">
        <w:t xml:space="preserve"> különböző</w:t>
      </w:r>
      <w:r w:rsidR="00ED3D9C">
        <w:t xml:space="preserve"> diagramokat egy online </w:t>
      </w:r>
      <w:proofErr w:type="spellStart"/>
      <w:r w:rsidR="00ED3D9C">
        <w:t>tool</w:t>
      </w:r>
      <w:proofErr w:type="spellEnd"/>
      <w:r w:rsidR="00B8083A">
        <w:t xml:space="preserve"> </w:t>
      </w:r>
      <w:sdt>
        <w:sdtPr>
          <w:id w:val="-1064867321"/>
          <w:citation/>
        </w:sdtPr>
        <w:sdtContent>
          <w:r w:rsidR="00B8083A">
            <w:fldChar w:fldCharType="begin"/>
          </w:r>
          <w:r w:rsidR="00B8083A">
            <w:instrText xml:space="preserve"> CITATION Dia18 \l 1038 </w:instrText>
          </w:r>
          <w:r w:rsidR="00B8083A">
            <w:fldChar w:fldCharType="separate"/>
          </w:r>
          <w:r w:rsidR="00DB3678">
            <w:rPr>
              <w:noProof/>
            </w:rPr>
            <w:t>[1]</w:t>
          </w:r>
          <w:r w:rsidR="00B8083A">
            <w:fldChar w:fldCharType="end"/>
          </w:r>
        </w:sdtContent>
      </w:sdt>
      <w:r w:rsidR="00B8083A">
        <w:t xml:space="preserve"> </w:t>
      </w:r>
      <w:r w:rsidR="00ED3D9C">
        <w:t>segítségével készítettem el.</w:t>
      </w:r>
    </w:p>
    <w:p w14:paraId="1C38B78F" w14:textId="6CF434CC" w:rsidR="006115C4" w:rsidRDefault="006115C4" w:rsidP="006115C4">
      <w:pPr>
        <w:pStyle w:val="Heading3"/>
      </w:pPr>
      <w:bookmarkStart w:id="13" w:name="_Toc531202698"/>
      <w:r>
        <w:t>Regisztráció</w:t>
      </w:r>
      <w:bookmarkEnd w:id="13"/>
    </w:p>
    <w:p w14:paraId="6F9A5544" w14:textId="54E70C79" w:rsidR="00A7483D" w:rsidRDefault="00A77DD8" w:rsidP="00A7483D">
      <w:r>
        <w:t>A 2.3-as ábrán a regisztráció folyamatát tekinthetjük meg. A felhasználó letöltötte és sikeresen telepítette a mobilalkalmazást. Az alkalmazás indítása során a felhasználónk még a nem regisztrált felhasználók közé tartozik, vagyis csak a regisztráció funkciót érheti el. Regisztráláskor számos adatot kell megadnunk, amelyek a következők:</w:t>
      </w:r>
    </w:p>
    <w:p w14:paraId="3ED6503B" w14:textId="4E5680F5" w:rsidR="00A77DD8" w:rsidRDefault="00A77DD8" w:rsidP="002F7627">
      <w:pPr>
        <w:pStyle w:val="ListParagraph"/>
        <w:numPr>
          <w:ilvl w:val="0"/>
          <w:numId w:val="20"/>
        </w:numPr>
      </w:pPr>
      <w:r>
        <w:t>Név</w:t>
      </w:r>
    </w:p>
    <w:p w14:paraId="679E1C9B" w14:textId="4E94E55F" w:rsidR="00A77DD8" w:rsidRDefault="00A77DD8" w:rsidP="002F7627">
      <w:pPr>
        <w:pStyle w:val="ListParagraph"/>
        <w:numPr>
          <w:ilvl w:val="0"/>
          <w:numId w:val="20"/>
        </w:numPr>
      </w:pPr>
      <w:r>
        <w:t>Email</w:t>
      </w:r>
    </w:p>
    <w:p w14:paraId="41305178" w14:textId="7E342E16" w:rsidR="00A77DD8" w:rsidRDefault="00A77DD8" w:rsidP="002F7627">
      <w:pPr>
        <w:pStyle w:val="ListParagraph"/>
        <w:numPr>
          <w:ilvl w:val="0"/>
          <w:numId w:val="20"/>
        </w:numPr>
      </w:pPr>
      <w:r>
        <w:t>Jelszó</w:t>
      </w:r>
    </w:p>
    <w:p w14:paraId="32D90917" w14:textId="1690FC8D" w:rsidR="00A77DD8" w:rsidRDefault="00A77DD8" w:rsidP="002F7627">
      <w:pPr>
        <w:pStyle w:val="ListParagraph"/>
        <w:numPr>
          <w:ilvl w:val="0"/>
          <w:numId w:val="20"/>
        </w:numPr>
      </w:pPr>
      <w:r>
        <w:lastRenderedPageBreak/>
        <w:t>Nem</w:t>
      </w:r>
    </w:p>
    <w:p w14:paraId="5335627F" w14:textId="3C75FB1D" w:rsidR="00A77DD8" w:rsidRDefault="00A77DD8" w:rsidP="002F7627">
      <w:pPr>
        <w:pStyle w:val="ListParagraph"/>
        <w:numPr>
          <w:ilvl w:val="0"/>
          <w:numId w:val="20"/>
        </w:numPr>
      </w:pPr>
      <w:r>
        <w:t>Aktivitási szint</w:t>
      </w:r>
    </w:p>
    <w:p w14:paraId="152F67F9" w14:textId="60DF9088" w:rsidR="00A77DD8" w:rsidRDefault="00A77DD8" w:rsidP="002F7627">
      <w:pPr>
        <w:pStyle w:val="ListParagraph"/>
        <w:numPr>
          <w:ilvl w:val="0"/>
          <w:numId w:val="20"/>
        </w:numPr>
      </w:pPr>
      <w:r>
        <w:t>Életkor</w:t>
      </w:r>
    </w:p>
    <w:p w14:paraId="7BB88FF6" w14:textId="759BAE66" w:rsidR="00A77DD8" w:rsidRDefault="00A77DD8" w:rsidP="002F7627">
      <w:pPr>
        <w:pStyle w:val="ListParagraph"/>
        <w:numPr>
          <w:ilvl w:val="0"/>
          <w:numId w:val="20"/>
        </w:numPr>
      </w:pPr>
      <w:r>
        <w:t>Súly</w:t>
      </w:r>
    </w:p>
    <w:p w14:paraId="707E78A9" w14:textId="6A08B381" w:rsidR="00A77DD8" w:rsidRDefault="00A77DD8" w:rsidP="002F7627">
      <w:pPr>
        <w:pStyle w:val="ListParagraph"/>
        <w:numPr>
          <w:ilvl w:val="0"/>
          <w:numId w:val="20"/>
        </w:numPr>
      </w:pPr>
      <w:r>
        <w:t>Magasság</w:t>
      </w:r>
    </w:p>
    <w:p w14:paraId="6ADB3B8B" w14:textId="478A7AA6" w:rsidR="00A77DD8" w:rsidRDefault="00A77DD8" w:rsidP="00A77DD8">
      <w:r>
        <w:t>A felhasználó által megadott adatokat, amiket képes, a mobil alkalmazás fogja verifikálni. Lehetséges hibaesetek lehetnek a következők:</w:t>
      </w:r>
    </w:p>
    <w:p w14:paraId="269001E1" w14:textId="613E80DD" w:rsidR="00A77DD8" w:rsidRDefault="00A77DD8" w:rsidP="002F7627">
      <w:pPr>
        <w:pStyle w:val="ListParagraph"/>
        <w:numPr>
          <w:ilvl w:val="0"/>
          <w:numId w:val="21"/>
        </w:numPr>
      </w:pPr>
      <w:r>
        <w:t xml:space="preserve">Nem töltötte ki az </w:t>
      </w:r>
      <w:r w:rsidR="00751916">
        <w:t>adott</w:t>
      </w:r>
      <w:r>
        <w:t xml:space="preserve"> mezőt</w:t>
      </w:r>
    </w:p>
    <w:p w14:paraId="175BE805" w14:textId="1A43BA9F" w:rsidR="00A77DD8" w:rsidRDefault="00A77DD8" w:rsidP="002F7627">
      <w:pPr>
        <w:pStyle w:val="ListParagraph"/>
        <w:numPr>
          <w:ilvl w:val="0"/>
          <w:numId w:val="21"/>
        </w:numPr>
      </w:pPr>
      <w:r>
        <w:t>Nem megfelelő email formátum</w:t>
      </w:r>
    </w:p>
    <w:p w14:paraId="335B3363" w14:textId="1CF5E39F" w:rsidR="00A77DD8" w:rsidRDefault="00A77DD8" w:rsidP="002F7627">
      <w:pPr>
        <w:pStyle w:val="ListParagraph"/>
        <w:numPr>
          <w:ilvl w:val="0"/>
          <w:numId w:val="21"/>
        </w:numPr>
      </w:pPr>
      <w:r>
        <w:t xml:space="preserve">Nem </w:t>
      </w:r>
      <w:r w:rsidR="00751916">
        <w:t>egész számban adta meg az adott mező értékét</w:t>
      </w:r>
    </w:p>
    <w:p w14:paraId="32306F42" w14:textId="58D6714D" w:rsidR="00A77DD8" w:rsidRDefault="00A77DD8" w:rsidP="00A77DD8">
      <w:r>
        <w:t xml:space="preserve">A nem </w:t>
      </w:r>
      <w:r w:rsidR="00751916">
        <w:t xml:space="preserve">egész számban adta meg az adott mező értékét </w:t>
      </w:r>
      <w:r>
        <w:t>hibaüzenet akkor jelentkezik, amikor az életkor, súly, vagy magasságot töltjük ki, ugyanis itt egész számot vár el az alkalmazás.</w:t>
      </w:r>
      <w:r w:rsidR="00751916">
        <w:t xml:space="preserve"> </w:t>
      </w:r>
      <w:r w:rsidR="00ED3D9C">
        <w:t xml:space="preserve">Ez azért van, mert a </w:t>
      </w:r>
      <w:proofErr w:type="spellStart"/>
      <w:r w:rsidR="00ED3D9C">
        <w:t>MySQL</w:t>
      </w:r>
      <w:proofErr w:type="spellEnd"/>
      <w:r w:rsidR="00ED3D9C">
        <w:t xml:space="preserve"> adatbázisban létrehozott táblában, ezeket a mezőket Integerként definiáltam, azaz egész számként várja el az adatokat. </w:t>
      </w:r>
      <w:r w:rsidR="00751916">
        <w:t>Az Aktivitási szint mező egy kis magyarázatra szorul, hogy mit is jelent valójában. Három lehetőség közül választhatunk:</w:t>
      </w:r>
    </w:p>
    <w:p w14:paraId="19DD8EEA" w14:textId="187C153D" w:rsidR="00751916" w:rsidRDefault="00751916" w:rsidP="002F7627">
      <w:pPr>
        <w:pStyle w:val="ListParagraph"/>
        <w:numPr>
          <w:ilvl w:val="0"/>
          <w:numId w:val="22"/>
        </w:numPr>
      </w:pPr>
      <w:r>
        <w:t>Könnyű (Napi 2 óra mozgásnál kevesebbet végzünk)</w:t>
      </w:r>
    </w:p>
    <w:p w14:paraId="6B479136" w14:textId="28604FBD" w:rsidR="00751916" w:rsidRDefault="00751916" w:rsidP="002F7627">
      <w:pPr>
        <w:pStyle w:val="ListParagraph"/>
        <w:numPr>
          <w:ilvl w:val="0"/>
          <w:numId w:val="22"/>
        </w:numPr>
      </w:pPr>
      <w:r>
        <w:t>Közepes (Napi 2-4 óra mozgást végzünk)</w:t>
      </w:r>
    </w:p>
    <w:p w14:paraId="11DFC654" w14:textId="5854DDFC" w:rsidR="00751916" w:rsidRDefault="00751916" w:rsidP="002F7627">
      <w:pPr>
        <w:pStyle w:val="ListParagraph"/>
        <w:numPr>
          <w:ilvl w:val="0"/>
          <w:numId w:val="22"/>
        </w:numPr>
      </w:pPr>
      <w:r>
        <w:t>Nehéz (Napi 4 óránál több mozgást végzünk)</w:t>
      </w:r>
    </w:p>
    <w:p w14:paraId="4640C89C" w14:textId="153F99AE" w:rsidR="00751916" w:rsidRDefault="00751916" w:rsidP="00751916">
      <w:r>
        <w:t>A Nem, Aktivitási szint, Életkor, Súly, Magasság megadás</w:t>
      </w:r>
      <w:r w:rsidR="00ED3D9C">
        <w:t>ára azért van szükség, mert ezekkel a</w:t>
      </w:r>
      <w:r>
        <w:t xml:space="preserve"> paraméterek</w:t>
      </w:r>
      <w:r w:rsidR="00ED3D9C">
        <w:t>kel</w:t>
      </w:r>
      <w:r>
        <w:t xml:space="preserve"> számítódik ki, a napi ajánlott kalóriamennyiség bevitele. A </w:t>
      </w:r>
      <w:r w:rsidR="00F37434">
        <w:t>Szerveralkalmazás</w:t>
      </w:r>
      <w:r>
        <w:t xml:space="preserve"> a magadott adatokon olyan verifikálásokat végez, amelyek mobilalkalmazáson keresztül nem lehetségesek. Ide tartozik például:</w:t>
      </w:r>
    </w:p>
    <w:p w14:paraId="42910287" w14:textId="42B2D3E7" w:rsidR="00751916" w:rsidRDefault="00751916" w:rsidP="002F7627">
      <w:pPr>
        <w:pStyle w:val="ListParagraph"/>
        <w:numPr>
          <w:ilvl w:val="0"/>
          <w:numId w:val="23"/>
        </w:numPr>
      </w:pPr>
      <w:r>
        <w:t>A megadott email cím már foglalt</w:t>
      </w:r>
    </w:p>
    <w:p w14:paraId="7111900B" w14:textId="77777777" w:rsidR="00751916" w:rsidRDefault="00751916" w:rsidP="00751916">
      <w:pPr>
        <w:pStyle w:val="Kp"/>
      </w:pPr>
      <w:r>
        <w:rPr>
          <w:noProof/>
          <w:lang w:val="en-US"/>
        </w:rPr>
        <w:lastRenderedPageBreak/>
        <w:drawing>
          <wp:inline distT="0" distB="0" distL="0" distR="0" wp14:anchorId="73029182" wp14:editId="5B732E43">
            <wp:extent cx="5143500" cy="4699244"/>
            <wp:effectExtent l="0" t="0" r="0" b="635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ztracio.jpeg"/>
                    <pic:cNvPicPr/>
                  </pic:nvPicPr>
                  <pic:blipFill>
                    <a:blip r:embed="rId15">
                      <a:extLst>
                        <a:ext uri="{28A0092B-C50C-407E-A947-70E740481C1C}">
                          <a14:useLocalDpi xmlns:a14="http://schemas.microsoft.com/office/drawing/2010/main" val="0"/>
                        </a:ext>
                      </a:extLst>
                    </a:blip>
                    <a:stretch>
                      <a:fillRect/>
                    </a:stretch>
                  </pic:blipFill>
                  <pic:spPr>
                    <a:xfrm>
                      <a:off x="0" y="0"/>
                      <a:ext cx="5149508" cy="4704733"/>
                    </a:xfrm>
                    <a:prstGeom prst="rect">
                      <a:avLst/>
                    </a:prstGeom>
                  </pic:spPr>
                </pic:pic>
              </a:graphicData>
            </a:graphic>
          </wp:inline>
        </w:drawing>
      </w:r>
    </w:p>
    <w:p w14:paraId="617819A9" w14:textId="7316B560" w:rsidR="00751916" w:rsidRPr="00A7483D" w:rsidRDefault="000C621F" w:rsidP="00751916">
      <w:pPr>
        <w:pStyle w:val="Caption"/>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2</w:t>
      </w:r>
      <w:r>
        <w:rPr>
          <w:noProof/>
        </w:rPr>
        <w:fldChar w:fldCharType="end"/>
      </w:r>
      <w:r w:rsidR="00751916">
        <w:t xml:space="preserve">. ábra: A regisztráció folyamat </w:t>
      </w:r>
      <w:proofErr w:type="spellStart"/>
      <w:r w:rsidR="00751916">
        <w:t>Activity</w:t>
      </w:r>
      <w:proofErr w:type="spellEnd"/>
      <w:r w:rsidR="00751916">
        <w:t xml:space="preserve"> diagramja</w:t>
      </w:r>
    </w:p>
    <w:p w14:paraId="3885B513" w14:textId="63691E02" w:rsidR="006115C4" w:rsidRDefault="006115C4" w:rsidP="006115C4">
      <w:pPr>
        <w:pStyle w:val="Heading3"/>
      </w:pPr>
      <w:bookmarkStart w:id="14" w:name="_Toc531202699"/>
      <w:r>
        <w:t>Bejelentkezés</w:t>
      </w:r>
      <w:bookmarkEnd w:id="14"/>
    </w:p>
    <w:p w14:paraId="52B1134F" w14:textId="246FCA07" w:rsidR="005031B6" w:rsidRDefault="00CD75E1" w:rsidP="005031B6">
      <w:r>
        <w:t xml:space="preserve">A 2.4-es ábrán a bejelentkezés folyamatát tekinthetjük meg. A felhasználó sikeres regisztrációt követően megpróbál bejelentkezni az alkalmazásba. A mobilalkalmazás és a </w:t>
      </w:r>
      <w:r w:rsidR="00F37434">
        <w:t>Szerveralkalmazás</w:t>
      </w:r>
      <w:r>
        <w:t xml:space="preserve"> közösen eldöntik az elején, hogy rendelkezik-e a felhasználó érvényes </w:t>
      </w:r>
      <w:proofErr w:type="spellStart"/>
      <w:r>
        <w:t>tokennel</w:t>
      </w:r>
      <w:proofErr w:type="spellEnd"/>
      <w:r>
        <w:t>. Két eset lehetséges:</w:t>
      </w:r>
    </w:p>
    <w:p w14:paraId="569CFB00" w14:textId="7374F826" w:rsidR="00CD75E1" w:rsidRDefault="00CD75E1" w:rsidP="002F7627">
      <w:pPr>
        <w:pStyle w:val="ListParagraph"/>
        <w:numPr>
          <w:ilvl w:val="0"/>
          <w:numId w:val="17"/>
        </w:numPr>
      </w:pPr>
      <w:r>
        <w:t xml:space="preserve">A felhasználó </w:t>
      </w:r>
      <w:proofErr w:type="spellStart"/>
      <w:r>
        <w:t>tokenje</w:t>
      </w:r>
      <w:proofErr w:type="spellEnd"/>
      <w:r>
        <w:t xml:space="preserve"> lejárt</w:t>
      </w:r>
    </w:p>
    <w:p w14:paraId="6960BE8A" w14:textId="413A75E4" w:rsidR="00CD75E1" w:rsidRDefault="00CD75E1" w:rsidP="002F7627">
      <w:pPr>
        <w:pStyle w:val="ListParagraph"/>
        <w:numPr>
          <w:ilvl w:val="0"/>
          <w:numId w:val="17"/>
        </w:numPr>
      </w:pPr>
      <w:r>
        <w:t xml:space="preserve">A felhasználó érvényes </w:t>
      </w:r>
      <w:proofErr w:type="spellStart"/>
      <w:r>
        <w:t>tokennel</w:t>
      </w:r>
      <w:proofErr w:type="spellEnd"/>
      <w:r>
        <w:t xml:space="preserve"> rendelkezik</w:t>
      </w:r>
    </w:p>
    <w:p w14:paraId="7AC986DD" w14:textId="59E21690" w:rsidR="00CD75E1" w:rsidRDefault="00CD75E1" w:rsidP="00CD75E1">
      <w:r>
        <w:t xml:space="preserve">Amennyiben lejárt a felhasználó </w:t>
      </w:r>
      <w:proofErr w:type="spellStart"/>
      <w:r>
        <w:t>tokenje</w:t>
      </w:r>
      <w:proofErr w:type="spellEnd"/>
      <w:r>
        <w:t xml:space="preserve">, akkor olyan, mint ha most először szeretne bejelentkezni, vagyis a bejelentkező felület fogja őt fogadni. Itt a felhasználó email cím és hozzá tartozó jelszó párossal fogja azonosítani magát. A megadott adatokat, amiket képes, a mobil alkalmazás fogja verifikálni. </w:t>
      </w:r>
      <w:r w:rsidR="004315A6">
        <w:t>Lehetséges hibaesetek lehetnek a következők:</w:t>
      </w:r>
    </w:p>
    <w:p w14:paraId="7F05326A" w14:textId="6808718A" w:rsidR="00CD75E1" w:rsidRDefault="00CD75E1" w:rsidP="002F7627">
      <w:pPr>
        <w:pStyle w:val="ListParagraph"/>
        <w:numPr>
          <w:ilvl w:val="0"/>
          <w:numId w:val="18"/>
        </w:numPr>
      </w:pPr>
      <w:r>
        <w:lastRenderedPageBreak/>
        <w:t>Nem töltötte ki az email cím mezőt</w:t>
      </w:r>
    </w:p>
    <w:p w14:paraId="26F8B03D" w14:textId="66A07BB7" w:rsidR="00CD75E1" w:rsidRDefault="00CD75E1" w:rsidP="002F7627">
      <w:pPr>
        <w:pStyle w:val="ListParagraph"/>
        <w:numPr>
          <w:ilvl w:val="0"/>
          <w:numId w:val="18"/>
        </w:numPr>
      </w:pPr>
      <w:r>
        <w:t>Nem töltötte ki a jelszó mezőt</w:t>
      </w:r>
    </w:p>
    <w:p w14:paraId="35B71098" w14:textId="55934F16" w:rsidR="00CD75E1" w:rsidRDefault="00CD75E1" w:rsidP="002F7627">
      <w:pPr>
        <w:pStyle w:val="ListParagraph"/>
        <w:numPr>
          <w:ilvl w:val="0"/>
          <w:numId w:val="18"/>
        </w:numPr>
      </w:pPr>
      <w:r>
        <w:t>Nem megfelelő email formátum</w:t>
      </w:r>
    </w:p>
    <w:p w14:paraId="0F4DEC3E" w14:textId="53E6E650" w:rsidR="00CD75E1" w:rsidRDefault="004315A6" w:rsidP="00CD75E1">
      <w:r>
        <w:t xml:space="preserve">A </w:t>
      </w:r>
      <w:r w:rsidR="00F37434">
        <w:t>Szerveralkalmazás</w:t>
      </w:r>
      <w:r>
        <w:t xml:space="preserve"> a magadott adatokon olyan verifikálásokat végez, amelyek mobilalkalmazáson keresztül nem lehetségesek. Ide tartoznak például:</w:t>
      </w:r>
    </w:p>
    <w:p w14:paraId="5316711D" w14:textId="0166E288" w:rsidR="004315A6" w:rsidRDefault="004315A6" w:rsidP="002F7627">
      <w:pPr>
        <w:pStyle w:val="ListParagraph"/>
        <w:numPr>
          <w:ilvl w:val="0"/>
          <w:numId w:val="19"/>
        </w:numPr>
      </w:pPr>
      <w:r>
        <w:t>Nincs ilyen email cím</w:t>
      </w:r>
    </w:p>
    <w:p w14:paraId="630D2C1C" w14:textId="52C788DA" w:rsidR="004315A6" w:rsidRDefault="004315A6" w:rsidP="002F7627">
      <w:pPr>
        <w:pStyle w:val="ListParagraph"/>
        <w:numPr>
          <w:ilvl w:val="0"/>
          <w:numId w:val="19"/>
        </w:numPr>
      </w:pPr>
      <w:r>
        <w:t>Nem jó az email – jelszó páros</w:t>
      </w:r>
    </w:p>
    <w:p w14:paraId="4BD9FA12" w14:textId="4787BDC5" w:rsidR="004315A6" w:rsidRDefault="004315A6" w:rsidP="004315A6">
      <w:r>
        <w:t xml:space="preserve">Ha a felhasználó érvényes </w:t>
      </w:r>
      <w:proofErr w:type="spellStart"/>
      <w:r>
        <w:t>tokennel</w:t>
      </w:r>
      <w:proofErr w:type="spellEnd"/>
      <w:r>
        <w:t xml:space="preserve"> rendelkezik, valamint ha sikeresen megadta az email cím – jelszó párost, akkor a kezdőképernyő fogad minket. Ebben az esetben a szervertől válaszként a </w:t>
      </w:r>
      <w:proofErr w:type="spellStart"/>
      <w:r>
        <w:t>token</w:t>
      </w:r>
      <w:proofErr w:type="spellEnd"/>
      <w:r>
        <w:t xml:space="preserve"> és a napi szinten szükséges </w:t>
      </w:r>
      <w:proofErr w:type="spellStart"/>
      <w:r>
        <w:t>kalóriabevitelt</w:t>
      </w:r>
      <w:proofErr w:type="spellEnd"/>
      <w:r>
        <w:t xml:space="preserve"> kapjuk vissza.</w:t>
      </w:r>
    </w:p>
    <w:p w14:paraId="3D7A77E0" w14:textId="77777777" w:rsidR="004315A6" w:rsidRDefault="004315A6" w:rsidP="00751916">
      <w:pPr>
        <w:pStyle w:val="Kp"/>
      </w:pPr>
      <w:r>
        <w:rPr>
          <w:noProof/>
          <w:lang w:val="en-US"/>
        </w:rPr>
        <w:drawing>
          <wp:inline distT="0" distB="0" distL="0" distR="0" wp14:anchorId="5231A0AC" wp14:editId="16E4907A">
            <wp:extent cx="5924020" cy="5305425"/>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jelentkezes.jpeg"/>
                    <pic:cNvPicPr/>
                  </pic:nvPicPr>
                  <pic:blipFill>
                    <a:blip r:embed="rId16">
                      <a:extLst>
                        <a:ext uri="{28A0092B-C50C-407E-A947-70E740481C1C}">
                          <a14:useLocalDpi xmlns:a14="http://schemas.microsoft.com/office/drawing/2010/main" val="0"/>
                        </a:ext>
                      </a:extLst>
                    </a:blip>
                    <a:stretch>
                      <a:fillRect/>
                    </a:stretch>
                  </pic:blipFill>
                  <pic:spPr>
                    <a:xfrm>
                      <a:off x="0" y="0"/>
                      <a:ext cx="5936590" cy="5316683"/>
                    </a:xfrm>
                    <a:prstGeom prst="rect">
                      <a:avLst/>
                    </a:prstGeom>
                  </pic:spPr>
                </pic:pic>
              </a:graphicData>
            </a:graphic>
          </wp:inline>
        </w:drawing>
      </w:r>
    </w:p>
    <w:p w14:paraId="3D87FD51" w14:textId="10528175" w:rsidR="004315A6" w:rsidRPr="005031B6" w:rsidRDefault="000C621F" w:rsidP="004315A6">
      <w:pPr>
        <w:pStyle w:val="Caption"/>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3</w:t>
      </w:r>
      <w:r>
        <w:rPr>
          <w:noProof/>
        </w:rPr>
        <w:fldChar w:fldCharType="end"/>
      </w:r>
      <w:r w:rsidR="004315A6">
        <w:t xml:space="preserve">. ábra: A bejelentkezés folyamat </w:t>
      </w:r>
      <w:proofErr w:type="spellStart"/>
      <w:r w:rsidR="004315A6">
        <w:t>Activity</w:t>
      </w:r>
      <w:proofErr w:type="spellEnd"/>
      <w:r w:rsidR="004315A6">
        <w:t xml:space="preserve"> diagramja</w:t>
      </w:r>
    </w:p>
    <w:p w14:paraId="2CA41581" w14:textId="1BA122C9" w:rsidR="006115C4" w:rsidRDefault="006115C4" w:rsidP="006115C4">
      <w:pPr>
        <w:pStyle w:val="Heading3"/>
      </w:pPr>
      <w:bookmarkStart w:id="15" w:name="_Toc531202700"/>
      <w:r>
        <w:lastRenderedPageBreak/>
        <w:t>Gyakorlatok megjelenítése</w:t>
      </w:r>
      <w:bookmarkEnd w:id="15"/>
    </w:p>
    <w:p w14:paraId="05AEC3DC" w14:textId="674FE492" w:rsidR="00CD4BFB" w:rsidRDefault="00BB5AA9" w:rsidP="00CD4BFB">
      <w:r>
        <w:t>A 2.5-ös ábrán a gyakorlatok megjelenítését tekinthetjük meg. A felhasználót sikeres bejelentkezést követően a kezdőképernyő fogadja. Itt két lehetőség közül választhat, de jelen részben csak az edzések lehetőséget fejtem ki. Miután kiválasztásra került az edzések opció láthatóak, hogy milyen testrészekhez vannak gyakorlatok az alkalmazásban. Ezek a testrészek a következők:</w:t>
      </w:r>
    </w:p>
    <w:p w14:paraId="072FA369" w14:textId="6F734419" w:rsidR="00BB5AA9" w:rsidRDefault="00BB5AA9" w:rsidP="002F7627">
      <w:pPr>
        <w:pStyle w:val="ListParagraph"/>
        <w:numPr>
          <w:ilvl w:val="0"/>
          <w:numId w:val="24"/>
        </w:numPr>
      </w:pPr>
      <w:r>
        <w:t>Mell</w:t>
      </w:r>
    </w:p>
    <w:p w14:paraId="3408777B" w14:textId="5D638C35" w:rsidR="00BB5AA9" w:rsidRDefault="00BB5AA9" w:rsidP="002F7627">
      <w:pPr>
        <w:pStyle w:val="ListParagraph"/>
        <w:numPr>
          <w:ilvl w:val="0"/>
          <w:numId w:val="24"/>
        </w:numPr>
      </w:pPr>
      <w:r>
        <w:t>Hát</w:t>
      </w:r>
    </w:p>
    <w:p w14:paraId="4F06C703" w14:textId="420BB097" w:rsidR="00BB5AA9" w:rsidRDefault="00BB5AA9" w:rsidP="002F7627">
      <w:pPr>
        <w:pStyle w:val="ListParagraph"/>
        <w:numPr>
          <w:ilvl w:val="0"/>
          <w:numId w:val="24"/>
        </w:numPr>
      </w:pPr>
      <w:r>
        <w:t>Comb</w:t>
      </w:r>
    </w:p>
    <w:p w14:paraId="558265AC" w14:textId="40BCCCF3" w:rsidR="00BB5AA9" w:rsidRDefault="00BB5AA9" w:rsidP="002F7627">
      <w:pPr>
        <w:pStyle w:val="ListParagraph"/>
        <w:numPr>
          <w:ilvl w:val="0"/>
          <w:numId w:val="24"/>
        </w:numPr>
      </w:pPr>
      <w:r>
        <w:t>Vádli</w:t>
      </w:r>
    </w:p>
    <w:p w14:paraId="260F5507" w14:textId="4A18E8E9" w:rsidR="00BB5AA9" w:rsidRDefault="00BB5AA9" w:rsidP="002F7627">
      <w:pPr>
        <w:pStyle w:val="ListParagraph"/>
        <w:numPr>
          <w:ilvl w:val="0"/>
          <w:numId w:val="24"/>
        </w:numPr>
      </w:pPr>
      <w:r>
        <w:t>Bicepsz</w:t>
      </w:r>
    </w:p>
    <w:p w14:paraId="38AC11BB" w14:textId="70E7C38F" w:rsidR="00BB5AA9" w:rsidRDefault="00BB5AA9" w:rsidP="002F7627">
      <w:pPr>
        <w:pStyle w:val="ListParagraph"/>
        <w:numPr>
          <w:ilvl w:val="0"/>
          <w:numId w:val="24"/>
        </w:numPr>
      </w:pPr>
      <w:proofErr w:type="spellStart"/>
      <w:r>
        <w:t>Tricepsz</w:t>
      </w:r>
      <w:proofErr w:type="spellEnd"/>
      <w:r>
        <w:t xml:space="preserve"> </w:t>
      </w:r>
    </w:p>
    <w:p w14:paraId="0646412F" w14:textId="0426B759" w:rsidR="00BB5AA9" w:rsidRDefault="00BB5AA9" w:rsidP="002F7627">
      <w:pPr>
        <w:pStyle w:val="ListParagraph"/>
        <w:numPr>
          <w:ilvl w:val="0"/>
          <w:numId w:val="24"/>
        </w:numPr>
      </w:pPr>
      <w:r>
        <w:t>Váll</w:t>
      </w:r>
    </w:p>
    <w:p w14:paraId="5C548003" w14:textId="4D348254" w:rsidR="00BB5AA9" w:rsidRDefault="00BB5AA9" w:rsidP="002F7627">
      <w:pPr>
        <w:pStyle w:val="ListParagraph"/>
        <w:numPr>
          <w:ilvl w:val="0"/>
          <w:numId w:val="24"/>
        </w:numPr>
      </w:pPr>
      <w:r>
        <w:t>Has</w:t>
      </w:r>
    </w:p>
    <w:p w14:paraId="7278B61E" w14:textId="4E61068E" w:rsidR="00F37434" w:rsidRDefault="00F37434" w:rsidP="00F37434">
      <w:r>
        <w:t xml:space="preserve">A felhasználó választása után, a testrész nevét küldi el a mobilalkalmazás a Szerveralkalmazás felé. A Szerveralkalmazás egy SQL lekérdezést indít a </w:t>
      </w:r>
      <w:proofErr w:type="spellStart"/>
      <w:r>
        <w:t>MySQL</w:t>
      </w:r>
      <w:proofErr w:type="spellEnd"/>
      <w:r>
        <w:t xml:space="preserve"> adatbázis felé, ahol feltételnek a testrész nevét adja meg. Visszatérési érték a Szerveralkalmazástól egy gyakorlatokat tartalmazó tömb lesz. Ezeket a gyakorlatokat fogja megjeleníteni egy új képernyőn a mobilalkalmazás.</w:t>
      </w:r>
    </w:p>
    <w:p w14:paraId="6A96E4B8" w14:textId="77777777" w:rsidR="00763201" w:rsidRDefault="00F37434" w:rsidP="00763201">
      <w:pPr>
        <w:pStyle w:val="Kp"/>
      </w:pPr>
      <w:r>
        <w:rPr>
          <w:noProof/>
          <w:lang w:val="en-US"/>
        </w:rPr>
        <w:lastRenderedPageBreak/>
        <w:drawing>
          <wp:inline distT="0" distB="0" distL="0" distR="0" wp14:anchorId="5FC105B6" wp14:editId="4954E201">
            <wp:extent cx="5894126" cy="4181475"/>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akorlatokMegjelenitese.jpg"/>
                    <pic:cNvPicPr/>
                  </pic:nvPicPr>
                  <pic:blipFill>
                    <a:blip r:embed="rId17">
                      <a:extLst>
                        <a:ext uri="{28A0092B-C50C-407E-A947-70E740481C1C}">
                          <a14:useLocalDpi xmlns:a14="http://schemas.microsoft.com/office/drawing/2010/main" val="0"/>
                        </a:ext>
                      </a:extLst>
                    </a:blip>
                    <a:stretch>
                      <a:fillRect/>
                    </a:stretch>
                  </pic:blipFill>
                  <pic:spPr>
                    <a:xfrm>
                      <a:off x="0" y="0"/>
                      <a:ext cx="5898167" cy="4184342"/>
                    </a:xfrm>
                    <a:prstGeom prst="rect">
                      <a:avLst/>
                    </a:prstGeom>
                  </pic:spPr>
                </pic:pic>
              </a:graphicData>
            </a:graphic>
          </wp:inline>
        </w:drawing>
      </w:r>
    </w:p>
    <w:p w14:paraId="0D6EEB24" w14:textId="7AC84D1F" w:rsidR="00F37434" w:rsidRDefault="000C621F" w:rsidP="00763201">
      <w:pPr>
        <w:pStyle w:val="Caption"/>
      </w:pPr>
      <w:r>
        <w:fldChar w:fldCharType="begin"/>
      </w:r>
      <w:r>
        <w:instrText xml:space="preserve"> STYLEREF 1 \s </w:instrText>
      </w:r>
      <w:r>
        <w:fldChar w:fldCharType="separate"/>
      </w:r>
      <w:r w:rsidR="00725D5E">
        <w:rPr>
          <w:noProof/>
        </w:rPr>
        <w:t>2</w:t>
      </w:r>
      <w:r>
        <w:rPr>
          <w:noProof/>
        </w:rPr>
        <w:fldChar w:fldCharType="end"/>
      </w:r>
      <w:r w:rsidR="00725D5E">
        <w:t>.</w:t>
      </w:r>
      <w:r>
        <w:fldChar w:fldCharType="begin"/>
      </w:r>
      <w:r>
        <w:instrText xml:space="preserve"> SEQ ábra \* ARABIC \s 1 </w:instrText>
      </w:r>
      <w:r>
        <w:fldChar w:fldCharType="separate"/>
      </w:r>
      <w:r w:rsidR="00725D5E">
        <w:rPr>
          <w:noProof/>
        </w:rPr>
        <w:t>4</w:t>
      </w:r>
      <w:r>
        <w:rPr>
          <w:noProof/>
        </w:rPr>
        <w:fldChar w:fldCharType="end"/>
      </w:r>
      <w:r w:rsidR="00763201">
        <w:t xml:space="preserve">. ábra: A gyakorlatok megjelenítésének </w:t>
      </w:r>
      <w:proofErr w:type="spellStart"/>
      <w:r w:rsidR="00763201">
        <w:t>Activity</w:t>
      </w:r>
      <w:proofErr w:type="spellEnd"/>
      <w:r w:rsidR="00763201">
        <w:t xml:space="preserve"> diagramja</w:t>
      </w:r>
    </w:p>
    <w:p w14:paraId="108CF5DE" w14:textId="27B96411" w:rsidR="0072733A" w:rsidRDefault="0072733A" w:rsidP="0072733A">
      <w:pPr>
        <w:pStyle w:val="Heading2"/>
      </w:pPr>
      <w:bookmarkStart w:id="16" w:name="_Toc531202701"/>
      <w:r>
        <w:t>Kalóriaigény számítás</w:t>
      </w:r>
      <w:bookmarkEnd w:id="16"/>
    </w:p>
    <w:p w14:paraId="0E40A7F6" w14:textId="18BB659F" w:rsidR="003E7C1F" w:rsidRDefault="002473C0" w:rsidP="003E7C1F">
      <w:r>
        <w:t xml:space="preserve">A napi szükséges </w:t>
      </w:r>
      <w:proofErr w:type="spellStart"/>
      <w:r>
        <w:t>kalóriabevitel</w:t>
      </w:r>
      <w:proofErr w:type="spellEnd"/>
      <w:r>
        <w:t xml:space="preserve"> kiszámításához a </w:t>
      </w:r>
      <w:proofErr w:type="spellStart"/>
      <w:r>
        <w:t>Mifflin-ST</w:t>
      </w:r>
      <w:proofErr w:type="spellEnd"/>
      <w:r>
        <w:t xml:space="preserve">. </w:t>
      </w:r>
      <w:proofErr w:type="spellStart"/>
      <w:r>
        <w:t>Jeor</w:t>
      </w:r>
      <w:proofErr w:type="spellEnd"/>
      <w:r>
        <w:t xml:space="preserve"> képletet </w:t>
      </w:r>
      <w:sdt>
        <w:sdtPr>
          <w:id w:val="815071709"/>
          <w:citation/>
        </w:sdtPr>
        <w:sdtContent>
          <w:r>
            <w:fldChar w:fldCharType="begin"/>
          </w:r>
          <w:r>
            <w:instrText xml:space="preserve"> CITATION Kal18 \l 1038 </w:instrText>
          </w:r>
          <w:r>
            <w:fldChar w:fldCharType="separate"/>
          </w:r>
          <w:r w:rsidR="00DB3678">
            <w:rPr>
              <w:noProof/>
            </w:rPr>
            <w:t>[2]</w:t>
          </w:r>
          <w:r>
            <w:fldChar w:fldCharType="end"/>
          </w:r>
        </w:sdtContent>
      </w:sdt>
      <w:r>
        <w:t xml:space="preserve"> használtam fel. A kalóriaszükségletnek a mértékegysége a KJ (</w:t>
      </w:r>
      <w:proofErr w:type="spellStart"/>
      <w:r>
        <w:t>kilójoule</w:t>
      </w:r>
      <w:proofErr w:type="spellEnd"/>
      <w:r>
        <w:t>) pont, mint az energiának. Az emberi szervezet az energiát a bevitt tápanyagokból állítja elő. A kalóriaszámítás nemtől függően a következőképpen alakulhat:</w:t>
      </w:r>
    </w:p>
    <w:p w14:paraId="586596B0" w14:textId="77777777" w:rsidR="00F0489A" w:rsidRDefault="00F0489A" w:rsidP="002F7627">
      <w:pPr>
        <w:pStyle w:val="ListParagraph"/>
        <w:numPr>
          <w:ilvl w:val="0"/>
          <w:numId w:val="25"/>
        </w:numPr>
      </w:pPr>
      <w:r>
        <w:t>Férfiak esetén: (10 * súly) + (6.25 * magasság) – (5 * életkor) + 5</w:t>
      </w:r>
    </w:p>
    <w:p w14:paraId="09DC0BFB" w14:textId="5F00D47A" w:rsidR="002473C0" w:rsidRDefault="00F0489A" w:rsidP="002F7627">
      <w:pPr>
        <w:pStyle w:val="ListParagraph"/>
        <w:numPr>
          <w:ilvl w:val="0"/>
          <w:numId w:val="25"/>
        </w:numPr>
      </w:pPr>
      <w:r>
        <w:t>Nők esetén: (10 * súly) + (6.25 * magasság) – (5 * életkor) – 161</w:t>
      </w:r>
    </w:p>
    <w:p w14:paraId="0C49A3A8" w14:textId="09B79656" w:rsidR="00F0489A" w:rsidRDefault="00F0489A" w:rsidP="00F0489A">
      <w:r>
        <w:t>Aktivitási szinttől függően a fent kapott értéket meg kell szorozni még a következőképpen:</w:t>
      </w:r>
    </w:p>
    <w:tbl>
      <w:tblPr>
        <w:tblStyle w:val="TableGrid"/>
        <w:tblW w:w="0" w:type="auto"/>
        <w:tblLook w:val="04A0" w:firstRow="1" w:lastRow="0" w:firstColumn="1" w:lastColumn="0" w:noHBand="0" w:noVBand="1"/>
      </w:tblPr>
      <w:tblGrid>
        <w:gridCol w:w="4247"/>
        <w:gridCol w:w="4247"/>
      </w:tblGrid>
      <w:tr w:rsidR="00F0489A" w14:paraId="617E1C49" w14:textId="77777777" w:rsidTr="00FA755E">
        <w:tc>
          <w:tcPr>
            <w:tcW w:w="4247" w:type="dxa"/>
            <w:vAlign w:val="center"/>
          </w:tcPr>
          <w:p w14:paraId="048304EC" w14:textId="71D6AD79" w:rsidR="00F0489A" w:rsidRPr="00F0489A" w:rsidRDefault="00F0489A" w:rsidP="00FA755E">
            <w:pPr>
              <w:ind w:firstLine="0"/>
              <w:jc w:val="center"/>
              <w:rPr>
                <w:b/>
              </w:rPr>
            </w:pPr>
            <w:r w:rsidRPr="00F0489A">
              <w:rPr>
                <w:b/>
              </w:rPr>
              <w:t>Aktivitási szint</w:t>
            </w:r>
          </w:p>
        </w:tc>
        <w:tc>
          <w:tcPr>
            <w:tcW w:w="4247" w:type="dxa"/>
            <w:vAlign w:val="center"/>
          </w:tcPr>
          <w:p w14:paraId="31609698" w14:textId="74B1E98A" w:rsidR="00F0489A" w:rsidRPr="00F0489A" w:rsidRDefault="00F0489A" w:rsidP="00FA755E">
            <w:pPr>
              <w:ind w:firstLine="0"/>
              <w:jc w:val="center"/>
              <w:rPr>
                <w:b/>
              </w:rPr>
            </w:pPr>
            <w:r w:rsidRPr="00F0489A">
              <w:rPr>
                <w:b/>
              </w:rPr>
              <w:t>Szorzó</w:t>
            </w:r>
          </w:p>
        </w:tc>
      </w:tr>
      <w:tr w:rsidR="00F0489A" w14:paraId="193CF765" w14:textId="77777777" w:rsidTr="00FA755E">
        <w:tc>
          <w:tcPr>
            <w:tcW w:w="4247" w:type="dxa"/>
            <w:vAlign w:val="center"/>
          </w:tcPr>
          <w:p w14:paraId="3E0FF8E8" w14:textId="0756D592" w:rsidR="00F0489A" w:rsidRDefault="00F0489A" w:rsidP="00FA755E">
            <w:pPr>
              <w:ind w:firstLine="0"/>
              <w:jc w:val="center"/>
            </w:pPr>
            <w:r>
              <w:t>Könnyű</w:t>
            </w:r>
          </w:p>
        </w:tc>
        <w:tc>
          <w:tcPr>
            <w:tcW w:w="4247" w:type="dxa"/>
            <w:vAlign w:val="center"/>
          </w:tcPr>
          <w:p w14:paraId="05CCB4B3" w14:textId="531CF12D" w:rsidR="00F0489A" w:rsidRDefault="00F0489A" w:rsidP="00FA755E">
            <w:pPr>
              <w:ind w:firstLine="0"/>
              <w:jc w:val="center"/>
            </w:pPr>
            <w:r>
              <w:t>1,4</w:t>
            </w:r>
          </w:p>
        </w:tc>
      </w:tr>
      <w:tr w:rsidR="00F0489A" w14:paraId="772B7AFE" w14:textId="77777777" w:rsidTr="00FA755E">
        <w:tc>
          <w:tcPr>
            <w:tcW w:w="4247" w:type="dxa"/>
            <w:vAlign w:val="center"/>
          </w:tcPr>
          <w:p w14:paraId="52EB924A" w14:textId="1FA25669" w:rsidR="00F0489A" w:rsidRDefault="00F0489A" w:rsidP="00FA755E">
            <w:pPr>
              <w:ind w:firstLine="0"/>
              <w:jc w:val="center"/>
            </w:pPr>
            <w:r>
              <w:t>Közepes</w:t>
            </w:r>
          </w:p>
        </w:tc>
        <w:tc>
          <w:tcPr>
            <w:tcW w:w="4247" w:type="dxa"/>
            <w:vAlign w:val="center"/>
          </w:tcPr>
          <w:p w14:paraId="32580E5B" w14:textId="67624AAF" w:rsidR="00F0489A" w:rsidRDefault="00F0489A" w:rsidP="00FA755E">
            <w:pPr>
              <w:ind w:firstLine="0"/>
              <w:jc w:val="center"/>
            </w:pPr>
            <w:r>
              <w:t>1,7</w:t>
            </w:r>
          </w:p>
        </w:tc>
      </w:tr>
      <w:tr w:rsidR="00F0489A" w14:paraId="7447B947" w14:textId="77777777" w:rsidTr="00FA755E">
        <w:tc>
          <w:tcPr>
            <w:tcW w:w="4247" w:type="dxa"/>
            <w:vAlign w:val="center"/>
          </w:tcPr>
          <w:p w14:paraId="5A1A5C7B" w14:textId="7FDB81B7" w:rsidR="00F0489A" w:rsidRDefault="00F0489A" w:rsidP="00FA755E">
            <w:pPr>
              <w:ind w:firstLine="0"/>
              <w:jc w:val="center"/>
            </w:pPr>
            <w:r>
              <w:t>Nehéz</w:t>
            </w:r>
          </w:p>
        </w:tc>
        <w:tc>
          <w:tcPr>
            <w:tcW w:w="4247" w:type="dxa"/>
            <w:vAlign w:val="center"/>
          </w:tcPr>
          <w:p w14:paraId="405ABE6A" w14:textId="6AA25F21" w:rsidR="00F0489A" w:rsidRDefault="00F0489A" w:rsidP="00FA755E">
            <w:pPr>
              <w:ind w:firstLine="0"/>
              <w:jc w:val="center"/>
            </w:pPr>
            <w:r>
              <w:t>1,9</w:t>
            </w:r>
          </w:p>
        </w:tc>
      </w:tr>
    </w:tbl>
    <w:p w14:paraId="62948DBD" w14:textId="77777777" w:rsidR="002513D1" w:rsidRDefault="002513D1" w:rsidP="002513D1">
      <w:pPr>
        <w:pStyle w:val="Heading1"/>
      </w:pPr>
      <w:bookmarkStart w:id="17" w:name="_Toc531202702"/>
      <w:r>
        <w:lastRenderedPageBreak/>
        <w:t>Felhasznált technológiák</w:t>
      </w:r>
      <w:bookmarkEnd w:id="17"/>
    </w:p>
    <w:p w14:paraId="780E6B6A" w14:textId="77777777" w:rsidR="002513D1" w:rsidRDefault="002513D1" w:rsidP="002513D1">
      <w:r>
        <w:t>A következőben azokat a technológiákat mutatom be, amelyeket felhasználtam az alkalmazás elkészítése során.</w:t>
      </w:r>
    </w:p>
    <w:p w14:paraId="5C3BC6F4" w14:textId="77777777" w:rsidR="002513D1" w:rsidRDefault="002513D1" w:rsidP="002B5FDA">
      <w:pPr>
        <w:pStyle w:val="Heading2"/>
      </w:pPr>
      <w:bookmarkStart w:id="18" w:name="_Toc531202703"/>
      <w:proofErr w:type="spellStart"/>
      <w:r>
        <w:t>Android</w:t>
      </w:r>
      <w:proofErr w:type="spellEnd"/>
      <w:r>
        <w:t xml:space="preserve"> platform</w:t>
      </w:r>
      <w:bookmarkEnd w:id="18"/>
    </w:p>
    <w:p w14:paraId="7C4C6BCF" w14:textId="77777777" w:rsidR="002513D1" w:rsidRDefault="002513D1" w:rsidP="002513D1">
      <w:r>
        <w:t xml:space="preserve">Az </w:t>
      </w:r>
      <w:proofErr w:type="spellStart"/>
      <w:r>
        <w:t>Android</w:t>
      </w:r>
      <w:proofErr w:type="spellEnd"/>
      <w:r>
        <w:t xml:space="preserve"> alapja egy Linux operációs rendszer, amelyet átalakítottak úgy, hogy az eszközök integrált hardvereit megfelelően tudja kezelni. Az </w:t>
      </w:r>
      <w:proofErr w:type="spellStart"/>
      <w:r>
        <w:t>Android</w:t>
      </w:r>
      <w:proofErr w:type="spellEnd"/>
      <w:r>
        <w:t xml:space="preserve"> platform megalkotásának célja az volt, hogy egy nyílt forráskódú, rugalmas, könnyen alakítható rendszer legyen, amelyre könnyű külső alkalmazásokat fejleszteni. 2005-ben felvásárlásra került az </w:t>
      </w:r>
      <w:proofErr w:type="spellStart"/>
      <w:r>
        <w:t>Android</w:t>
      </w:r>
      <w:proofErr w:type="spellEnd"/>
      <w:r>
        <w:t xml:space="preserve"> </w:t>
      </w:r>
      <w:proofErr w:type="spellStart"/>
      <w:r>
        <w:t>Incorporated</w:t>
      </w:r>
      <w:proofErr w:type="spellEnd"/>
      <w:r>
        <w:t xml:space="preserve"> nevű kaliforniai cég, az „IT óriás” a </w:t>
      </w:r>
      <w:proofErr w:type="spellStart"/>
      <w:r>
        <w:t>Google</w:t>
      </w:r>
      <w:proofErr w:type="spellEnd"/>
      <w:r>
        <w:t xml:space="preserve"> által. 2007 elején kezdtek kiszivárogni olyan hírek, hogy a </w:t>
      </w:r>
      <w:proofErr w:type="spellStart"/>
      <w:r>
        <w:t>Google</w:t>
      </w:r>
      <w:proofErr w:type="spellEnd"/>
      <w:r>
        <w:t xml:space="preserve"> belép a mobil piacra és 2007. november 5-én az Open </w:t>
      </w:r>
      <w:proofErr w:type="spellStart"/>
      <w:r>
        <w:t>Handset</w:t>
      </w:r>
      <w:proofErr w:type="spellEnd"/>
      <w:r>
        <w:t xml:space="preserve"> </w:t>
      </w:r>
      <w:proofErr w:type="spellStart"/>
      <w:r>
        <w:t>Alliance</w:t>
      </w:r>
      <w:proofErr w:type="spellEnd"/>
      <w:r>
        <w:t xml:space="preserve"> bejelentette az </w:t>
      </w:r>
      <w:proofErr w:type="spellStart"/>
      <w:r>
        <w:t>Android</w:t>
      </w:r>
      <w:proofErr w:type="spellEnd"/>
      <w:r>
        <w:t xml:space="preserve"> platformot. Az első készülék a T-Mobile által forgalmazott, HTC G1-es készülék volt. Szakdolgozatom elkészítésekor az is az </w:t>
      </w:r>
      <w:proofErr w:type="spellStart"/>
      <w:r>
        <w:t>Android</w:t>
      </w:r>
      <w:proofErr w:type="spellEnd"/>
      <w:r>
        <w:t xml:space="preserve"> platform mellett szólt, hogy továbbra is a piaci részesedést hatalmas mértékben vezeti.</w:t>
      </w:r>
    </w:p>
    <w:p w14:paraId="1AD0D6FE" w14:textId="77777777" w:rsidR="002513D1" w:rsidRDefault="002513D1" w:rsidP="002513D1">
      <w:pPr>
        <w:pStyle w:val="Kp"/>
      </w:pPr>
      <w:r>
        <w:rPr>
          <w:noProof/>
          <w:lang w:val="en-US"/>
        </w:rPr>
        <w:drawing>
          <wp:inline distT="0" distB="0" distL="0" distR="0" wp14:anchorId="1088B820" wp14:editId="680C5620">
            <wp:extent cx="5362575" cy="3657600"/>
            <wp:effectExtent l="0" t="0" r="9525"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aci_reszesedes.jpg"/>
                    <pic:cNvPicPr/>
                  </pic:nvPicPr>
                  <pic:blipFill>
                    <a:blip r:embed="rId18">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58D48C3D" w14:textId="5FE98E6D" w:rsidR="002513D1" w:rsidRDefault="000C621F" w:rsidP="002513D1">
      <w:pPr>
        <w:pStyle w:val="Caption"/>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2513D1">
        <w:t xml:space="preserve">. ábra: Mobilkészülékek piaci részesedésének az eloszlása </w:t>
      </w:r>
      <w:sdt>
        <w:sdtPr>
          <w:id w:val="-1254127415"/>
          <w:citation/>
        </w:sdtPr>
        <w:sdtContent>
          <w:r w:rsidR="002513D1">
            <w:fldChar w:fldCharType="begin"/>
          </w:r>
          <w:r w:rsidR="002513D1">
            <w:rPr>
              <w:rStyle w:val="Irodalomjegyzkforrs"/>
            </w:rPr>
            <w:instrText xml:space="preserve"> CITATION Hlá18 \l 1038 </w:instrText>
          </w:r>
          <w:r w:rsidR="002513D1">
            <w:fldChar w:fldCharType="separate"/>
          </w:r>
          <w:r w:rsidR="00DB3678">
            <w:rPr>
              <w:noProof/>
            </w:rPr>
            <w:t>[3]</w:t>
          </w:r>
          <w:r w:rsidR="002513D1">
            <w:fldChar w:fldCharType="end"/>
          </w:r>
        </w:sdtContent>
      </w:sdt>
    </w:p>
    <w:p w14:paraId="6D14E250" w14:textId="77777777" w:rsidR="002513D1" w:rsidRDefault="002513D1" w:rsidP="002B5FDA">
      <w:pPr>
        <w:pStyle w:val="Heading2"/>
      </w:pPr>
      <w:bookmarkStart w:id="19" w:name="_Toc531202704"/>
      <w:proofErr w:type="spellStart"/>
      <w:r>
        <w:lastRenderedPageBreak/>
        <w:t>Node.js</w:t>
      </w:r>
      <w:bookmarkEnd w:id="19"/>
      <w:proofErr w:type="spellEnd"/>
    </w:p>
    <w:p w14:paraId="553B1551" w14:textId="7A664DD9" w:rsidR="002513D1" w:rsidRDefault="002513D1" w:rsidP="002513D1">
      <w:r>
        <w:t xml:space="preserve">Skálázható internetes alkalmazások, méghozzá </w:t>
      </w:r>
      <w:proofErr w:type="spellStart"/>
      <w:r>
        <w:t>webszerverek</w:t>
      </w:r>
      <w:proofErr w:type="spellEnd"/>
      <w:r>
        <w:t xml:space="preserve"> készítésére hozták létre a </w:t>
      </w:r>
      <w:proofErr w:type="spellStart"/>
      <w:r>
        <w:t>Node.js</w:t>
      </w:r>
      <w:proofErr w:type="spellEnd"/>
      <w:r>
        <w:t xml:space="preserve"> </w:t>
      </w:r>
      <w:sdt>
        <w:sdtPr>
          <w:id w:val="800114660"/>
          <w:citation/>
        </w:sdtPr>
        <w:sdtContent>
          <w:r>
            <w:fldChar w:fldCharType="begin"/>
          </w:r>
          <w:r>
            <w:instrText xml:space="preserve">CITATION Nod \l 1038 </w:instrText>
          </w:r>
          <w:r>
            <w:fldChar w:fldCharType="separate"/>
          </w:r>
          <w:r w:rsidR="00DB3678">
            <w:rPr>
              <w:noProof/>
            </w:rPr>
            <w:t>[4]</w:t>
          </w:r>
          <w:r>
            <w:fldChar w:fldCharType="end"/>
          </w:r>
        </w:sdtContent>
      </w:sdt>
      <w:r>
        <w:t xml:space="preserve"> szoftverrendszert, amely lehetővé teszi JavaScript futtatását szerveroldalon is. A </w:t>
      </w:r>
      <w:proofErr w:type="spellStart"/>
      <w:r>
        <w:t>Node.js</w:t>
      </w:r>
      <w:proofErr w:type="spellEnd"/>
      <w:r>
        <w:t xml:space="preserve"> a </w:t>
      </w:r>
      <w:proofErr w:type="spellStart"/>
      <w:r>
        <w:t>Google-féle</w:t>
      </w:r>
      <w:proofErr w:type="spellEnd"/>
      <w:r>
        <w:t xml:space="preserve"> V8 JavaScript-motorból és számos beépített könyvtárból tevődik össze. Nem blokkoló I/O hívásoknak köszönhetően nagyon gyors, valamint sok hívás esetén is biztosítja, hogy az általunk használt szál ne legyen túlterhelt.</w:t>
      </w:r>
    </w:p>
    <w:p w14:paraId="56ADA0D0" w14:textId="77777777" w:rsidR="002513D1" w:rsidRDefault="002513D1" w:rsidP="002513D1">
      <w:pPr>
        <w:pStyle w:val="Kp"/>
      </w:pPr>
      <w:r>
        <w:rPr>
          <w:noProof/>
          <w:lang w:val="en-US"/>
        </w:rPr>
        <w:drawing>
          <wp:inline distT="0" distB="0" distL="0" distR="0" wp14:anchorId="3C50F3CD" wp14:editId="08A5C1B7">
            <wp:extent cx="3362325" cy="2293309"/>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dejs.jpg"/>
                    <pic:cNvPicPr/>
                  </pic:nvPicPr>
                  <pic:blipFill>
                    <a:blip r:embed="rId19">
                      <a:extLst>
                        <a:ext uri="{28A0092B-C50C-407E-A947-70E740481C1C}">
                          <a14:useLocalDpi xmlns:a14="http://schemas.microsoft.com/office/drawing/2010/main" val="0"/>
                        </a:ext>
                      </a:extLst>
                    </a:blip>
                    <a:stretch>
                      <a:fillRect/>
                    </a:stretch>
                  </pic:blipFill>
                  <pic:spPr>
                    <a:xfrm>
                      <a:off x="0" y="0"/>
                      <a:ext cx="3362325" cy="2293309"/>
                    </a:xfrm>
                    <a:prstGeom prst="rect">
                      <a:avLst/>
                    </a:prstGeom>
                  </pic:spPr>
                </pic:pic>
              </a:graphicData>
            </a:graphic>
          </wp:inline>
        </w:drawing>
      </w:r>
    </w:p>
    <w:p w14:paraId="5DFF23FA" w14:textId="636FA9AC" w:rsidR="002513D1" w:rsidRDefault="000C621F" w:rsidP="002513D1">
      <w:pPr>
        <w:pStyle w:val="Caption"/>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2</w:t>
      </w:r>
      <w:r>
        <w:rPr>
          <w:noProof/>
        </w:rPr>
        <w:fldChar w:fldCharType="end"/>
      </w:r>
      <w:r w:rsidR="002513D1">
        <w:t xml:space="preserve">. ábra: </w:t>
      </w:r>
      <w:proofErr w:type="spellStart"/>
      <w:r w:rsidR="002513D1">
        <w:t>Node.js</w:t>
      </w:r>
      <w:proofErr w:type="spellEnd"/>
      <w:r w:rsidR="002513D1">
        <w:t xml:space="preserve"> logója</w:t>
      </w:r>
    </w:p>
    <w:p w14:paraId="2014148D" w14:textId="77777777" w:rsidR="002513D1" w:rsidRDefault="002513D1" w:rsidP="002513D1">
      <w:r>
        <w:t>Számomra ez megfelelő funkciókat látott el, ugyanis a nem blokkoló műveletek közé tartoznak olyanok, mint például:</w:t>
      </w:r>
    </w:p>
    <w:p w14:paraId="3D6519D3" w14:textId="77777777" w:rsidR="002513D1" w:rsidRDefault="002513D1" w:rsidP="002F7627">
      <w:pPr>
        <w:pStyle w:val="ListParagraph"/>
        <w:numPr>
          <w:ilvl w:val="0"/>
          <w:numId w:val="12"/>
        </w:numPr>
      </w:pPr>
      <w:r>
        <w:t>Fájlműveletek</w:t>
      </w:r>
    </w:p>
    <w:p w14:paraId="6A9C7AC2" w14:textId="77777777" w:rsidR="002513D1" w:rsidRDefault="002513D1" w:rsidP="002F7627">
      <w:pPr>
        <w:pStyle w:val="ListParagraph"/>
        <w:numPr>
          <w:ilvl w:val="0"/>
          <w:numId w:val="12"/>
        </w:numPr>
      </w:pPr>
      <w:r>
        <w:t>Adatbázis műveletek</w:t>
      </w:r>
    </w:p>
    <w:p w14:paraId="101E4CC8" w14:textId="77777777" w:rsidR="002513D1" w:rsidRPr="008236C4" w:rsidRDefault="002513D1" w:rsidP="002513D1">
      <w:r>
        <w:t>Ezekre szükségem volt a szakdolgozatom elkészítése során, ugyanis sok adatott kellett kiszolgálnom.</w:t>
      </w:r>
    </w:p>
    <w:p w14:paraId="75744223" w14:textId="77777777" w:rsidR="002513D1" w:rsidRDefault="002513D1" w:rsidP="002B5FDA">
      <w:pPr>
        <w:pStyle w:val="Heading2"/>
      </w:pPr>
      <w:bookmarkStart w:id="20" w:name="_Toc531202705"/>
      <w:r>
        <w:t>Express</w:t>
      </w:r>
      <w:bookmarkEnd w:id="20"/>
    </w:p>
    <w:p w14:paraId="081A1C60" w14:textId="123BF9DF" w:rsidR="002513D1" w:rsidRPr="00FA6DB5" w:rsidRDefault="002513D1" w:rsidP="002513D1">
      <w:r>
        <w:t xml:space="preserve">Az Express </w:t>
      </w:r>
      <w:sdt>
        <w:sdtPr>
          <w:id w:val="-1723215199"/>
          <w:citation/>
        </w:sdtPr>
        <w:sdtContent>
          <w:r>
            <w:fldChar w:fldCharType="begin"/>
          </w:r>
          <w:r>
            <w:instrText xml:space="preserve">CITATION Exp \l 1038 </w:instrText>
          </w:r>
          <w:r>
            <w:fldChar w:fldCharType="separate"/>
          </w:r>
          <w:r w:rsidR="00DB3678">
            <w:rPr>
              <w:noProof/>
            </w:rPr>
            <w:t>[5]</w:t>
          </w:r>
          <w:r>
            <w:fldChar w:fldCharType="end"/>
          </w:r>
        </w:sdtContent>
      </w:sdt>
      <w:r>
        <w:t xml:space="preserve"> egy nyílt forráskódú </w:t>
      </w:r>
      <w:proofErr w:type="spellStart"/>
      <w:r>
        <w:t>webalkalmazás</w:t>
      </w:r>
      <w:proofErr w:type="spellEnd"/>
      <w:r>
        <w:t xml:space="preserve"> keretrendszer a </w:t>
      </w:r>
      <w:proofErr w:type="spellStart"/>
      <w:r>
        <w:t>Node.js-hez</w:t>
      </w:r>
      <w:proofErr w:type="spellEnd"/>
      <w:r>
        <w:t xml:space="preserve">. Felhasználásával sokkal könnyebben lehet a </w:t>
      </w:r>
      <w:proofErr w:type="spellStart"/>
      <w:r>
        <w:t>webalkalmazásunk</w:t>
      </w:r>
      <w:proofErr w:type="spellEnd"/>
      <w:r>
        <w:t xml:space="preserve"> kódját karbantartani és strukturálni.</w:t>
      </w:r>
    </w:p>
    <w:p w14:paraId="6CBF3277" w14:textId="77777777" w:rsidR="002513D1" w:rsidRDefault="002513D1" w:rsidP="002B5FDA">
      <w:pPr>
        <w:pStyle w:val="Heading2"/>
      </w:pPr>
      <w:bookmarkStart w:id="21" w:name="_Toc531202706"/>
      <w:proofErr w:type="spellStart"/>
      <w:r>
        <w:lastRenderedPageBreak/>
        <w:t>MySQL</w:t>
      </w:r>
      <w:bookmarkEnd w:id="21"/>
      <w:proofErr w:type="spellEnd"/>
    </w:p>
    <w:p w14:paraId="7DFFE3C8" w14:textId="77777777" w:rsidR="002513D1" w:rsidRDefault="002513D1" w:rsidP="002513D1">
      <w:r>
        <w:t xml:space="preserve">A </w:t>
      </w:r>
      <w:proofErr w:type="spellStart"/>
      <w:r>
        <w:t>MySQL</w:t>
      </w:r>
      <w:proofErr w:type="spellEnd"/>
      <w:r>
        <w:t xml:space="preserve"> egy relációs </w:t>
      </w:r>
      <w:proofErr w:type="spellStart"/>
      <w:r>
        <w:t>adatbáziskezelő</w:t>
      </w:r>
      <w:proofErr w:type="spellEnd"/>
      <w:r>
        <w:t xml:space="preserve"> rendszer, ahol az adatokat az adatbázis tábláiban tároljuk és ezek az eltárolt adatok innentől kezdve, az adatbázisnak egy-egy rekordjának felelnek meg. SQL utasítások segítségével tudjuk az adatokat kezelni. Ilyen utasítások lehetnek például:</w:t>
      </w:r>
    </w:p>
    <w:p w14:paraId="5CD266DE" w14:textId="77777777" w:rsidR="002513D1" w:rsidRDefault="002513D1" w:rsidP="002F7627">
      <w:pPr>
        <w:pStyle w:val="ListParagraph"/>
        <w:numPr>
          <w:ilvl w:val="0"/>
          <w:numId w:val="11"/>
        </w:numPr>
      </w:pPr>
      <w:r>
        <w:t>Lekérdezések</w:t>
      </w:r>
    </w:p>
    <w:p w14:paraId="0EC12C31" w14:textId="77777777" w:rsidR="002513D1" w:rsidRDefault="002513D1" w:rsidP="002F7627">
      <w:pPr>
        <w:pStyle w:val="ListParagraph"/>
        <w:numPr>
          <w:ilvl w:val="0"/>
          <w:numId w:val="11"/>
        </w:numPr>
      </w:pPr>
      <w:r>
        <w:t>Adatok bevitele</w:t>
      </w:r>
    </w:p>
    <w:p w14:paraId="23C9099A" w14:textId="77777777" w:rsidR="002513D1" w:rsidRDefault="002513D1" w:rsidP="002F7627">
      <w:pPr>
        <w:pStyle w:val="ListParagraph"/>
        <w:numPr>
          <w:ilvl w:val="0"/>
          <w:numId w:val="11"/>
        </w:numPr>
      </w:pPr>
      <w:r>
        <w:t>Adatok módosítása</w:t>
      </w:r>
    </w:p>
    <w:p w14:paraId="72821C74" w14:textId="77777777" w:rsidR="002513D1" w:rsidRDefault="002513D1" w:rsidP="002F7627">
      <w:pPr>
        <w:pStyle w:val="ListParagraph"/>
        <w:numPr>
          <w:ilvl w:val="0"/>
          <w:numId w:val="11"/>
        </w:numPr>
      </w:pPr>
      <w:r>
        <w:t>Adatok törlése</w:t>
      </w:r>
    </w:p>
    <w:p w14:paraId="048A813C" w14:textId="77777777" w:rsidR="002513D1" w:rsidRDefault="002513D1" w:rsidP="002B5FDA">
      <w:pPr>
        <w:pStyle w:val="Heading3"/>
      </w:pPr>
      <w:bookmarkStart w:id="22" w:name="_Toc531202707"/>
      <w:r>
        <w:t>Lekérdezések</w:t>
      </w:r>
      <w:bookmarkEnd w:id="22"/>
    </w:p>
    <w:p w14:paraId="508C8E46" w14:textId="2D708D9E" w:rsidR="002513D1" w:rsidRPr="008B621A" w:rsidRDefault="002513D1" w:rsidP="002513D1">
      <w:pPr>
        <w:pStyle w:val="Kd"/>
        <w:ind w:left="0"/>
        <w:rPr>
          <w:sz w:val="24"/>
        </w:rPr>
      </w:pPr>
      <w:r w:rsidRPr="008B621A">
        <w:rPr>
          <w:sz w:val="24"/>
        </w:rPr>
        <w:t xml:space="preserve">SELECT </w:t>
      </w:r>
      <w:r w:rsidR="002B5FDA">
        <w:rPr>
          <w:sz w:val="24"/>
        </w:rPr>
        <w:t>(</w:t>
      </w:r>
      <w:r w:rsidRPr="008B621A">
        <w:rPr>
          <w:sz w:val="24"/>
        </w:rPr>
        <w:t>oszlopok</w:t>
      </w:r>
      <w:r w:rsidR="002B5FDA">
        <w:rPr>
          <w:sz w:val="24"/>
        </w:rPr>
        <w:t>)</w:t>
      </w:r>
    </w:p>
    <w:p w14:paraId="3B3AE51A" w14:textId="56F1B9FA" w:rsidR="002513D1" w:rsidRPr="008B621A" w:rsidRDefault="002513D1" w:rsidP="002513D1">
      <w:pPr>
        <w:pStyle w:val="Kd"/>
        <w:ind w:left="0"/>
        <w:rPr>
          <w:sz w:val="24"/>
        </w:rPr>
      </w:pPr>
      <w:r w:rsidRPr="008B621A">
        <w:rPr>
          <w:sz w:val="24"/>
        </w:rPr>
        <w:t xml:space="preserve">FROM </w:t>
      </w:r>
      <w:r w:rsidR="002B5FDA">
        <w:rPr>
          <w:sz w:val="24"/>
        </w:rPr>
        <w:t>(</w:t>
      </w:r>
      <w:r w:rsidRPr="008B621A">
        <w:rPr>
          <w:sz w:val="24"/>
        </w:rPr>
        <w:t>táblák</w:t>
      </w:r>
      <w:r w:rsidR="002B5FDA">
        <w:rPr>
          <w:sz w:val="24"/>
        </w:rPr>
        <w:t>)</w:t>
      </w:r>
    </w:p>
    <w:p w14:paraId="5D73EFD5" w14:textId="37167A43" w:rsidR="002513D1" w:rsidRPr="008B621A" w:rsidRDefault="002513D1" w:rsidP="002513D1">
      <w:pPr>
        <w:pStyle w:val="Kd"/>
        <w:ind w:left="0"/>
        <w:rPr>
          <w:sz w:val="24"/>
        </w:rPr>
      </w:pPr>
      <w:r w:rsidRPr="008B621A">
        <w:rPr>
          <w:sz w:val="24"/>
        </w:rPr>
        <w:t xml:space="preserve">[WHERE </w:t>
      </w:r>
      <w:r w:rsidR="002B5FDA">
        <w:rPr>
          <w:sz w:val="24"/>
        </w:rPr>
        <w:t>(feltételek)</w:t>
      </w:r>
      <w:r w:rsidRPr="008B621A">
        <w:rPr>
          <w:sz w:val="24"/>
        </w:rPr>
        <w:t>]</w:t>
      </w:r>
    </w:p>
    <w:p w14:paraId="43C4B2F8" w14:textId="36563B7F" w:rsidR="002513D1" w:rsidRPr="008B621A" w:rsidRDefault="002513D1" w:rsidP="002513D1">
      <w:pPr>
        <w:pStyle w:val="Kd"/>
        <w:ind w:left="0"/>
        <w:rPr>
          <w:sz w:val="24"/>
        </w:rPr>
      </w:pPr>
      <w:r w:rsidRPr="008B621A">
        <w:rPr>
          <w:sz w:val="24"/>
        </w:rPr>
        <w:t>[</w:t>
      </w:r>
      <w:r w:rsidR="002B5FDA">
        <w:rPr>
          <w:sz w:val="24"/>
        </w:rPr>
        <w:t>(</w:t>
      </w:r>
      <w:r w:rsidRPr="008B621A">
        <w:rPr>
          <w:sz w:val="24"/>
        </w:rPr>
        <w:t>csoportosítás</w:t>
      </w:r>
      <w:r w:rsidR="002B5FDA">
        <w:rPr>
          <w:sz w:val="24"/>
        </w:rPr>
        <w:t>)</w:t>
      </w:r>
      <w:r w:rsidRPr="008B621A">
        <w:rPr>
          <w:sz w:val="24"/>
        </w:rPr>
        <w:t>]</w:t>
      </w:r>
    </w:p>
    <w:p w14:paraId="6C129FD8" w14:textId="08DADF39" w:rsidR="002513D1" w:rsidRDefault="002513D1" w:rsidP="002513D1">
      <w:pPr>
        <w:pStyle w:val="Kd"/>
        <w:ind w:left="0"/>
        <w:rPr>
          <w:sz w:val="24"/>
        </w:rPr>
      </w:pPr>
      <w:r w:rsidRPr="008B621A">
        <w:rPr>
          <w:sz w:val="24"/>
        </w:rPr>
        <w:t>[</w:t>
      </w:r>
      <w:r w:rsidR="002B5FDA">
        <w:rPr>
          <w:sz w:val="24"/>
        </w:rPr>
        <w:t>(</w:t>
      </w:r>
      <w:r w:rsidRPr="008B621A">
        <w:rPr>
          <w:sz w:val="24"/>
        </w:rPr>
        <w:t>rendezés</w:t>
      </w:r>
      <w:r w:rsidR="002B5FDA">
        <w:rPr>
          <w:sz w:val="24"/>
        </w:rPr>
        <w:t>)</w:t>
      </w:r>
      <w:r w:rsidRPr="008B621A">
        <w:rPr>
          <w:sz w:val="24"/>
        </w:rPr>
        <w:t>]</w:t>
      </w:r>
      <w:r>
        <w:rPr>
          <w:sz w:val="24"/>
        </w:rPr>
        <w:t>;</w:t>
      </w:r>
    </w:p>
    <w:p w14:paraId="218B13D0" w14:textId="77777777" w:rsidR="002513D1" w:rsidRDefault="002513D1" w:rsidP="002513D1">
      <w:pPr>
        <w:pStyle w:val="Kd"/>
        <w:ind w:left="0"/>
        <w:rPr>
          <w:sz w:val="24"/>
        </w:rPr>
      </w:pPr>
    </w:p>
    <w:p w14:paraId="6F83CD3B" w14:textId="5F972D43" w:rsidR="002513D1" w:rsidRPr="00B229D6" w:rsidRDefault="002513D1" w:rsidP="002513D1">
      <w:r w:rsidRPr="00B229D6">
        <w:t xml:space="preserve">A lekérdezés eredménye szintén egy táblát állít elő. Az </w:t>
      </w:r>
      <w:r w:rsidR="002B5FDA">
        <w:t>(</w:t>
      </w:r>
      <w:r w:rsidRPr="00B229D6">
        <w:t>oszlopok</w:t>
      </w:r>
      <w:r w:rsidR="002B5FDA">
        <w:t>)</w:t>
      </w:r>
      <w:r w:rsidRPr="00B229D6">
        <w:t xml:space="preserve"> határozzák meg az eredménytábla oszlopait. A </w:t>
      </w:r>
      <w:r w:rsidR="002B5FDA">
        <w:t>(</w:t>
      </w:r>
      <w:r w:rsidRPr="00B229D6">
        <w:t>táblák</w:t>
      </w:r>
      <w:r w:rsidR="002B5FDA">
        <w:t>)</w:t>
      </w:r>
      <w:r w:rsidRPr="00B229D6">
        <w:t xml:space="preserve"> adják a lekérdezésben résztvevő táblákat. A </w:t>
      </w:r>
      <w:r w:rsidR="002B5FDA">
        <w:t>(feltételek)</w:t>
      </w:r>
      <w:r w:rsidRPr="00B229D6">
        <w:t xml:space="preserve"> segítségével választhatjuk ki a számunkra szükséges rekordokat. A </w:t>
      </w:r>
      <w:r w:rsidR="002B5FDA">
        <w:t>(</w:t>
      </w:r>
      <w:r w:rsidRPr="00B229D6">
        <w:t>csoportosítás</w:t>
      </w:r>
      <w:r w:rsidR="002B5FDA">
        <w:t>)</w:t>
      </w:r>
      <w:r w:rsidRPr="00B229D6">
        <w:t xml:space="preserve"> az eredménytábla sorait rendezi. A </w:t>
      </w:r>
      <w:r w:rsidR="002B5FDA">
        <w:t>(</w:t>
      </w:r>
      <w:r w:rsidRPr="00B229D6">
        <w:t>rendezés</w:t>
      </w:r>
      <w:r w:rsidR="002B5FDA">
        <w:t>)</w:t>
      </w:r>
      <w:r w:rsidRPr="00B229D6">
        <w:t xml:space="preserve"> a megjelenítés sorrendjét befolyásolja.</w:t>
      </w:r>
    </w:p>
    <w:p w14:paraId="2E6532E4" w14:textId="77777777" w:rsidR="002513D1" w:rsidRDefault="002513D1" w:rsidP="002B5FDA">
      <w:pPr>
        <w:pStyle w:val="Heading3"/>
      </w:pPr>
      <w:bookmarkStart w:id="23" w:name="_Toc531202708"/>
      <w:r>
        <w:t>Adatok bevitele</w:t>
      </w:r>
      <w:bookmarkEnd w:id="23"/>
    </w:p>
    <w:p w14:paraId="7B5E2260" w14:textId="1751121F" w:rsidR="002513D1" w:rsidRPr="00D165BB" w:rsidRDefault="002513D1" w:rsidP="002513D1">
      <w:pPr>
        <w:pStyle w:val="Kd"/>
        <w:ind w:left="0"/>
        <w:rPr>
          <w:sz w:val="24"/>
        </w:rPr>
      </w:pPr>
      <w:r w:rsidRPr="00D165BB">
        <w:rPr>
          <w:sz w:val="24"/>
        </w:rPr>
        <w:t xml:space="preserve">INSERT INTO </w:t>
      </w:r>
      <w:r w:rsidR="002B5FDA">
        <w:rPr>
          <w:sz w:val="24"/>
        </w:rPr>
        <w:t>(</w:t>
      </w:r>
      <w:r w:rsidRPr="00D165BB">
        <w:rPr>
          <w:sz w:val="24"/>
        </w:rPr>
        <w:t>táblanév</w:t>
      </w:r>
      <w:r w:rsidR="002B5FDA">
        <w:rPr>
          <w:sz w:val="24"/>
        </w:rPr>
        <w:t>)</w:t>
      </w:r>
      <w:r w:rsidRPr="00D165BB">
        <w:rPr>
          <w:sz w:val="24"/>
        </w:rPr>
        <w:t xml:space="preserve"> [(</w:t>
      </w:r>
      <w:r w:rsidR="002B5FDA">
        <w:rPr>
          <w:sz w:val="24"/>
        </w:rPr>
        <w:t>(</w:t>
      </w:r>
      <w:r w:rsidRPr="00D165BB">
        <w:rPr>
          <w:sz w:val="24"/>
        </w:rPr>
        <w:t>oszlopnév</w:t>
      </w:r>
      <w:r w:rsidR="002B5FDA">
        <w:rPr>
          <w:sz w:val="24"/>
        </w:rPr>
        <w:t>)</w:t>
      </w:r>
      <w:r w:rsidRPr="00D165BB">
        <w:rPr>
          <w:sz w:val="24"/>
        </w:rPr>
        <w:t xml:space="preserve"> [, </w:t>
      </w:r>
      <w:r w:rsidR="002B5FDA">
        <w:rPr>
          <w:sz w:val="24"/>
        </w:rPr>
        <w:t>(</w:t>
      </w:r>
      <w:r w:rsidRPr="00D165BB">
        <w:rPr>
          <w:sz w:val="24"/>
        </w:rPr>
        <w:t>oszlopnév</w:t>
      </w:r>
      <w:r w:rsidR="002B5FDA">
        <w:rPr>
          <w:sz w:val="24"/>
        </w:rPr>
        <w:t>)</w:t>
      </w:r>
      <w:r w:rsidRPr="00D165BB">
        <w:rPr>
          <w:sz w:val="24"/>
        </w:rPr>
        <w:t>, …])]</w:t>
      </w:r>
    </w:p>
    <w:p w14:paraId="6559BD00" w14:textId="699781F4" w:rsidR="002513D1" w:rsidRDefault="002513D1" w:rsidP="002513D1">
      <w:pPr>
        <w:pStyle w:val="Kd"/>
        <w:ind w:left="0"/>
        <w:rPr>
          <w:sz w:val="24"/>
        </w:rPr>
      </w:pPr>
      <w:r w:rsidRPr="00D165BB">
        <w:rPr>
          <w:sz w:val="24"/>
        </w:rPr>
        <w:t>VALUES (</w:t>
      </w:r>
      <w:r w:rsidR="002B5FDA">
        <w:rPr>
          <w:sz w:val="24"/>
        </w:rPr>
        <w:t>(</w:t>
      </w:r>
      <w:r w:rsidRPr="00D165BB">
        <w:rPr>
          <w:sz w:val="24"/>
        </w:rPr>
        <w:t>kifejezés1</w:t>
      </w:r>
      <w:r w:rsidR="002B5FDA">
        <w:rPr>
          <w:sz w:val="24"/>
        </w:rPr>
        <w:t>)</w:t>
      </w:r>
      <w:r w:rsidRPr="00D165BB">
        <w:rPr>
          <w:sz w:val="24"/>
        </w:rPr>
        <w:t xml:space="preserve"> [, </w:t>
      </w:r>
      <w:r w:rsidR="002B5FDA">
        <w:rPr>
          <w:sz w:val="24"/>
        </w:rPr>
        <w:t>(</w:t>
      </w:r>
      <w:r w:rsidRPr="00D165BB">
        <w:rPr>
          <w:sz w:val="24"/>
        </w:rPr>
        <w:t>kifejezés2</w:t>
      </w:r>
      <w:r w:rsidR="002B5FDA">
        <w:rPr>
          <w:sz w:val="24"/>
        </w:rPr>
        <w:t>)</w:t>
      </w:r>
      <w:r w:rsidRPr="00D165BB">
        <w:rPr>
          <w:sz w:val="24"/>
        </w:rPr>
        <w:t>, …]);</w:t>
      </w:r>
    </w:p>
    <w:p w14:paraId="3EB49A38" w14:textId="77777777" w:rsidR="002513D1" w:rsidRDefault="002513D1" w:rsidP="002513D1">
      <w:pPr>
        <w:pStyle w:val="Kd"/>
        <w:ind w:left="0"/>
        <w:rPr>
          <w:sz w:val="24"/>
        </w:rPr>
      </w:pPr>
    </w:p>
    <w:p w14:paraId="318D1B6E" w14:textId="77777777" w:rsidR="002513D1" w:rsidRPr="00B229D6" w:rsidRDefault="002513D1" w:rsidP="002513D1">
      <w:r w:rsidRPr="00B229D6">
        <w:t>Adatok bevitelekor, ha megadunk oszlopneveket, akkor minden megadott mezőnek értéket kell adni, a többi mező null értéket fog felvenni. Ha nem adunk meg oszlopneveket, akkor minden mezőnek értéket kell adni, különben parancsvégrehajtás után hiba üzenetet fogunk kapni.</w:t>
      </w:r>
    </w:p>
    <w:p w14:paraId="0D621093" w14:textId="77777777" w:rsidR="002513D1" w:rsidRDefault="002513D1" w:rsidP="002B5FDA">
      <w:pPr>
        <w:pStyle w:val="Heading3"/>
      </w:pPr>
      <w:bookmarkStart w:id="24" w:name="_Toc531202709"/>
      <w:r>
        <w:lastRenderedPageBreak/>
        <w:t>Adatok módosítása</w:t>
      </w:r>
      <w:bookmarkEnd w:id="24"/>
    </w:p>
    <w:p w14:paraId="06228111" w14:textId="56756386" w:rsidR="002513D1" w:rsidRPr="00CB396F" w:rsidRDefault="002513D1" w:rsidP="002513D1">
      <w:pPr>
        <w:pStyle w:val="Kd"/>
        <w:ind w:left="0"/>
        <w:rPr>
          <w:sz w:val="24"/>
        </w:rPr>
      </w:pPr>
      <w:r w:rsidRPr="00CB396F">
        <w:rPr>
          <w:sz w:val="24"/>
        </w:rPr>
        <w:t xml:space="preserve">UPDATE </w:t>
      </w:r>
      <w:r w:rsidR="002B5FDA">
        <w:rPr>
          <w:sz w:val="24"/>
        </w:rPr>
        <w:t>(</w:t>
      </w:r>
      <w:r w:rsidRPr="00CB396F">
        <w:rPr>
          <w:sz w:val="24"/>
        </w:rPr>
        <w:t>táblanév</w:t>
      </w:r>
      <w:r w:rsidR="002B5FDA">
        <w:rPr>
          <w:sz w:val="24"/>
        </w:rPr>
        <w:t>)</w:t>
      </w:r>
    </w:p>
    <w:p w14:paraId="74BE1C59" w14:textId="0F3C8FB7" w:rsidR="002513D1" w:rsidRPr="00CB396F" w:rsidRDefault="002513D1" w:rsidP="002513D1">
      <w:pPr>
        <w:pStyle w:val="Kd"/>
        <w:ind w:left="0"/>
        <w:rPr>
          <w:sz w:val="24"/>
        </w:rPr>
      </w:pPr>
      <w:r w:rsidRPr="00CB396F">
        <w:rPr>
          <w:sz w:val="24"/>
        </w:rPr>
        <w:t xml:space="preserve">SET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w:t>
      </w:r>
      <w:r w:rsidR="002B5FDA">
        <w:rPr>
          <w:sz w:val="24"/>
        </w:rPr>
        <w:t>)</w:t>
      </w:r>
      <w:r w:rsidRPr="00CB396F">
        <w:rPr>
          <w:sz w:val="24"/>
        </w:rPr>
        <w:t xml:space="preserve"> [, </w:t>
      </w:r>
      <w:r w:rsidR="002B5FDA">
        <w:rPr>
          <w:sz w:val="24"/>
        </w:rPr>
        <w:t>(</w:t>
      </w:r>
      <w:r w:rsidRPr="00CB396F">
        <w:rPr>
          <w:sz w:val="24"/>
        </w:rPr>
        <w:t>oszlopnév</w:t>
      </w:r>
      <w:r w:rsidR="002B5FDA">
        <w:rPr>
          <w:sz w:val="24"/>
        </w:rPr>
        <w:t>)</w:t>
      </w:r>
      <w:r w:rsidRPr="00CB396F">
        <w:rPr>
          <w:sz w:val="24"/>
        </w:rPr>
        <w:t xml:space="preserve"> = </w:t>
      </w:r>
      <w:r w:rsidR="002B5FDA">
        <w:rPr>
          <w:sz w:val="24"/>
        </w:rPr>
        <w:t>(</w:t>
      </w:r>
      <w:r w:rsidRPr="00CB396F">
        <w:rPr>
          <w:sz w:val="24"/>
        </w:rPr>
        <w:t>kifejezés2</w:t>
      </w:r>
      <w:r w:rsidR="002B5FDA">
        <w:rPr>
          <w:sz w:val="24"/>
        </w:rPr>
        <w:t>)</w:t>
      </w:r>
      <w:r w:rsidRPr="00CB396F">
        <w:rPr>
          <w:sz w:val="24"/>
        </w:rPr>
        <w:t xml:space="preserve"> , …]</w:t>
      </w:r>
    </w:p>
    <w:p w14:paraId="3C5284DC" w14:textId="74AA8BEB" w:rsidR="002513D1" w:rsidRDefault="002513D1" w:rsidP="002513D1">
      <w:pPr>
        <w:pStyle w:val="Kd"/>
        <w:ind w:left="0"/>
        <w:rPr>
          <w:sz w:val="24"/>
        </w:rPr>
      </w:pPr>
      <w:r w:rsidRPr="00CB396F">
        <w:rPr>
          <w:sz w:val="24"/>
        </w:rPr>
        <w:t xml:space="preserve">[WHERE </w:t>
      </w:r>
      <w:r w:rsidR="002B5FDA">
        <w:rPr>
          <w:sz w:val="24"/>
        </w:rPr>
        <w:t>(feltételek)</w:t>
      </w:r>
      <w:r w:rsidRPr="00CB396F">
        <w:rPr>
          <w:sz w:val="24"/>
        </w:rPr>
        <w:t>];</w:t>
      </w:r>
    </w:p>
    <w:p w14:paraId="44BFAF95" w14:textId="77777777" w:rsidR="002513D1" w:rsidRDefault="002513D1" w:rsidP="002513D1">
      <w:pPr>
        <w:pStyle w:val="Kd"/>
        <w:ind w:left="0"/>
        <w:rPr>
          <w:sz w:val="24"/>
        </w:rPr>
      </w:pPr>
    </w:p>
    <w:p w14:paraId="08BFC1CC" w14:textId="3085833E" w:rsidR="002513D1" w:rsidRPr="00CB396F" w:rsidRDefault="002513D1" w:rsidP="002513D1">
      <w:r w:rsidRPr="00B229D6">
        <w:t xml:space="preserve">Amennyiben a WHERE feltételünk hiányozna, úgy az összes rekordot, ellenkező esetben csak a </w:t>
      </w:r>
      <w:r w:rsidR="002B5FDA">
        <w:t>feltételeket</w:t>
      </w:r>
      <w:r w:rsidRPr="00B229D6">
        <w:t xml:space="preserve"> teljesítő rekordok fognak </w:t>
      </w:r>
      <w:r w:rsidR="002B5FDA">
        <w:t>módosulni az adatbázisunkban</w:t>
      </w:r>
      <w:r>
        <w:t>.</w:t>
      </w:r>
    </w:p>
    <w:p w14:paraId="3F7A5A58" w14:textId="77777777" w:rsidR="002513D1" w:rsidRDefault="002513D1" w:rsidP="002B5FDA">
      <w:pPr>
        <w:pStyle w:val="Heading3"/>
      </w:pPr>
      <w:bookmarkStart w:id="25" w:name="_Toc531202710"/>
      <w:r>
        <w:t>Adatok törlése</w:t>
      </w:r>
      <w:bookmarkEnd w:id="25"/>
    </w:p>
    <w:p w14:paraId="53E8B464" w14:textId="163AA874" w:rsidR="002513D1" w:rsidRPr="00F36A03" w:rsidRDefault="002513D1" w:rsidP="002513D1">
      <w:pPr>
        <w:pStyle w:val="Kd"/>
        <w:ind w:left="0"/>
        <w:rPr>
          <w:sz w:val="24"/>
        </w:rPr>
      </w:pPr>
      <w:r w:rsidRPr="00F36A03">
        <w:rPr>
          <w:sz w:val="24"/>
        </w:rPr>
        <w:t xml:space="preserve">DELETE FROM </w:t>
      </w:r>
      <w:r w:rsidR="002B5FDA">
        <w:rPr>
          <w:sz w:val="24"/>
        </w:rPr>
        <w:t>(</w:t>
      </w:r>
      <w:r w:rsidRPr="00F36A03">
        <w:rPr>
          <w:sz w:val="24"/>
        </w:rPr>
        <w:t>táblanév</w:t>
      </w:r>
      <w:r w:rsidR="002B5FDA">
        <w:rPr>
          <w:sz w:val="24"/>
        </w:rPr>
        <w:t>)</w:t>
      </w:r>
    </w:p>
    <w:p w14:paraId="215D32AD" w14:textId="3D54FD32" w:rsidR="002513D1" w:rsidRDefault="002513D1" w:rsidP="002513D1">
      <w:pPr>
        <w:pStyle w:val="Kd"/>
        <w:ind w:left="0"/>
        <w:rPr>
          <w:sz w:val="24"/>
        </w:rPr>
      </w:pPr>
      <w:r w:rsidRPr="00F36A03">
        <w:rPr>
          <w:sz w:val="24"/>
        </w:rPr>
        <w:t xml:space="preserve">[WHERE </w:t>
      </w:r>
      <w:r w:rsidR="002B5FDA">
        <w:rPr>
          <w:sz w:val="24"/>
        </w:rPr>
        <w:t>(feltételek)</w:t>
      </w:r>
      <w:r w:rsidRPr="00F36A03">
        <w:rPr>
          <w:sz w:val="24"/>
        </w:rPr>
        <w:t>];</w:t>
      </w:r>
    </w:p>
    <w:p w14:paraId="0F6DE23B" w14:textId="77777777" w:rsidR="002513D1" w:rsidRDefault="002513D1" w:rsidP="002513D1">
      <w:pPr>
        <w:pStyle w:val="Kd"/>
        <w:ind w:left="0"/>
        <w:rPr>
          <w:sz w:val="24"/>
        </w:rPr>
      </w:pPr>
    </w:p>
    <w:p w14:paraId="058C9A93" w14:textId="00E3CE97" w:rsidR="002513D1" w:rsidRPr="00F36A03" w:rsidRDefault="002513D1" w:rsidP="002513D1">
      <w:r w:rsidRPr="00B229D6">
        <w:t>Amennyiben a WHERE feltételünk hiányozna</w:t>
      </w:r>
      <w:r>
        <w:t xml:space="preserve">, úgy az összes rekordot, ellenkező esetben csak a </w:t>
      </w:r>
      <w:r w:rsidR="002B5FDA">
        <w:t>feltételeket</w:t>
      </w:r>
      <w:r>
        <w:t xml:space="preserve"> teljesítő rekordok fognak törlődni az adatbázisunkból.</w:t>
      </w:r>
    </w:p>
    <w:p w14:paraId="7E12A229" w14:textId="77777777" w:rsidR="002513D1" w:rsidRDefault="002513D1" w:rsidP="002B5FDA">
      <w:pPr>
        <w:pStyle w:val="Heading2"/>
      </w:pPr>
      <w:bookmarkStart w:id="26" w:name="_Toc531202711"/>
      <w:r>
        <w:t xml:space="preserve">JSON Web </w:t>
      </w:r>
      <w:proofErr w:type="spellStart"/>
      <w:r>
        <w:t>Token</w:t>
      </w:r>
      <w:bookmarkEnd w:id="26"/>
      <w:proofErr w:type="spellEnd"/>
    </w:p>
    <w:p w14:paraId="2BE3F7E8" w14:textId="6CAE6A83" w:rsidR="002513D1" w:rsidRPr="00B229D6" w:rsidRDefault="002513D1" w:rsidP="002513D1">
      <w:r w:rsidRPr="00B229D6">
        <w:t xml:space="preserve">A JSON Web </w:t>
      </w:r>
      <w:proofErr w:type="spellStart"/>
      <w:r w:rsidRPr="00B229D6">
        <w:t>Token</w:t>
      </w:r>
      <w:proofErr w:type="spellEnd"/>
      <w:r w:rsidRPr="00B229D6">
        <w:t xml:space="preserve"> (JWT) </w:t>
      </w:r>
      <w:sdt>
        <w:sdtPr>
          <w:id w:val="-2122139539"/>
          <w:citation/>
        </w:sdtPr>
        <w:sdtContent>
          <w:r w:rsidRPr="00B229D6">
            <w:fldChar w:fldCharType="begin"/>
          </w:r>
          <w:r w:rsidRPr="00B229D6">
            <w:instrText xml:space="preserve"> CITATION JSO18 \l 1038 </w:instrText>
          </w:r>
          <w:r w:rsidRPr="00B229D6">
            <w:fldChar w:fldCharType="separate"/>
          </w:r>
          <w:r w:rsidR="00DB3678">
            <w:rPr>
              <w:noProof/>
            </w:rPr>
            <w:t>[6]</w:t>
          </w:r>
          <w:r w:rsidRPr="00B229D6">
            <w:fldChar w:fldCharType="end"/>
          </w:r>
        </w:sdtContent>
      </w:sdt>
      <w:r w:rsidRPr="00B229D6">
        <w:t xml:space="preserve"> egy JSON objektum, amelyet az RFC 7519 szabvány definiál. A </w:t>
      </w:r>
      <w:proofErr w:type="spellStart"/>
      <w:r w:rsidRPr="00B229D6">
        <w:t>Token</w:t>
      </w:r>
      <w:proofErr w:type="spellEnd"/>
      <w:r w:rsidRPr="00B229D6">
        <w:t xml:space="preserve"> 3 fő részből tevődik össze, mégpedig fejléc, törzs és aláírás. Egy ilyen </w:t>
      </w:r>
      <w:proofErr w:type="spellStart"/>
      <w:r w:rsidRPr="00B229D6">
        <w:t>Token</w:t>
      </w:r>
      <w:proofErr w:type="spellEnd"/>
      <w:r w:rsidRPr="00B229D6">
        <w:t xml:space="preserve"> segítségével biztonságosan megvalósítható az információcsere két fél között, valamint bizonyos funkciók engedélyezése. Engedélyezésre egy kiváló példa a felhasználói bejelentkezés. Miután a felhasználó bejelentkezett, onnantól kezdve nem szükséges a számára, hogy </w:t>
      </w:r>
      <w:proofErr w:type="spellStart"/>
      <w:r w:rsidRPr="00B229D6">
        <w:t>Id</w:t>
      </w:r>
      <w:proofErr w:type="spellEnd"/>
      <w:r w:rsidRPr="00B229D6">
        <w:t xml:space="preserve"> és Jelszó alapján azonosítsa magát a szerver felé. Ha valami kérést indítana elegendő, ha a </w:t>
      </w:r>
      <w:proofErr w:type="spellStart"/>
      <w:r w:rsidRPr="00B229D6">
        <w:t>Token-t</w:t>
      </w:r>
      <w:proofErr w:type="spellEnd"/>
      <w:r w:rsidRPr="00B229D6">
        <w:t xml:space="preserve"> tartalmazza a kérés, ez alapján egyértelműen azonosítani lehet a felhasználókat. A </w:t>
      </w:r>
      <w:proofErr w:type="spellStart"/>
      <w:r w:rsidRPr="00B229D6">
        <w:t>Token</w:t>
      </w:r>
      <w:proofErr w:type="spellEnd"/>
      <w:r w:rsidRPr="00B229D6">
        <w:t xml:space="preserve"> rendelkezik még egy lejárati idővel, ami a </w:t>
      </w:r>
      <w:proofErr w:type="spellStart"/>
      <w:r w:rsidRPr="00B229D6">
        <w:t>Token</w:t>
      </w:r>
      <w:proofErr w:type="spellEnd"/>
      <w:r w:rsidRPr="00B229D6">
        <w:t xml:space="preserve"> érvényességének a dátumát fejezi ki.</w:t>
      </w:r>
    </w:p>
    <w:p w14:paraId="63AA403E" w14:textId="77777777" w:rsidR="002513D1" w:rsidRDefault="002513D1" w:rsidP="002513D1">
      <w:pPr>
        <w:pStyle w:val="Kp"/>
      </w:pPr>
      <w:r>
        <w:rPr>
          <w:noProof/>
          <w:lang w:val="en-US"/>
        </w:rPr>
        <w:lastRenderedPageBreak/>
        <w:drawing>
          <wp:inline distT="0" distB="0" distL="0" distR="0" wp14:anchorId="5A052C79" wp14:editId="28863994">
            <wp:extent cx="4884420" cy="3331470"/>
            <wp:effectExtent l="0" t="0" r="0" b="254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ken.jpg"/>
                    <pic:cNvPicPr/>
                  </pic:nvPicPr>
                  <pic:blipFill>
                    <a:blip r:embed="rId20">
                      <a:extLst>
                        <a:ext uri="{28A0092B-C50C-407E-A947-70E740481C1C}">
                          <a14:useLocalDpi xmlns:a14="http://schemas.microsoft.com/office/drawing/2010/main" val="0"/>
                        </a:ext>
                      </a:extLst>
                    </a:blip>
                    <a:stretch>
                      <a:fillRect/>
                    </a:stretch>
                  </pic:blipFill>
                  <pic:spPr>
                    <a:xfrm>
                      <a:off x="0" y="0"/>
                      <a:ext cx="4938298" cy="3368218"/>
                    </a:xfrm>
                    <a:prstGeom prst="rect">
                      <a:avLst/>
                    </a:prstGeom>
                  </pic:spPr>
                </pic:pic>
              </a:graphicData>
            </a:graphic>
          </wp:inline>
        </w:drawing>
      </w:r>
    </w:p>
    <w:p w14:paraId="156F76DF" w14:textId="3C9D7F9E" w:rsidR="002513D1" w:rsidRPr="0019300F" w:rsidRDefault="000C621F" w:rsidP="002513D1">
      <w:pPr>
        <w:pStyle w:val="Caption"/>
      </w:pPr>
      <w:r>
        <w:fldChar w:fldCharType="begin"/>
      </w:r>
      <w:r>
        <w:instrText xml:space="preserve"> STYLEREF 1 \s </w:instrText>
      </w:r>
      <w:r>
        <w:fldChar w:fldCharType="separate"/>
      </w:r>
      <w:r w:rsidR="00725D5E">
        <w:rPr>
          <w:noProof/>
        </w:rPr>
        <w:t>3</w:t>
      </w:r>
      <w:r>
        <w:rPr>
          <w:noProof/>
        </w:rPr>
        <w:fldChar w:fldCharType="end"/>
      </w:r>
      <w:r w:rsidR="00725D5E">
        <w:t>.</w:t>
      </w:r>
      <w:r>
        <w:fldChar w:fldCharType="begin"/>
      </w:r>
      <w:r>
        <w:instrText xml:space="preserve"> SEQ ábra \* ARABIC \s 1 </w:instrText>
      </w:r>
      <w:r>
        <w:fldChar w:fldCharType="separate"/>
      </w:r>
      <w:r w:rsidR="00725D5E">
        <w:rPr>
          <w:noProof/>
        </w:rPr>
        <w:t>3</w:t>
      </w:r>
      <w:r>
        <w:rPr>
          <w:noProof/>
        </w:rPr>
        <w:fldChar w:fldCharType="end"/>
      </w:r>
      <w:r w:rsidR="002513D1">
        <w:t xml:space="preserve">. ábra: JSON Web </w:t>
      </w:r>
      <w:proofErr w:type="spellStart"/>
      <w:r w:rsidR="002513D1">
        <w:t>Token</w:t>
      </w:r>
      <w:proofErr w:type="spellEnd"/>
      <w:r w:rsidR="002513D1">
        <w:t xml:space="preserve"> működése</w:t>
      </w:r>
    </w:p>
    <w:p w14:paraId="70301583" w14:textId="77777777" w:rsidR="002513D1" w:rsidRDefault="002513D1" w:rsidP="002B5FDA">
      <w:pPr>
        <w:pStyle w:val="Heading2"/>
      </w:pPr>
      <w:bookmarkStart w:id="27" w:name="_Toc531202712"/>
      <w:r>
        <w:t>REST</w:t>
      </w:r>
      <w:bookmarkEnd w:id="27"/>
      <w:r>
        <w:t xml:space="preserve"> </w:t>
      </w:r>
    </w:p>
    <w:p w14:paraId="7FB62DE2" w14:textId="73374877" w:rsidR="002513D1" w:rsidRDefault="002513D1" w:rsidP="002513D1">
      <w:r>
        <w:t>A REST (</w:t>
      </w:r>
      <w:proofErr w:type="spellStart"/>
      <w:r>
        <w:t>Representational</w:t>
      </w:r>
      <w:proofErr w:type="spellEnd"/>
      <w:r>
        <w:t xml:space="preserve"> </w:t>
      </w:r>
      <w:proofErr w:type="spellStart"/>
      <w:r>
        <w:t>State</w:t>
      </w:r>
      <w:proofErr w:type="spellEnd"/>
      <w:r>
        <w:t xml:space="preserve"> </w:t>
      </w:r>
      <w:proofErr w:type="spellStart"/>
      <w:r>
        <w:t>Transfer</w:t>
      </w:r>
      <w:proofErr w:type="spellEnd"/>
      <w:r>
        <w:t xml:space="preserve">) </w:t>
      </w:r>
      <w:sdt>
        <w:sdtPr>
          <w:id w:val="-1676572698"/>
          <w:citation/>
        </w:sdtPr>
        <w:sdtContent>
          <w:r>
            <w:fldChar w:fldCharType="begin"/>
          </w:r>
          <w:r>
            <w:instrText xml:space="preserve"> CITATION RES18 \l 1038 </w:instrText>
          </w:r>
          <w:r>
            <w:fldChar w:fldCharType="separate"/>
          </w:r>
          <w:r w:rsidR="00DB3678">
            <w:rPr>
              <w:noProof/>
            </w:rPr>
            <w:t>[7]</w:t>
          </w:r>
          <w:r>
            <w:fldChar w:fldCharType="end"/>
          </w:r>
        </w:sdtContent>
      </w:sdt>
      <w:r>
        <w:t xml:space="preserve"> egy </w:t>
      </w:r>
      <w:proofErr w:type="spellStart"/>
      <w:r>
        <w:t>szoftverarchitektúra</w:t>
      </w:r>
      <w:proofErr w:type="spellEnd"/>
      <w:r>
        <w:t xml:space="preserve"> típus nagyobb internet alapú rendszerek számára. Az ilyen típusú architektúra szerverekből, valamint kliensekből épül fel. A kliensek különböző kéréseket tudnak küldeni a szerverek felé, amik a kéréseket feldolgozzák, és a választ továbbítják annak a kliensnek, aki a kérést indította. </w:t>
      </w:r>
    </w:p>
    <w:p w14:paraId="0B0B3B81" w14:textId="77777777" w:rsidR="002513D1" w:rsidRDefault="002513D1" w:rsidP="002513D1">
      <w:pPr>
        <w:pStyle w:val="Kp"/>
        <w:jc w:val="right"/>
      </w:pPr>
      <w:r>
        <w:rPr>
          <w:noProof/>
          <w:lang w:val="en-US"/>
        </w:rPr>
        <w:lastRenderedPageBreak/>
        <w:drawing>
          <wp:inline distT="0" distB="0" distL="0" distR="0" wp14:anchorId="613A4A4A" wp14:editId="1440E7C8">
            <wp:extent cx="5362575" cy="365760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t.jpg"/>
                    <pic:cNvPicPr/>
                  </pic:nvPicPr>
                  <pic:blipFill>
                    <a:blip r:embed="rId21">
                      <a:extLst>
                        <a:ext uri="{28A0092B-C50C-407E-A947-70E740481C1C}">
                          <a14:useLocalDpi xmlns:a14="http://schemas.microsoft.com/office/drawing/2010/main" val="0"/>
                        </a:ext>
                      </a:extLst>
                    </a:blip>
                    <a:stretch>
                      <a:fillRect/>
                    </a:stretch>
                  </pic:blipFill>
                  <pic:spPr>
                    <a:xfrm>
                      <a:off x="0" y="0"/>
                      <a:ext cx="5362575" cy="3657600"/>
                    </a:xfrm>
                    <a:prstGeom prst="rect">
                      <a:avLst/>
                    </a:prstGeom>
                  </pic:spPr>
                </pic:pic>
              </a:graphicData>
            </a:graphic>
          </wp:inline>
        </w:drawing>
      </w:r>
    </w:p>
    <w:p w14:paraId="48F675D7" w14:textId="77777777" w:rsidR="002513D1" w:rsidRDefault="002513D1" w:rsidP="002513D1">
      <w:proofErr w:type="spellStart"/>
      <w:r>
        <w:t>RESTful</w:t>
      </w:r>
      <w:proofErr w:type="spellEnd"/>
      <w:r>
        <w:t xml:space="preserve"> rendszernek nevezzük azokat a rendszereket, amelyek eleget tesznek a REST szabályainak. A szabályok a következők:</w:t>
      </w:r>
    </w:p>
    <w:p w14:paraId="321398DD" w14:textId="77777777" w:rsidR="002513D1" w:rsidRDefault="002513D1" w:rsidP="002F7627">
      <w:pPr>
        <w:pStyle w:val="ListParagraph"/>
        <w:numPr>
          <w:ilvl w:val="0"/>
          <w:numId w:val="10"/>
        </w:numPr>
      </w:pPr>
      <w:r>
        <w:t>Állapotmentesség</w:t>
      </w:r>
    </w:p>
    <w:p w14:paraId="34DC355F" w14:textId="77777777" w:rsidR="002513D1" w:rsidRDefault="002513D1" w:rsidP="002F7627">
      <w:pPr>
        <w:pStyle w:val="ListParagraph"/>
        <w:numPr>
          <w:ilvl w:val="0"/>
          <w:numId w:val="10"/>
        </w:numPr>
      </w:pPr>
      <w:r>
        <w:t>Kliens – Szerver architektúra</w:t>
      </w:r>
    </w:p>
    <w:p w14:paraId="7EF8443E" w14:textId="77777777" w:rsidR="002513D1" w:rsidRDefault="002513D1" w:rsidP="002F7627">
      <w:pPr>
        <w:pStyle w:val="ListParagraph"/>
        <w:numPr>
          <w:ilvl w:val="0"/>
          <w:numId w:val="10"/>
        </w:numPr>
      </w:pPr>
      <w:r>
        <w:t>Réteges felépítés</w:t>
      </w:r>
    </w:p>
    <w:p w14:paraId="155EEA59" w14:textId="77777777" w:rsidR="002513D1" w:rsidRDefault="002513D1" w:rsidP="002F7627">
      <w:pPr>
        <w:pStyle w:val="ListParagraph"/>
        <w:numPr>
          <w:ilvl w:val="0"/>
          <w:numId w:val="10"/>
        </w:numPr>
      </w:pPr>
      <w:proofErr w:type="spellStart"/>
      <w:r>
        <w:t>Gyorsítótárazhatóság</w:t>
      </w:r>
      <w:proofErr w:type="spellEnd"/>
    </w:p>
    <w:p w14:paraId="75511A7E" w14:textId="77777777" w:rsidR="002513D1" w:rsidRPr="00B229D6" w:rsidRDefault="002513D1" w:rsidP="002F7627">
      <w:pPr>
        <w:pStyle w:val="ListParagraph"/>
        <w:numPr>
          <w:ilvl w:val="0"/>
          <w:numId w:val="10"/>
        </w:numPr>
      </w:pPr>
      <w:r>
        <w:t>Egységes interfész</w:t>
      </w:r>
    </w:p>
    <w:p w14:paraId="43723C86" w14:textId="77777777" w:rsidR="002513D1" w:rsidRDefault="002513D1" w:rsidP="002F7627">
      <w:pPr>
        <w:pStyle w:val="ListParagraph"/>
        <w:numPr>
          <w:ilvl w:val="0"/>
          <w:numId w:val="10"/>
        </w:numPr>
      </w:pPr>
      <w:r>
        <w:t>Igényelt kód (opcionális)</w:t>
      </w:r>
    </w:p>
    <w:p w14:paraId="44CBB353" w14:textId="77777777" w:rsidR="002513D1" w:rsidRPr="002513D1" w:rsidRDefault="002513D1" w:rsidP="002513D1"/>
    <w:p w14:paraId="67B8AB75" w14:textId="217DEEFB" w:rsidR="00877820" w:rsidRDefault="008600FF" w:rsidP="00C62A69">
      <w:pPr>
        <w:pStyle w:val="Heading1"/>
      </w:pPr>
      <w:bookmarkStart w:id="28" w:name="_Toc531202713"/>
      <w:bookmarkStart w:id="29" w:name="_Toc332797398"/>
      <w:r>
        <w:lastRenderedPageBreak/>
        <w:t>Architektúra bemutatása</w:t>
      </w:r>
      <w:bookmarkEnd w:id="28"/>
    </w:p>
    <w:p w14:paraId="7745E753" w14:textId="77B24B95" w:rsidR="008600FF" w:rsidRDefault="008600FF" w:rsidP="008600FF">
      <w:r>
        <w:t>Ebben a fejezetben az elkészült alkalmazás architektúrájának a felépítése kerül bemutatásra.</w:t>
      </w:r>
    </w:p>
    <w:p w14:paraId="0E0A8DDD" w14:textId="5FD000F0" w:rsidR="008600FF" w:rsidRDefault="008600FF" w:rsidP="008600FF">
      <w:pPr>
        <w:pStyle w:val="Heading2"/>
      </w:pPr>
      <w:bookmarkStart w:id="30" w:name="_Toc531202714"/>
      <w:r>
        <w:t>Háromrétegű architektúra</w:t>
      </w:r>
      <w:bookmarkEnd w:id="30"/>
    </w:p>
    <w:p w14:paraId="3CD95636" w14:textId="192CB4E3" w:rsidR="00394A7C" w:rsidRDefault="00394A7C" w:rsidP="008600FF">
      <w:r>
        <w:t>A többrétegű architektúrák a szoftverfejlesztésben előszeretettel alkalmazottak, ebben az esetben a teljes rendszerünk több különálló részből tevődik össze. A különálló rétegeknek köszönhetően számos előnyt biztosít számunkra más tervezési módszerekkel szemben, ilyenek például:</w:t>
      </w:r>
    </w:p>
    <w:p w14:paraId="49C0D0BA" w14:textId="23AF2429" w:rsidR="008600FF" w:rsidRDefault="00394A7C" w:rsidP="002F7627">
      <w:pPr>
        <w:pStyle w:val="ListParagraph"/>
        <w:numPr>
          <w:ilvl w:val="0"/>
          <w:numId w:val="26"/>
        </w:numPr>
      </w:pPr>
      <w:r>
        <w:t>Egyszerűbb tovább fejlesztési lehetőség biztosítása</w:t>
      </w:r>
    </w:p>
    <w:p w14:paraId="110B070C" w14:textId="42BF5682" w:rsidR="00394A7C" w:rsidRDefault="00394A7C" w:rsidP="002F7627">
      <w:pPr>
        <w:pStyle w:val="ListParagraph"/>
        <w:numPr>
          <w:ilvl w:val="0"/>
          <w:numId w:val="26"/>
        </w:numPr>
      </w:pPr>
      <w:r>
        <w:t xml:space="preserve">Rétegek fejlesztése egymástól függetlenül is megvalósítható </w:t>
      </w:r>
    </w:p>
    <w:p w14:paraId="4166A041" w14:textId="38B60B5E" w:rsidR="00394A7C" w:rsidRDefault="00394A7C" w:rsidP="002F7627">
      <w:pPr>
        <w:pStyle w:val="ListParagraph"/>
        <w:numPr>
          <w:ilvl w:val="0"/>
          <w:numId w:val="26"/>
        </w:numPr>
      </w:pPr>
      <w:r>
        <w:t>Egy adott réteg akár teljes egészében kicserélhetővé válik</w:t>
      </w:r>
    </w:p>
    <w:p w14:paraId="3ADED955" w14:textId="21EF296F" w:rsidR="00394A7C" w:rsidRDefault="00C5140C" w:rsidP="002F7627">
      <w:pPr>
        <w:pStyle w:val="ListParagraph"/>
        <w:numPr>
          <w:ilvl w:val="0"/>
          <w:numId w:val="26"/>
        </w:numPr>
      </w:pPr>
      <w:r>
        <w:t>Lehetővé teszi a kód könnyebb karbantarthatóságát</w:t>
      </w:r>
    </w:p>
    <w:p w14:paraId="5AD95ABA" w14:textId="578AA7ED" w:rsidR="00C5140C" w:rsidRDefault="00C5140C" w:rsidP="00C5140C">
      <w:r>
        <w:t xml:space="preserve">Ezen előnyöket figyelembe véve döntöttem úgy, hogy többrétegű architektúrát fogok használni a fejlesztésem során. Egyik legnépszerűbb a háromrétegű architektúra, amire pont illik az elkészített rendszerem. A háromrétegű architektúra </w:t>
      </w:r>
      <w:r w:rsidR="00534D65">
        <w:t>rétegei:</w:t>
      </w:r>
    </w:p>
    <w:p w14:paraId="7D591705" w14:textId="63FD2701" w:rsidR="00534D65" w:rsidRDefault="00534D65" w:rsidP="002F7627">
      <w:pPr>
        <w:pStyle w:val="ListParagraph"/>
        <w:numPr>
          <w:ilvl w:val="0"/>
          <w:numId w:val="27"/>
        </w:numPr>
      </w:pPr>
      <w:r>
        <w:t>Megjelenítési réteg</w:t>
      </w:r>
    </w:p>
    <w:p w14:paraId="01CE3792" w14:textId="5DDEC248" w:rsidR="00534D65" w:rsidRDefault="00534D65" w:rsidP="002F7627">
      <w:pPr>
        <w:pStyle w:val="ListParagraph"/>
        <w:numPr>
          <w:ilvl w:val="0"/>
          <w:numId w:val="27"/>
        </w:numPr>
      </w:pPr>
      <w:r>
        <w:t>Üzleti logikai réteg</w:t>
      </w:r>
    </w:p>
    <w:p w14:paraId="45D03D64" w14:textId="205AB7CF" w:rsidR="00534D65" w:rsidRDefault="00534D65" w:rsidP="002F7627">
      <w:pPr>
        <w:pStyle w:val="ListParagraph"/>
        <w:numPr>
          <w:ilvl w:val="0"/>
          <w:numId w:val="27"/>
        </w:numPr>
      </w:pPr>
      <w:r>
        <w:t>Adatkezelési réteg</w:t>
      </w:r>
    </w:p>
    <w:p w14:paraId="5FDD8574" w14:textId="77777777" w:rsidR="00FB5DC4" w:rsidRDefault="00534D65" w:rsidP="00FB5DC4">
      <w:pPr>
        <w:pStyle w:val="Kp"/>
      </w:pPr>
      <w:r>
        <w:rPr>
          <w:noProof/>
          <w:lang w:val="en-US"/>
        </w:rPr>
        <w:lastRenderedPageBreak/>
        <w:drawing>
          <wp:inline distT="0" distB="0" distL="0" distR="0" wp14:anchorId="6FF0B91F" wp14:editId="3EAFC3CF">
            <wp:extent cx="2990850" cy="3893262"/>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romreteguArchitektura.jpg"/>
                    <pic:cNvPicPr/>
                  </pic:nvPicPr>
                  <pic:blipFill>
                    <a:blip r:embed="rId22">
                      <a:extLst>
                        <a:ext uri="{28A0092B-C50C-407E-A947-70E740481C1C}">
                          <a14:useLocalDpi xmlns:a14="http://schemas.microsoft.com/office/drawing/2010/main" val="0"/>
                        </a:ext>
                      </a:extLst>
                    </a:blip>
                    <a:stretch>
                      <a:fillRect/>
                    </a:stretch>
                  </pic:blipFill>
                  <pic:spPr>
                    <a:xfrm>
                      <a:off x="0" y="0"/>
                      <a:ext cx="3005329" cy="3912109"/>
                    </a:xfrm>
                    <a:prstGeom prst="rect">
                      <a:avLst/>
                    </a:prstGeom>
                  </pic:spPr>
                </pic:pic>
              </a:graphicData>
            </a:graphic>
          </wp:inline>
        </w:drawing>
      </w:r>
    </w:p>
    <w:p w14:paraId="534A3120" w14:textId="3F2362E8" w:rsidR="00534D65" w:rsidRDefault="000C621F" w:rsidP="00FB5DC4">
      <w:pPr>
        <w:pStyle w:val="Caption"/>
      </w:pPr>
      <w:r>
        <w:fldChar w:fldCharType="begin"/>
      </w:r>
      <w:r>
        <w:instrText xml:space="preserve"> STYLEREF 1 \s </w:instrText>
      </w:r>
      <w:r>
        <w:fldChar w:fldCharType="separate"/>
      </w:r>
      <w:r w:rsidR="00725D5E">
        <w:rPr>
          <w:noProof/>
        </w:rPr>
        <w:t>4</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FB5DC4">
        <w:t>. ábra: Háromrétegű architektúra felépítése</w:t>
      </w:r>
    </w:p>
    <w:p w14:paraId="6F1559E5" w14:textId="2D0B6D63" w:rsidR="00C5140C" w:rsidRPr="008600FF" w:rsidRDefault="00C5140C" w:rsidP="00C5140C">
      <w:r>
        <w:t xml:space="preserve"> </w:t>
      </w:r>
      <w:r w:rsidR="00FB5DC4">
        <w:t xml:space="preserve">Amint a képen is látható nincs minden réteg összekötve a másikkal. Egy ilyen architektúrával készített rendszerben, a rétegek kizárólag a szomszédos rétegekkel képesek kommunikálni. Megjelenítési rétegnek az elkészült rendszeremben a mobilalkalmazás, Üzleti logikai rétegnek a szerveralkalmazás, Adatkezelési rétegnek pedig, a </w:t>
      </w:r>
      <w:proofErr w:type="spellStart"/>
      <w:r w:rsidR="00FB5DC4">
        <w:t>MySQL</w:t>
      </w:r>
      <w:proofErr w:type="spellEnd"/>
      <w:r w:rsidR="00FB5DC4">
        <w:t xml:space="preserve"> adatbázis felel meg.</w:t>
      </w:r>
    </w:p>
    <w:p w14:paraId="7FC4BC07" w14:textId="5DAEC727" w:rsidR="00903B68" w:rsidRDefault="008600FF" w:rsidP="008600FF">
      <w:pPr>
        <w:pStyle w:val="Heading1"/>
      </w:pPr>
      <w:bookmarkStart w:id="31" w:name="_Toc531202715"/>
      <w:r>
        <w:lastRenderedPageBreak/>
        <w:t>Adatbázis</w:t>
      </w:r>
      <w:bookmarkEnd w:id="31"/>
    </w:p>
    <w:p w14:paraId="79095947" w14:textId="67BCF13F" w:rsidR="00693453" w:rsidRDefault="00693453" w:rsidP="00693453">
      <w:r>
        <w:t xml:space="preserve">Ebben a fejezetben a </w:t>
      </w:r>
      <w:proofErr w:type="spellStart"/>
      <w:r>
        <w:t>MySQL</w:t>
      </w:r>
      <w:proofErr w:type="spellEnd"/>
      <w:r>
        <w:t xml:space="preserve"> adatbázisban elkészített táblákat fogom bemutatni, valamint a táblák között lévő kapcsolatokat.</w:t>
      </w:r>
    </w:p>
    <w:p w14:paraId="567FF10D" w14:textId="21A85F70" w:rsidR="00693453" w:rsidRDefault="00693453" w:rsidP="00133A87">
      <w:pPr>
        <w:pStyle w:val="Heading2"/>
      </w:pPr>
      <w:bookmarkStart w:id="32" w:name="_Toc531202716"/>
      <w:r>
        <w:t>Kapcsolatok a táblák között</w:t>
      </w:r>
      <w:bookmarkEnd w:id="32"/>
    </w:p>
    <w:p w14:paraId="536212A5" w14:textId="2867ADC2" w:rsidR="00230653" w:rsidRDefault="00230653" w:rsidP="00230653">
      <w:r>
        <w:t xml:space="preserve">Amint az 5.1-es ábrán látható, a </w:t>
      </w:r>
      <w:proofErr w:type="spellStart"/>
      <w:r>
        <w:t>Users</w:t>
      </w:r>
      <w:proofErr w:type="spellEnd"/>
      <w:r>
        <w:t xml:space="preserve"> tábla és a </w:t>
      </w:r>
      <w:proofErr w:type="spellStart"/>
      <w:r>
        <w:t>Trainings</w:t>
      </w:r>
      <w:proofErr w:type="spellEnd"/>
      <w:r>
        <w:t xml:space="preserve"> tábla között nincs semmilyen kapcsolat, azonban a </w:t>
      </w:r>
      <w:proofErr w:type="spellStart"/>
      <w:r>
        <w:t>UsersTrainings</w:t>
      </w:r>
      <w:proofErr w:type="spellEnd"/>
      <w:r>
        <w:t xml:space="preserve"> tábla, ennek a két táblának bizonyos adatainak az együtteséből tevődik össze</w:t>
      </w:r>
      <w:r w:rsidR="00725D5E">
        <w:t>.</w:t>
      </w:r>
    </w:p>
    <w:p w14:paraId="4DACB4D8" w14:textId="77777777" w:rsidR="00725D5E" w:rsidRDefault="00725D5E" w:rsidP="00725D5E">
      <w:pPr>
        <w:pStyle w:val="Kp"/>
      </w:pPr>
      <w:r>
        <w:rPr>
          <w:noProof/>
          <w:lang w:val="en-US"/>
        </w:rPr>
        <w:drawing>
          <wp:inline distT="0" distB="0" distL="0" distR="0" wp14:anchorId="7B89C8AB" wp14:editId="6FE45522">
            <wp:extent cx="5057775" cy="3981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775" cy="3981450"/>
                    </a:xfrm>
                    <a:prstGeom prst="rect">
                      <a:avLst/>
                    </a:prstGeom>
                  </pic:spPr>
                </pic:pic>
              </a:graphicData>
            </a:graphic>
          </wp:inline>
        </w:drawing>
      </w:r>
    </w:p>
    <w:p w14:paraId="066B4E51" w14:textId="38FD28BB" w:rsidR="00725D5E" w:rsidRPr="00725D5E" w:rsidRDefault="000C621F" w:rsidP="00725D5E">
      <w:pPr>
        <w:pStyle w:val="Caption"/>
      </w:pPr>
      <w:r>
        <w:fldChar w:fldCharType="begin"/>
      </w:r>
      <w:r>
        <w:instrText xml:space="preserve"> STYLEREF 1 \s </w:instrText>
      </w:r>
      <w:r>
        <w:fldChar w:fldCharType="separate"/>
      </w:r>
      <w:r w:rsidR="00725D5E">
        <w:rPr>
          <w:noProof/>
        </w:rPr>
        <w:t>5</w:t>
      </w:r>
      <w:r>
        <w:rPr>
          <w:noProof/>
        </w:rPr>
        <w:fldChar w:fldCharType="end"/>
      </w:r>
      <w:r w:rsidR="00725D5E">
        <w:t>.</w:t>
      </w:r>
      <w:r>
        <w:fldChar w:fldCharType="begin"/>
      </w:r>
      <w:r>
        <w:instrText xml:space="preserve"> SEQ ábra \* ARABIC \s 1 </w:instrText>
      </w:r>
      <w:r>
        <w:fldChar w:fldCharType="separate"/>
      </w:r>
      <w:r w:rsidR="00725D5E">
        <w:rPr>
          <w:noProof/>
        </w:rPr>
        <w:t>1</w:t>
      </w:r>
      <w:r>
        <w:rPr>
          <w:noProof/>
        </w:rPr>
        <w:fldChar w:fldCharType="end"/>
      </w:r>
      <w:r w:rsidR="00725D5E">
        <w:t>. ábra: Táblák közötti kapcsolat megjelenítése</w:t>
      </w:r>
    </w:p>
    <w:p w14:paraId="10588451" w14:textId="0C2FB19A" w:rsidR="00693453" w:rsidRDefault="00133A87" w:rsidP="00133A87">
      <w:pPr>
        <w:pStyle w:val="Heading2"/>
      </w:pPr>
      <w:bookmarkStart w:id="33" w:name="_Toc531202717"/>
      <w:proofErr w:type="spellStart"/>
      <w:r>
        <w:t>Users</w:t>
      </w:r>
      <w:proofErr w:type="spellEnd"/>
      <w:r>
        <w:t xml:space="preserve"> tábla</w:t>
      </w:r>
      <w:bookmarkEnd w:id="33"/>
    </w:p>
    <w:p w14:paraId="1CBD09EF" w14:textId="1DF4614B" w:rsidR="00725D5E" w:rsidRDefault="004A416B" w:rsidP="00FA755E">
      <w:pPr>
        <w:spacing w:after="1440"/>
      </w:pPr>
      <w:r>
        <w:t xml:space="preserve">Ebben a táblában a felhasználók adatait </w:t>
      </w:r>
      <w:r w:rsidR="00B414A6">
        <w:t>tárolom el</w:t>
      </w:r>
      <w:r>
        <w:t>, amiket a mobilalkalmazásban való regisztrációkor adnak meg.</w:t>
      </w:r>
      <w:r w:rsidR="0017059B">
        <w:t xml:space="preserve"> Az adatok típusáról, valamint további fontos tulajdonságaikról, a lentebb található táblázat nyújt segítséget.</w:t>
      </w:r>
    </w:p>
    <w:tbl>
      <w:tblPr>
        <w:tblStyle w:val="TableGrid"/>
        <w:tblW w:w="0" w:type="auto"/>
        <w:jc w:val="center"/>
        <w:tblLook w:val="04A0" w:firstRow="1" w:lastRow="0" w:firstColumn="1" w:lastColumn="0" w:noHBand="0" w:noVBand="1"/>
      </w:tblPr>
      <w:tblGrid>
        <w:gridCol w:w="1698"/>
        <w:gridCol w:w="1910"/>
        <w:gridCol w:w="1699"/>
        <w:gridCol w:w="1699"/>
        <w:gridCol w:w="1699"/>
      </w:tblGrid>
      <w:tr w:rsidR="00FA755E" w14:paraId="03CDD398" w14:textId="77777777" w:rsidTr="00FA755E">
        <w:trPr>
          <w:jc w:val="center"/>
        </w:trPr>
        <w:tc>
          <w:tcPr>
            <w:tcW w:w="1698" w:type="dxa"/>
            <w:vAlign w:val="center"/>
          </w:tcPr>
          <w:p w14:paraId="34D1C5C0" w14:textId="5EDBBEAE" w:rsidR="00FA755E" w:rsidRPr="00FA755E" w:rsidRDefault="00FA755E" w:rsidP="00FA755E">
            <w:pPr>
              <w:ind w:firstLine="0"/>
              <w:jc w:val="center"/>
              <w:rPr>
                <w:b/>
              </w:rPr>
            </w:pPr>
            <w:r w:rsidRPr="00FA755E">
              <w:rPr>
                <w:b/>
              </w:rPr>
              <w:lastRenderedPageBreak/>
              <w:t>Oszlop név</w:t>
            </w:r>
          </w:p>
        </w:tc>
        <w:tc>
          <w:tcPr>
            <w:tcW w:w="1699" w:type="dxa"/>
            <w:vAlign w:val="center"/>
          </w:tcPr>
          <w:p w14:paraId="6E9C2499" w14:textId="45EB631D" w:rsidR="00FA755E" w:rsidRPr="00FA755E" w:rsidRDefault="00FA755E" w:rsidP="00FA755E">
            <w:pPr>
              <w:ind w:firstLine="0"/>
              <w:jc w:val="center"/>
              <w:rPr>
                <w:b/>
              </w:rPr>
            </w:pPr>
            <w:r w:rsidRPr="00FA755E">
              <w:rPr>
                <w:b/>
              </w:rPr>
              <w:t>Típus</w:t>
            </w:r>
          </w:p>
        </w:tc>
        <w:tc>
          <w:tcPr>
            <w:tcW w:w="1699" w:type="dxa"/>
            <w:vAlign w:val="center"/>
          </w:tcPr>
          <w:p w14:paraId="7734F737" w14:textId="23AAC5A7" w:rsidR="00FA755E" w:rsidRPr="00FA755E" w:rsidRDefault="00FA755E" w:rsidP="00FA755E">
            <w:pPr>
              <w:ind w:firstLine="0"/>
              <w:jc w:val="center"/>
              <w:rPr>
                <w:b/>
              </w:rPr>
            </w:pPr>
            <w:r w:rsidRPr="00FA755E">
              <w:rPr>
                <w:b/>
              </w:rPr>
              <w:t>Kulcs</w:t>
            </w:r>
          </w:p>
        </w:tc>
        <w:tc>
          <w:tcPr>
            <w:tcW w:w="1699" w:type="dxa"/>
            <w:vAlign w:val="center"/>
          </w:tcPr>
          <w:p w14:paraId="45FD0013" w14:textId="5A7C7668" w:rsidR="00FA755E" w:rsidRPr="00FA755E" w:rsidRDefault="00FA755E" w:rsidP="00FA755E">
            <w:pPr>
              <w:ind w:firstLine="0"/>
              <w:jc w:val="center"/>
              <w:rPr>
                <w:b/>
              </w:rPr>
            </w:pPr>
            <w:r>
              <w:rPr>
                <w:b/>
              </w:rPr>
              <w:t>Üresen hagyható</w:t>
            </w:r>
          </w:p>
        </w:tc>
        <w:tc>
          <w:tcPr>
            <w:tcW w:w="1699" w:type="dxa"/>
            <w:vAlign w:val="center"/>
          </w:tcPr>
          <w:p w14:paraId="15F8C5ED" w14:textId="5589980C" w:rsidR="00FA755E" w:rsidRPr="00FA755E" w:rsidRDefault="00FA755E" w:rsidP="00FA755E">
            <w:pPr>
              <w:ind w:firstLine="0"/>
              <w:jc w:val="center"/>
              <w:rPr>
                <w:b/>
              </w:rPr>
            </w:pPr>
            <w:r w:rsidRPr="00FA755E">
              <w:rPr>
                <w:b/>
              </w:rPr>
              <w:t>Automatikus kitöltés</w:t>
            </w:r>
          </w:p>
        </w:tc>
      </w:tr>
      <w:tr w:rsidR="00FA755E" w14:paraId="432C6562" w14:textId="77777777" w:rsidTr="00FA755E">
        <w:trPr>
          <w:jc w:val="center"/>
        </w:trPr>
        <w:tc>
          <w:tcPr>
            <w:tcW w:w="1698" w:type="dxa"/>
            <w:vAlign w:val="center"/>
          </w:tcPr>
          <w:p w14:paraId="0A3B0E11" w14:textId="3C3A974F" w:rsidR="00FA755E" w:rsidRDefault="00FA755E" w:rsidP="00FA755E">
            <w:pPr>
              <w:ind w:firstLine="0"/>
              <w:jc w:val="center"/>
            </w:pPr>
            <w:r>
              <w:t>ID</w:t>
            </w:r>
          </w:p>
        </w:tc>
        <w:tc>
          <w:tcPr>
            <w:tcW w:w="1699" w:type="dxa"/>
            <w:vAlign w:val="center"/>
          </w:tcPr>
          <w:p w14:paraId="16975D39" w14:textId="6AE3E0B4" w:rsidR="00FA755E" w:rsidRDefault="00FA755E" w:rsidP="00FA755E">
            <w:pPr>
              <w:ind w:firstLine="0"/>
              <w:jc w:val="center"/>
            </w:pPr>
            <w:r>
              <w:t>INT(11)</w:t>
            </w:r>
          </w:p>
        </w:tc>
        <w:tc>
          <w:tcPr>
            <w:tcW w:w="1699" w:type="dxa"/>
            <w:vAlign w:val="center"/>
          </w:tcPr>
          <w:p w14:paraId="47E00C47" w14:textId="0BCF2781" w:rsidR="00FA755E" w:rsidRDefault="00FA755E" w:rsidP="00FA755E">
            <w:pPr>
              <w:ind w:firstLine="0"/>
              <w:jc w:val="center"/>
            </w:pPr>
            <w:r>
              <w:t>Igen</w:t>
            </w:r>
          </w:p>
        </w:tc>
        <w:tc>
          <w:tcPr>
            <w:tcW w:w="1699" w:type="dxa"/>
            <w:vAlign w:val="center"/>
          </w:tcPr>
          <w:p w14:paraId="7943DEF3" w14:textId="45353D83" w:rsidR="00FA755E" w:rsidRDefault="00FA755E" w:rsidP="00FA755E">
            <w:pPr>
              <w:ind w:firstLine="0"/>
              <w:jc w:val="center"/>
            </w:pPr>
            <w:r>
              <w:t>Nem</w:t>
            </w:r>
          </w:p>
        </w:tc>
        <w:tc>
          <w:tcPr>
            <w:tcW w:w="1699" w:type="dxa"/>
            <w:vAlign w:val="center"/>
          </w:tcPr>
          <w:p w14:paraId="3BCD0458" w14:textId="70068638" w:rsidR="00FA755E" w:rsidRDefault="00FA755E" w:rsidP="00FA755E">
            <w:pPr>
              <w:ind w:firstLine="0"/>
              <w:jc w:val="center"/>
            </w:pPr>
            <w:r>
              <w:t>Igen</w:t>
            </w:r>
          </w:p>
        </w:tc>
      </w:tr>
      <w:tr w:rsidR="00FA755E" w14:paraId="7581CF1B" w14:textId="77777777" w:rsidTr="00FA755E">
        <w:trPr>
          <w:jc w:val="center"/>
        </w:trPr>
        <w:tc>
          <w:tcPr>
            <w:tcW w:w="1698" w:type="dxa"/>
            <w:vAlign w:val="center"/>
          </w:tcPr>
          <w:p w14:paraId="193A2A09" w14:textId="10E2CE3D" w:rsidR="00FA755E" w:rsidRDefault="00FA755E" w:rsidP="00FA755E">
            <w:pPr>
              <w:ind w:firstLine="0"/>
              <w:jc w:val="center"/>
            </w:pPr>
            <w:r>
              <w:t>Név</w:t>
            </w:r>
          </w:p>
        </w:tc>
        <w:tc>
          <w:tcPr>
            <w:tcW w:w="1699" w:type="dxa"/>
            <w:vAlign w:val="center"/>
          </w:tcPr>
          <w:p w14:paraId="676B4F0B" w14:textId="17E707F2" w:rsidR="00FA755E" w:rsidRDefault="00FA755E" w:rsidP="00FA755E">
            <w:pPr>
              <w:ind w:firstLine="0"/>
              <w:jc w:val="center"/>
            </w:pPr>
            <w:r>
              <w:t>VARCHAR(45)</w:t>
            </w:r>
          </w:p>
        </w:tc>
        <w:tc>
          <w:tcPr>
            <w:tcW w:w="1699" w:type="dxa"/>
            <w:vAlign w:val="center"/>
          </w:tcPr>
          <w:p w14:paraId="1AC4468B" w14:textId="69778160" w:rsidR="00FA755E" w:rsidRDefault="00FA755E" w:rsidP="00FA755E">
            <w:pPr>
              <w:ind w:firstLine="0"/>
              <w:jc w:val="center"/>
            </w:pPr>
            <w:r>
              <w:t>Nem</w:t>
            </w:r>
          </w:p>
        </w:tc>
        <w:tc>
          <w:tcPr>
            <w:tcW w:w="1699" w:type="dxa"/>
            <w:vAlign w:val="center"/>
          </w:tcPr>
          <w:p w14:paraId="76D30B66" w14:textId="3C4E2481" w:rsidR="00FA755E" w:rsidRDefault="00FA755E" w:rsidP="00FA755E">
            <w:pPr>
              <w:ind w:firstLine="0"/>
              <w:jc w:val="center"/>
            </w:pPr>
            <w:r>
              <w:t>Nem</w:t>
            </w:r>
          </w:p>
        </w:tc>
        <w:tc>
          <w:tcPr>
            <w:tcW w:w="1699" w:type="dxa"/>
            <w:vAlign w:val="center"/>
          </w:tcPr>
          <w:p w14:paraId="19693E25" w14:textId="3D714F89" w:rsidR="00FA755E" w:rsidRDefault="00FA755E" w:rsidP="00FA755E">
            <w:pPr>
              <w:ind w:firstLine="0"/>
              <w:jc w:val="center"/>
            </w:pPr>
            <w:r>
              <w:t>Nem</w:t>
            </w:r>
          </w:p>
        </w:tc>
      </w:tr>
      <w:tr w:rsidR="00FA755E" w14:paraId="7469CAB8" w14:textId="77777777" w:rsidTr="00FA755E">
        <w:trPr>
          <w:jc w:val="center"/>
        </w:trPr>
        <w:tc>
          <w:tcPr>
            <w:tcW w:w="1698" w:type="dxa"/>
            <w:vAlign w:val="center"/>
          </w:tcPr>
          <w:p w14:paraId="0FF32B75" w14:textId="1E0BC3BE" w:rsidR="00FA755E" w:rsidRDefault="00FA755E" w:rsidP="00FA755E">
            <w:pPr>
              <w:ind w:firstLine="0"/>
              <w:jc w:val="center"/>
            </w:pPr>
            <w:r>
              <w:t>Email</w:t>
            </w:r>
          </w:p>
        </w:tc>
        <w:tc>
          <w:tcPr>
            <w:tcW w:w="1699" w:type="dxa"/>
            <w:vAlign w:val="center"/>
          </w:tcPr>
          <w:p w14:paraId="7ED6E9A9" w14:textId="2ABBC120" w:rsidR="00FA755E" w:rsidRDefault="00FA755E" w:rsidP="00FA755E">
            <w:pPr>
              <w:ind w:firstLine="0"/>
              <w:jc w:val="center"/>
            </w:pPr>
            <w:r>
              <w:t>VARCHAR(45)</w:t>
            </w:r>
          </w:p>
        </w:tc>
        <w:tc>
          <w:tcPr>
            <w:tcW w:w="1699" w:type="dxa"/>
            <w:vAlign w:val="center"/>
          </w:tcPr>
          <w:p w14:paraId="15CF0783" w14:textId="4BD21F23" w:rsidR="00FA755E" w:rsidRDefault="00FA755E" w:rsidP="00FA755E">
            <w:pPr>
              <w:ind w:firstLine="0"/>
              <w:jc w:val="center"/>
            </w:pPr>
            <w:r>
              <w:t>Nem</w:t>
            </w:r>
          </w:p>
        </w:tc>
        <w:tc>
          <w:tcPr>
            <w:tcW w:w="1699" w:type="dxa"/>
            <w:vAlign w:val="center"/>
          </w:tcPr>
          <w:p w14:paraId="425FDDAB" w14:textId="1A841D23" w:rsidR="00FA755E" w:rsidRDefault="00FA755E" w:rsidP="00FA755E">
            <w:pPr>
              <w:ind w:firstLine="0"/>
              <w:jc w:val="center"/>
            </w:pPr>
            <w:r>
              <w:t>Nem</w:t>
            </w:r>
          </w:p>
        </w:tc>
        <w:tc>
          <w:tcPr>
            <w:tcW w:w="1699" w:type="dxa"/>
            <w:vAlign w:val="center"/>
          </w:tcPr>
          <w:p w14:paraId="72C7C1FC" w14:textId="68637FF0" w:rsidR="00FA755E" w:rsidRDefault="00FA755E" w:rsidP="00FA755E">
            <w:pPr>
              <w:ind w:firstLine="0"/>
              <w:jc w:val="center"/>
            </w:pPr>
            <w:r>
              <w:t>Nem</w:t>
            </w:r>
          </w:p>
        </w:tc>
      </w:tr>
      <w:tr w:rsidR="00FA755E" w14:paraId="49B867DC" w14:textId="77777777" w:rsidTr="00FA755E">
        <w:trPr>
          <w:jc w:val="center"/>
        </w:trPr>
        <w:tc>
          <w:tcPr>
            <w:tcW w:w="1698" w:type="dxa"/>
            <w:vAlign w:val="center"/>
          </w:tcPr>
          <w:p w14:paraId="1992DD85" w14:textId="4905539A" w:rsidR="00FA755E" w:rsidRDefault="00FA755E" w:rsidP="00FA755E">
            <w:pPr>
              <w:ind w:firstLine="0"/>
              <w:jc w:val="center"/>
            </w:pPr>
            <w:r>
              <w:t>Jelszó</w:t>
            </w:r>
          </w:p>
        </w:tc>
        <w:tc>
          <w:tcPr>
            <w:tcW w:w="1699" w:type="dxa"/>
            <w:vAlign w:val="center"/>
          </w:tcPr>
          <w:p w14:paraId="324907B7" w14:textId="1A7BF23B" w:rsidR="00FA755E" w:rsidRDefault="00FA755E" w:rsidP="00FA755E">
            <w:pPr>
              <w:ind w:firstLine="0"/>
              <w:jc w:val="center"/>
            </w:pPr>
            <w:r>
              <w:t>VARCHAR(125)</w:t>
            </w:r>
          </w:p>
        </w:tc>
        <w:tc>
          <w:tcPr>
            <w:tcW w:w="1699" w:type="dxa"/>
            <w:vAlign w:val="center"/>
          </w:tcPr>
          <w:p w14:paraId="36B9CD80" w14:textId="5B376AC8" w:rsidR="00FA755E" w:rsidRDefault="00FA755E" w:rsidP="00FA755E">
            <w:pPr>
              <w:ind w:firstLine="0"/>
              <w:jc w:val="center"/>
            </w:pPr>
            <w:r>
              <w:t>Nem</w:t>
            </w:r>
          </w:p>
        </w:tc>
        <w:tc>
          <w:tcPr>
            <w:tcW w:w="1699" w:type="dxa"/>
            <w:vAlign w:val="center"/>
          </w:tcPr>
          <w:p w14:paraId="110D6F0F" w14:textId="74D6CFD6" w:rsidR="00FA755E" w:rsidRDefault="00FA755E" w:rsidP="00FA755E">
            <w:pPr>
              <w:ind w:firstLine="0"/>
              <w:jc w:val="center"/>
            </w:pPr>
            <w:r>
              <w:t>Nem</w:t>
            </w:r>
          </w:p>
        </w:tc>
        <w:tc>
          <w:tcPr>
            <w:tcW w:w="1699" w:type="dxa"/>
            <w:vAlign w:val="center"/>
          </w:tcPr>
          <w:p w14:paraId="4B6A57D5" w14:textId="296E7254" w:rsidR="00FA755E" w:rsidRDefault="00FA755E" w:rsidP="00FA755E">
            <w:pPr>
              <w:ind w:firstLine="0"/>
              <w:jc w:val="center"/>
            </w:pPr>
            <w:r>
              <w:t>Nem</w:t>
            </w:r>
          </w:p>
        </w:tc>
      </w:tr>
      <w:tr w:rsidR="00FA755E" w14:paraId="545E7D78" w14:textId="77777777" w:rsidTr="00FA755E">
        <w:trPr>
          <w:jc w:val="center"/>
        </w:trPr>
        <w:tc>
          <w:tcPr>
            <w:tcW w:w="1698" w:type="dxa"/>
            <w:vAlign w:val="center"/>
          </w:tcPr>
          <w:p w14:paraId="427548D3" w14:textId="251C54FD" w:rsidR="00FA755E" w:rsidRDefault="00FA755E" w:rsidP="00FA755E">
            <w:pPr>
              <w:ind w:firstLine="0"/>
              <w:jc w:val="center"/>
            </w:pPr>
            <w:r>
              <w:t>Nem</w:t>
            </w:r>
          </w:p>
        </w:tc>
        <w:tc>
          <w:tcPr>
            <w:tcW w:w="1699" w:type="dxa"/>
            <w:vAlign w:val="center"/>
          </w:tcPr>
          <w:p w14:paraId="2877A1B1" w14:textId="576EB2A1" w:rsidR="00FA755E" w:rsidRDefault="00FA755E" w:rsidP="00FA755E">
            <w:pPr>
              <w:ind w:firstLine="0"/>
              <w:jc w:val="center"/>
            </w:pPr>
            <w:r>
              <w:t>VARCHAR(45)</w:t>
            </w:r>
          </w:p>
        </w:tc>
        <w:tc>
          <w:tcPr>
            <w:tcW w:w="1699" w:type="dxa"/>
            <w:vAlign w:val="center"/>
          </w:tcPr>
          <w:p w14:paraId="1082D161" w14:textId="62D371AD" w:rsidR="00FA755E" w:rsidRDefault="00FA755E" w:rsidP="00FA755E">
            <w:pPr>
              <w:ind w:firstLine="0"/>
              <w:jc w:val="center"/>
            </w:pPr>
            <w:r>
              <w:t>Nem</w:t>
            </w:r>
          </w:p>
        </w:tc>
        <w:tc>
          <w:tcPr>
            <w:tcW w:w="1699" w:type="dxa"/>
            <w:vAlign w:val="center"/>
          </w:tcPr>
          <w:p w14:paraId="05A7340F" w14:textId="50E49988" w:rsidR="00FA755E" w:rsidRDefault="00FA755E" w:rsidP="00FA755E">
            <w:pPr>
              <w:ind w:firstLine="0"/>
              <w:jc w:val="center"/>
            </w:pPr>
            <w:r>
              <w:t>Nem</w:t>
            </w:r>
          </w:p>
        </w:tc>
        <w:tc>
          <w:tcPr>
            <w:tcW w:w="1699" w:type="dxa"/>
            <w:vAlign w:val="center"/>
          </w:tcPr>
          <w:p w14:paraId="7A84D14D" w14:textId="7B08BCA4" w:rsidR="00FA755E" w:rsidRDefault="00FA755E" w:rsidP="00FA755E">
            <w:pPr>
              <w:ind w:firstLine="0"/>
              <w:jc w:val="center"/>
            </w:pPr>
            <w:r>
              <w:t>Nem</w:t>
            </w:r>
          </w:p>
        </w:tc>
      </w:tr>
      <w:tr w:rsidR="00FA755E" w14:paraId="1B778B86" w14:textId="77777777" w:rsidTr="00FA755E">
        <w:trPr>
          <w:jc w:val="center"/>
        </w:trPr>
        <w:tc>
          <w:tcPr>
            <w:tcW w:w="1698" w:type="dxa"/>
            <w:vAlign w:val="center"/>
          </w:tcPr>
          <w:p w14:paraId="4800403B" w14:textId="3B5AE778" w:rsidR="00FA755E" w:rsidRDefault="00FA755E" w:rsidP="00FA755E">
            <w:pPr>
              <w:ind w:firstLine="0"/>
              <w:jc w:val="center"/>
            </w:pPr>
            <w:r>
              <w:t>Aktivitási szint</w:t>
            </w:r>
          </w:p>
        </w:tc>
        <w:tc>
          <w:tcPr>
            <w:tcW w:w="1699" w:type="dxa"/>
            <w:vAlign w:val="center"/>
          </w:tcPr>
          <w:p w14:paraId="4CACF6E4" w14:textId="3D666DEC" w:rsidR="00FA755E" w:rsidRDefault="00FA755E" w:rsidP="00FA755E">
            <w:pPr>
              <w:ind w:firstLine="0"/>
              <w:jc w:val="center"/>
            </w:pPr>
            <w:r>
              <w:t>VARCHAR(45)</w:t>
            </w:r>
          </w:p>
        </w:tc>
        <w:tc>
          <w:tcPr>
            <w:tcW w:w="1699" w:type="dxa"/>
            <w:vAlign w:val="center"/>
          </w:tcPr>
          <w:p w14:paraId="22887267" w14:textId="4252EFCB" w:rsidR="00FA755E" w:rsidRDefault="00FA755E" w:rsidP="00FA755E">
            <w:pPr>
              <w:ind w:firstLine="0"/>
              <w:jc w:val="center"/>
            </w:pPr>
            <w:r>
              <w:t>Nem</w:t>
            </w:r>
          </w:p>
        </w:tc>
        <w:tc>
          <w:tcPr>
            <w:tcW w:w="1699" w:type="dxa"/>
            <w:vAlign w:val="center"/>
          </w:tcPr>
          <w:p w14:paraId="6799B0A2" w14:textId="29F50D62" w:rsidR="00FA755E" w:rsidRDefault="00FA755E" w:rsidP="00FA755E">
            <w:pPr>
              <w:ind w:firstLine="0"/>
              <w:jc w:val="center"/>
            </w:pPr>
            <w:r>
              <w:t>Nem</w:t>
            </w:r>
          </w:p>
        </w:tc>
        <w:tc>
          <w:tcPr>
            <w:tcW w:w="1699" w:type="dxa"/>
            <w:vAlign w:val="center"/>
          </w:tcPr>
          <w:p w14:paraId="0E1A212E" w14:textId="49374315" w:rsidR="00FA755E" w:rsidRDefault="00FA755E" w:rsidP="00FA755E">
            <w:pPr>
              <w:ind w:firstLine="0"/>
              <w:jc w:val="center"/>
            </w:pPr>
            <w:r>
              <w:t>Nem</w:t>
            </w:r>
          </w:p>
        </w:tc>
      </w:tr>
      <w:tr w:rsidR="00FA755E" w14:paraId="4032C602" w14:textId="77777777" w:rsidTr="00FA755E">
        <w:trPr>
          <w:jc w:val="center"/>
        </w:trPr>
        <w:tc>
          <w:tcPr>
            <w:tcW w:w="1698" w:type="dxa"/>
            <w:vAlign w:val="center"/>
          </w:tcPr>
          <w:p w14:paraId="543054CB" w14:textId="5A34644F" w:rsidR="00FA755E" w:rsidRDefault="00FA755E" w:rsidP="00FA755E">
            <w:pPr>
              <w:ind w:firstLine="0"/>
              <w:jc w:val="center"/>
            </w:pPr>
            <w:r>
              <w:t>Életkor</w:t>
            </w:r>
          </w:p>
        </w:tc>
        <w:tc>
          <w:tcPr>
            <w:tcW w:w="1699" w:type="dxa"/>
            <w:vAlign w:val="center"/>
          </w:tcPr>
          <w:p w14:paraId="5D31C3AA" w14:textId="1AA74642" w:rsidR="00FA755E" w:rsidRDefault="00FA755E" w:rsidP="00FA755E">
            <w:pPr>
              <w:ind w:firstLine="0"/>
              <w:jc w:val="center"/>
            </w:pPr>
            <w:r>
              <w:t>INT(11)</w:t>
            </w:r>
          </w:p>
        </w:tc>
        <w:tc>
          <w:tcPr>
            <w:tcW w:w="1699" w:type="dxa"/>
            <w:vAlign w:val="center"/>
          </w:tcPr>
          <w:p w14:paraId="592C3B61" w14:textId="2772FA71" w:rsidR="00FA755E" w:rsidRDefault="00FA755E" w:rsidP="00FA755E">
            <w:pPr>
              <w:ind w:firstLine="0"/>
              <w:jc w:val="center"/>
            </w:pPr>
            <w:r>
              <w:t>Nem</w:t>
            </w:r>
          </w:p>
        </w:tc>
        <w:tc>
          <w:tcPr>
            <w:tcW w:w="1699" w:type="dxa"/>
            <w:vAlign w:val="center"/>
          </w:tcPr>
          <w:p w14:paraId="10EEE44A" w14:textId="237170DB" w:rsidR="00FA755E" w:rsidRDefault="00FA755E" w:rsidP="00FA755E">
            <w:pPr>
              <w:ind w:firstLine="0"/>
              <w:jc w:val="center"/>
            </w:pPr>
            <w:r>
              <w:t>Nem</w:t>
            </w:r>
          </w:p>
        </w:tc>
        <w:tc>
          <w:tcPr>
            <w:tcW w:w="1699" w:type="dxa"/>
            <w:vAlign w:val="center"/>
          </w:tcPr>
          <w:p w14:paraId="37B89B83" w14:textId="60721BF1" w:rsidR="00FA755E" w:rsidRDefault="00FA755E" w:rsidP="00FA755E">
            <w:pPr>
              <w:ind w:firstLine="0"/>
              <w:jc w:val="center"/>
            </w:pPr>
            <w:r>
              <w:t>Nem</w:t>
            </w:r>
          </w:p>
        </w:tc>
      </w:tr>
      <w:tr w:rsidR="00FA755E" w14:paraId="32F19276" w14:textId="77777777" w:rsidTr="00FA755E">
        <w:trPr>
          <w:jc w:val="center"/>
        </w:trPr>
        <w:tc>
          <w:tcPr>
            <w:tcW w:w="1698" w:type="dxa"/>
            <w:vAlign w:val="center"/>
          </w:tcPr>
          <w:p w14:paraId="76E31743" w14:textId="205ABC01" w:rsidR="00FA755E" w:rsidRDefault="00FA755E" w:rsidP="00FA755E">
            <w:pPr>
              <w:ind w:firstLine="0"/>
              <w:jc w:val="center"/>
            </w:pPr>
            <w:r>
              <w:t>Súly</w:t>
            </w:r>
          </w:p>
        </w:tc>
        <w:tc>
          <w:tcPr>
            <w:tcW w:w="1699" w:type="dxa"/>
            <w:vAlign w:val="center"/>
          </w:tcPr>
          <w:p w14:paraId="01004BB2" w14:textId="36F48714" w:rsidR="00FA755E" w:rsidRDefault="00FA755E" w:rsidP="00FA755E">
            <w:pPr>
              <w:ind w:firstLine="0"/>
              <w:jc w:val="center"/>
            </w:pPr>
            <w:r>
              <w:t>INT(11)</w:t>
            </w:r>
          </w:p>
        </w:tc>
        <w:tc>
          <w:tcPr>
            <w:tcW w:w="1699" w:type="dxa"/>
            <w:vAlign w:val="center"/>
          </w:tcPr>
          <w:p w14:paraId="0364A3F0" w14:textId="38900A63" w:rsidR="00FA755E" w:rsidRDefault="00FA755E" w:rsidP="00FA755E">
            <w:pPr>
              <w:ind w:firstLine="0"/>
              <w:jc w:val="center"/>
            </w:pPr>
            <w:r>
              <w:t>Nem</w:t>
            </w:r>
          </w:p>
        </w:tc>
        <w:tc>
          <w:tcPr>
            <w:tcW w:w="1699" w:type="dxa"/>
            <w:vAlign w:val="center"/>
          </w:tcPr>
          <w:p w14:paraId="46F1F179" w14:textId="481F33B5" w:rsidR="00FA755E" w:rsidRDefault="00FA755E" w:rsidP="00FA755E">
            <w:pPr>
              <w:ind w:firstLine="0"/>
              <w:jc w:val="center"/>
            </w:pPr>
            <w:r>
              <w:t>Nem</w:t>
            </w:r>
          </w:p>
        </w:tc>
        <w:tc>
          <w:tcPr>
            <w:tcW w:w="1699" w:type="dxa"/>
            <w:vAlign w:val="center"/>
          </w:tcPr>
          <w:p w14:paraId="4AC998A3" w14:textId="568C2525" w:rsidR="00FA755E" w:rsidRDefault="00FA755E" w:rsidP="00FA755E">
            <w:pPr>
              <w:ind w:firstLine="0"/>
              <w:jc w:val="center"/>
            </w:pPr>
            <w:r>
              <w:t>Nem</w:t>
            </w:r>
          </w:p>
        </w:tc>
      </w:tr>
      <w:tr w:rsidR="00FA755E" w14:paraId="0CE8389F" w14:textId="77777777" w:rsidTr="00FA755E">
        <w:trPr>
          <w:jc w:val="center"/>
        </w:trPr>
        <w:tc>
          <w:tcPr>
            <w:tcW w:w="1698" w:type="dxa"/>
            <w:vAlign w:val="center"/>
          </w:tcPr>
          <w:p w14:paraId="788C8C42" w14:textId="5A4B4A6D" w:rsidR="00FA755E" w:rsidRDefault="00FA755E" w:rsidP="00FA755E">
            <w:pPr>
              <w:ind w:firstLine="0"/>
              <w:jc w:val="center"/>
            </w:pPr>
            <w:r>
              <w:t>Magasság</w:t>
            </w:r>
          </w:p>
        </w:tc>
        <w:tc>
          <w:tcPr>
            <w:tcW w:w="1699" w:type="dxa"/>
            <w:vAlign w:val="center"/>
          </w:tcPr>
          <w:p w14:paraId="42EDC68C" w14:textId="40717D52" w:rsidR="00FA755E" w:rsidRDefault="00FA755E" w:rsidP="00FA755E">
            <w:pPr>
              <w:ind w:firstLine="0"/>
              <w:jc w:val="center"/>
            </w:pPr>
            <w:r>
              <w:t>INT(11)</w:t>
            </w:r>
          </w:p>
        </w:tc>
        <w:tc>
          <w:tcPr>
            <w:tcW w:w="1699" w:type="dxa"/>
            <w:vAlign w:val="center"/>
          </w:tcPr>
          <w:p w14:paraId="36E6CB64" w14:textId="296D251E" w:rsidR="00FA755E" w:rsidRDefault="00FA755E" w:rsidP="00FA755E">
            <w:pPr>
              <w:ind w:firstLine="0"/>
              <w:jc w:val="center"/>
            </w:pPr>
            <w:r>
              <w:t>Nem</w:t>
            </w:r>
          </w:p>
        </w:tc>
        <w:tc>
          <w:tcPr>
            <w:tcW w:w="1699" w:type="dxa"/>
            <w:vAlign w:val="center"/>
          </w:tcPr>
          <w:p w14:paraId="4F158FB2" w14:textId="63FC35F5" w:rsidR="00FA755E" w:rsidRDefault="00FA755E" w:rsidP="00FA755E">
            <w:pPr>
              <w:ind w:firstLine="0"/>
              <w:jc w:val="center"/>
            </w:pPr>
            <w:r>
              <w:t>Nem</w:t>
            </w:r>
          </w:p>
        </w:tc>
        <w:tc>
          <w:tcPr>
            <w:tcW w:w="1699" w:type="dxa"/>
            <w:vAlign w:val="center"/>
          </w:tcPr>
          <w:p w14:paraId="09368DBD" w14:textId="6A06429D" w:rsidR="00FA755E" w:rsidRDefault="00FA755E" w:rsidP="00FA755E">
            <w:pPr>
              <w:ind w:firstLine="0"/>
              <w:jc w:val="center"/>
            </w:pPr>
            <w:r>
              <w:t>Nem</w:t>
            </w:r>
          </w:p>
        </w:tc>
      </w:tr>
      <w:tr w:rsidR="00FA755E" w14:paraId="7EEF5539" w14:textId="77777777" w:rsidTr="00FA755E">
        <w:trPr>
          <w:jc w:val="center"/>
        </w:trPr>
        <w:tc>
          <w:tcPr>
            <w:tcW w:w="1698" w:type="dxa"/>
            <w:vAlign w:val="center"/>
          </w:tcPr>
          <w:p w14:paraId="43D0DEA3" w14:textId="7CDE9980" w:rsidR="00FA755E" w:rsidRDefault="00FA755E" w:rsidP="00FA755E">
            <w:pPr>
              <w:ind w:firstLine="0"/>
              <w:jc w:val="center"/>
            </w:pPr>
            <w:r>
              <w:t>Kalória</w:t>
            </w:r>
          </w:p>
        </w:tc>
        <w:tc>
          <w:tcPr>
            <w:tcW w:w="1699" w:type="dxa"/>
            <w:vAlign w:val="center"/>
          </w:tcPr>
          <w:p w14:paraId="3EF9F9DE" w14:textId="02243D6D" w:rsidR="00FA755E" w:rsidRDefault="00FA755E" w:rsidP="00FA755E">
            <w:pPr>
              <w:ind w:firstLine="0"/>
              <w:jc w:val="center"/>
            </w:pPr>
            <w:r>
              <w:t>DOUBLE</w:t>
            </w:r>
          </w:p>
        </w:tc>
        <w:tc>
          <w:tcPr>
            <w:tcW w:w="1699" w:type="dxa"/>
            <w:vAlign w:val="center"/>
          </w:tcPr>
          <w:p w14:paraId="16F38DA5" w14:textId="661A5209" w:rsidR="00FA755E" w:rsidRDefault="00FA755E" w:rsidP="00FA755E">
            <w:pPr>
              <w:ind w:firstLine="0"/>
              <w:jc w:val="center"/>
            </w:pPr>
            <w:r>
              <w:t>Nem</w:t>
            </w:r>
          </w:p>
        </w:tc>
        <w:tc>
          <w:tcPr>
            <w:tcW w:w="1699" w:type="dxa"/>
            <w:vAlign w:val="center"/>
          </w:tcPr>
          <w:p w14:paraId="188DBE2C" w14:textId="33FE5EAA" w:rsidR="00FA755E" w:rsidRDefault="00FA755E" w:rsidP="00FA755E">
            <w:pPr>
              <w:ind w:firstLine="0"/>
              <w:jc w:val="center"/>
            </w:pPr>
            <w:r>
              <w:t>Igen</w:t>
            </w:r>
          </w:p>
        </w:tc>
        <w:tc>
          <w:tcPr>
            <w:tcW w:w="1699" w:type="dxa"/>
            <w:vAlign w:val="center"/>
          </w:tcPr>
          <w:p w14:paraId="10C55F8D" w14:textId="1BD844DC" w:rsidR="00FA755E" w:rsidRDefault="00FA755E" w:rsidP="00FA755E">
            <w:pPr>
              <w:ind w:firstLine="0"/>
              <w:jc w:val="center"/>
            </w:pPr>
            <w:r>
              <w:t>Nem</w:t>
            </w:r>
          </w:p>
        </w:tc>
      </w:tr>
    </w:tbl>
    <w:p w14:paraId="6B97E744" w14:textId="77777777" w:rsidR="004A416B" w:rsidRPr="00725D5E" w:rsidRDefault="004A416B" w:rsidP="00725D5E"/>
    <w:p w14:paraId="631364CE" w14:textId="205D6146" w:rsidR="00133A87" w:rsidRDefault="00133A87" w:rsidP="00133A87">
      <w:pPr>
        <w:pStyle w:val="Heading2"/>
      </w:pPr>
      <w:bookmarkStart w:id="34" w:name="_Toc531202718"/>
      <w:proofErr w:type="spellStart"/>
      <w:r>
        <w:t>Trainings</w:t>
      </w:r>
      <w:proofErr w:type="spellEnd"/>
      <w:r>
        <w:t xml:space="preserve"> tábla</w:t>
      </w:r>
      <w:bookmarkEnd w:id="34"/>
    </w:p>
    <w:p w14:paraId="396974E0" w14:textId="1E8B5F94" w:rsidR="00725D5E" w:rsidRDefault="00B414A6" w:rsidP="00725D5E">
      <w:r>
        <w:t xml:space="preserve">Ebben a táblában a felhasználók által megtekinthető gyakorlatokat tárolom el. A gyakorlatok </w:t>
      </w:r>
      <w:proofErr w:type="spellStart"/>
      <w:r>
        <w:t>GIF-ek</w:t>
      </w:r>
      <w:proofErr w:type="spellEnd"/>
      <w:r>
        <w:t xml:space="preserve"> formájában tekinthetőek meg a mobilalkalmazásban. Ezeken a </w:t>
      </w:r>
      <w:proofErr w:type="spellStart"/>
      <w:r>
        <w:t>GIF-ken</w:t>
      </w:r>
      <w:proofErr w:type="spellEnd"/>
      <w:r>
        <w:t xml:space="preserve"> én szerepelek, én mutatom be a gyakorlatok szabályos kivitelezését.</w:t>
      </w:r>
    </w:p>
    <w:tbl>
      <w:tblPr>
        <w:tblStyle w:val="TableGrid"/>
        <w:tblW w:w="0" w:type="auto"/>
        <w:jc w:val="center"/>
        <w:tblLook w:val="04A0" w:firstRow="1" w:lastRow="0" w:firstColumn="1" w:lastColumn="0" w:noHBand="0" w:noVBand="1"/>
      </w:tblPr>
      <w:tblGrid>
        <w:gridCol w:w="1628"/>
        <w:gridCol w:w="1910"/>
        <w:gridCol w:w="1619"/>
        <w:gridCol w:w="1651"/>
        <w:gridCol w:w="1686"/>
      </w:tblGrid>
      <w:tr w:rsidR="00B414A6" w14:paraId="3D5F46DF" w14:textId="77777777" w:rsidTr="00B414A6">
        <w:trPr>
          <w:jc w:val="center"/>
        </w:trPr>
        <w:tc>
          <w:tcPr>
            <w:tcW w:w="1628" w:type="dxa"/>
            <w:vAlign w:val="center"/>
          </w:tcPr>
          <w:p w14:paraId="522DC8FE" w14:textId="77777777" w:rsidR="00B414A6" w:rsidRPr="00FA755E" w:rsidRDefault="00B414A6" w:rsidP="000C621F">
            <w:pPr>
              <w:ind w:firstLine="0"/>
              <w:jc w:val="center"/>
              <w:rPr>
                <w:b/>
              </w:rPr>
            </w:pPr>
            <w:r w:rsidRPr="00FA755E">
              <w:rPr>
                <w:b/>
              </w:rPr>
              <w:t>Oszlop név</w:t>
            </w:r>
          </w:p>
        </w:tc>
        <w:tc>
          <w:tcPr>
            <w:tcW w:w="1910" w:type="dxa"/>
            <w:vAlign w:val="center"/>
          </w:tcPr>
          <w:p w14:paraId="41848740" w14:textId="77777777" w:rsidR="00B414A6" w:rsidRPr="00FA755E" w:rsidRDefault="00B414A6" w:rsidP="000C621F">
            <w:pPr>
              <w:ind w:firstLine="0"/>
              <w:jc w:val="center"/>
              <w:rPr>
                <w:b/>
              </w:rPr>
            </w:pPr>
            <w:r w:rsidRPr="00FA755E">
              <w:rPr>
                <w:b/>
              </w:rPr>
              <w:t>Típus</w:t>
            </w:r>
          </w:p>
        </w:tc>
        <w:tc>
          <w:tcPr>
            <w:tcW w:w="1619" w:type="dxa"/>
            <w:vAlign w:val="center"/>
          </w:tcPr>
          <w:p w14:paraId="144566F6" w14:textId="77777777" w:rsidR="00B414A6" w:rsidRPr="00FA755E" w:rsidRDefault="00B414A6" w:rsidP="000C621F">
            <w:pPr>
              <w:ind w:firstLine="0"/>
              <w:jc w:val="center"/>
              <w:rPr>
                <w:b/>
              </w:rPr>
            </w:pPr>
            <w:r w:rsidRPr="00FA755E">
              <w:rPr>
                <w:b/>
              </w:rPr>
              <w:t>Kulcs</w:t>
            </w:r>
          </w:p>
        </w:tc>
        <w:tc>
          <w:tcPr>
            <w:tcW w:w="1651" w:type="dxa"/>
            <w:vAlign w:val="center"/>
          </w:tcPr>
          <w:p w14:paraId="458BB47F" w14:textId="77777777" w:rsidR="00B414A6" w:rsidRPr="00FA755E" w:rsidRDefault="00B414A6" w:rsidP="000C621F">
            <w:pPr>
              <w:ind w:firstLine="0"/>
              <w:jc w:val="center"/>
              <w:rPr>
                <w:b/>
              </w:rPr>
            </w:pPr>
            <w:r>
              <w:rPr>
                <w:b/>
              </w:rPr>
              <w:t>Üresen hagyható</w:t>
            </w:r>
          </w:p>
        </w:tc>
        <w:tc>
          <w:tcPr>
            <w:tcW w:w="1686" w:type="dxa"/>
            <w:vAlign w:val="center"/>
          </w:tcPr>
          <w:p w14:paraId="1B9850C5" w14:textId="77777777" w:rsidR="00B414A6" w:rsidRPr="00FA755E" w:rsidRDefault="00B414A6" w:rsidP="000C621F">
            <w:pPr>
              <w:ind w:firstLine="0"/>
              <w:jc w:val="center"/>
              <w:rPr>
                <w:b/>
              </w:rPr>
            </w:pPr>
            <w:r w:rsidRPr="00FA755E">
              <w:rPr>
                <w:b/>
              </w:rPr>
              <w:t>Automatikus kitöltés</w:t>
            </w:r>
          </w:p>
        </w:tc>
      </w:tr>
      <w:tr w:rsidR="00B414A6" w14:paraId="5AD755D7" w14:textId="77777777" w:rsidTr="00B414A6">
        <w:trPr>
          <w:jc w:val="center"/>
        </w:trPr>
        <w:tc>
          <w:tcPr>
            <w:tcW w:w="1628" w:type="dxa"/>
            <w:vAlign w:val="center"/>
          </w:tcPr>
          <w:p w14:paraId="0B2EA06C" w14:textId="77777777" w:rsidR="00B414A6" w:rsidRDefault="00B414A6" w:rsidP="000C621F">
            <w:pPr>
              <w:ind w:firstLine="0"/>
              <w:jc w:val="center"/>
            </w:pPr>
            <w:r>
              <w:t>ID</w:t>
            </w:r>
          </w:p>
        </w:tc>
        <w:tc>
          <w:tcPr>
            <w:tcW w:w="1910" w:type="dxa"/>
            <w:vAlign w:val="center"/>
          </w:tcPr>
          <w:p w14:paraId="16CD06AF" w14:textId="77777777" w:rsidR="00B414A6" w:rsidRDefault="00B414A6" w:rsidP="000C621F">
            <w:pPr>
              <w:ind w:firstLine="0"/>
              <w:jc w:val="center"/>
            </w:pPr>
            <w:r>
              <w:t>INT(11)</w:t>
            </w:r>
          </w:p>
        </w:tc>
        <w:tc>
          <w:tcPr>
            <w:tcW w:w="1619" w:type="dxa"/>
            <w:vAlign w:val="center"/>
          </w:tcPr>
          <w:p w14:paraId="52862AEF" w14:textId="77777777" w:rsidR="00B414A6" w:rsidRDefault="00B414A6" w:rsidP="000C621F">
            <w:pPr>
              <w:ind w:firstLine="0"/>
              <w:jc w:val="center"/>
            </w:pPr>
            <w:r>
              <w:t>Igen</w:t>
            </w:r>
          </w:p>
        </w:tc>
        <w:tc>
          <w:tcPr>
            <w:tcW w:w="1651" w:type="dxa"/>
            <w:vAlign w:val="center"/>
          </w:tcPr>
          <w:p w14:paraId="0029F7FB" w14:textId="77777777" w:rsidR="00B414A6" w:rsidRDefault="00B414A6" w:rsidP="000C621F">
            <w:pPr>
              <w:ind w:firstLine="0"/>
              <w:jc w:val="center"/>
            </w:pPr>
            <w:r>
              <w:t>Nem</w:t>
            </w:r>
          </w:p>
        </w:tc>
        <w:tc>
          <w:tcPr>
            <w:tcW w:w="1686" w:type="dxa"/>
            <w:vAlign w:val="center"/>
          </w:tcPr>
          <w:p w14:paraId="651B13E6" w14:textId="77777777" w:rsidR="00B414A6" w:rsidRDefault="00B414A6" w:rsidP="000C621F">
            <w:pPr>
              <w:ind w:firstLine="0"/>
              <w:jc w:val="center"/>
            </w:pPr>
            <w:r>
              <w:t>Igen</w:t>
            </w:r>
          </w:p>
        </w:tc>
      </w:tr>
      <w:tr w:rsidR="00B414A6" w14:paraId="70AFC4D8" w14:textId="77777777" w:rsidTr="00B414A6">
        <w:trPr>
          <w:jc w:val="center"/>
        </w:trPr>
        <w:tc>
          <w:tcPr>
            <w:tcW w:w="1628" w:type="dxa"/>
            <w:vAlign w:val="center"/>
          </w:tcPr>
          <w:p w14:paraId="120507ED" w14:textId="77777777" w:rsidR="00B414A6" w:rsidRDefault="00B414A6" w:rsidP="000C621F">
            <w:pPr>
              <w:ind w:firstLine="0"/>
              <w:jc w:val="center"/>
            </w:pPr>
            <w:r>
              <w:t>Név</w:t>
            </w:r>
          </w:p>
        </w:tc>
        <w:tc>
          <w:tcPr>
            <w:tcW w:w="1910" w:type="dxa"/>
            <w:vAlign w:val="center"/>
          </w:tcPr>
          <w:p w14:paraId="660DDB5F" w14:textId="1165543E" w:rsidR="00B414A6" w:rsidRDefault="00B414A6" w:rsidP="00B414A6">
            <w:pPr>
              <w:ind w:firstLine="0"/>
              <w:jc w:val="center"/>
            </w:pPr>
            <w:r>
              <w:t>VARCHAR(45)</w:t>
            </w:r>
          </w:p>
        </w:tc>
        <w:tc>
          <w:tcPr>
            <w:tcW w:w="1619" w:type="dxa"/>
            <w:vAlign w:val="center"/>
          </w:tcPr>
          <w:p w14:paraId="3CA5C845" w14:textId="77777777" w:rsidR="00B414A6" w:rsidRDefault="00B414A6" w:rsidP="000C621F">
            <w:pPr>
              <w:ind w:firstLine="0"/>
              <w:jc w:val="center"/>
            </w:pPr>
            <w:r>
              <w:t>Nem</w:t>
            </w:r>
          </w:p>
        </w:tc>
        <w:tc>
          <w:tcPr>
            <w:tcW w:w="1651" w:type="dxa"/>
            <w:vAlign w:val="center"/>
          </w:tcPr>
          <w:p w14:paraId="3F00C31A" w14:textId="77777777" w:rsidR="00B414A6" w:rsidRDefault="00B414A6" w:rsidP="000C621F">
            <w:pPr>
              <w:ind w:firstLine="0"/>
              <w:jc w:val="center"/>
            </w:pPr>
            <w:r>
              <w:t>Nem</w:t>
            </w:r>
          </w:p>
        </w:tc>
        <w:tc>
          <w:tcPr>
            <w:tcW w:w="1686" w:type="dxa"/>
            <w:vAlign w:val="center"/>
          </w:tcPr>
          <w:p w14:paraId="1B499397" w14:textId="77777777" w:rsidR="00B414A6" w:rsidRDefault="00B414A6" w:rsidP="000C621F">
            <w:pPr>
              <w:ind w:firstLine="0"/>
              <w:jc w:val="center"/>
            </w:pPr>
            <w:r>
              <w:t>Nem</w:t>
            </w:r>
          </w:p>
        </w:tc>
      </w:tr>
      <w:tr w:rsidR="00B414A6" w14:paraId="1A468E89" w14:textId="77777777" w:rsidTr="00B414A6">
        <w:trPr>
          <w:jc w:val="center"/>
        </w:trPr>
        <w:tc>
          <w:tcPr>
            <w:tcW w:w="1628" w:type="dxa"/>
            <w:vAlign w:val="center"/>
          </w:tcPr>
          <w:p w14:paraId="221F8D21" w14:textId="2E8C6155" w:rsidR="00B414A6" w:rsidRDefault="00B414A6" w:rsidP="000C621F">
            <w:pPr>
              <w:ind w:firstLine="0"/>
              <w:jc w:val="center"/>
            </w:pPr>
            <w:r>
              <w:t>URL</w:t>
            </w:r>
          </w:p>
        </w:tc>
        <w:tc>
          <w:tcPr>
            <w:tcW w:w="1910" w:type="dxa"/>
            <w:vAlign w:val="center"/>
          </w:tcPr>
          <w:p w14:paraId="2F75EBCD" w14:textId="34F0D2D1" w:rsidR="00B414A6" w:rsidRDefault="00B414A6" w:rsidP="000C621F">
            <w:pPr>
              <w:ind w:firstLine="0"/>
              <w:jc w:val="center"/>
            </w:pPr>
            <w:r>
              <w:t>VARCHAR(250)</w:t>
            </w:r>
          </w:p>
        </w:tc>
        <w:tc>
          <w:tcPr>
            <w:tcW w:w="1619" w:type="dxa"/>
            <w:vAlign w:val="center"/>
          </w:tcPr>
          <w:p w14:paraId="59E3F5E2" w14:textId="77777777" w:rsidR="00B414A6" w:rsidRDefault="00B414A6" w:rsidP="000C621F">
            <w:pPr>
              <w:ind w:firstLine="0"/>
              <w:jc w:val="center"/>
            </w:pPr>
            <w:r>
              <w:t>Nem</w:t>
            </w:r>
          </w:p>
        </w:tc>
        <w:tc>
          <w:tcPr>
            <w:tcW w:w="1651" w:type="dxa"/>
            <w:vAlign w:val="center"/>
          </w:tcPr>
          <w:p w14:paraId="195CB3D9" w14:textId="77777777" w:rsidR="00B414A6" w:rsidRDefault="00B414A6" w:rsidP="000C621F">
            <w:pPr>
              <w:ind w:firstLine="0"/>
              <w:jc w:val="center"/>
            </w:pPr>
            <w:r>
              <w:t>Nem</w:t>
            </w:r>
          </w:p>
        </w:tc>
        <w:tc>
          <w:tcPr>
            <w:tcW w:w="1686" w:type="dxa"/>
            <w:vAlign w:val="center"/>
          </w:tcPr>
          <w:p w14:paraId="146C5005" w14:textId="77777777" w:rsidR="00B414A6" w:rsidRDefault="00B414A6" w:rsidP="000C621F">
            <w:pPr>
              <w:ind w:firstLine="0"/>
              <w:jc w:val="center"/>
            </w:pPr>
            <w:r>
              <w:t>Nem</w:t>
            </w:r>
          </w:p>
        </w:tc>
      </w:tr>
      <w:tr w:rsidR="00B414A6" w14:paraId="1F8261BE" w14:textId="77777777" w:rsidTr="00B414A6">
        <w:trPr>
          <w:jc w:val="center"/>
        </w:trPr>
        <w:tc>
          <w:tcPr>
            <w:tcW w:w="1628" w:type="dxa"/>
            <w:vAlign w:val="center"/>
          </w:tcPr>
          <w:p w14:paraId="1FD6D285" w14:textId="243E4D6E" w:rsidR="00B414A6" w:rsidRDefault="00B414A6" w:rsidP="000C621F">
            <w:pPr>
              <w:ind w:firstLine="0"/>
              <w:jc w:val="center"/>
            </w:pPr>
            <w:r>
              <w:t>Leírás</w:t>
            </w:r>
          </w:p>
        </w:tc>
        <w:tc>
          <w:tcPr>
            <w:tcW w:w="1910" w:type="dxa"/>
            <w:vAlign w:val="center"/>
          </w:tcPr>
          <w:p w14:paraId="0F570D5D" w14:textId="26229AA3" w:rsidR="00B414A6" w:rsidRDefault="00B414A6" w:rsidP="00B414A6">
            <w:pPr>
              <w:ind w:firstLine="0"/>
              <w:jc w:val="center"/>
            </w:pPr>
            <w:r>
              <w:t>VARCHAR(500)</w:t>
            </w:r>
          </w:p>
        </w:tc>
        <w:tc>
          <w:tcPr>
            <w:tcW w:w="1619" w:type="dxa"/>
            <w:vAlign w:val="center"/>
          </w:tcPr>
          <w:p w14:paraId="19A8627C" w14:textId="77777777" w:rsidR="00B414A6" w:rsidRDefault="00B414A6" w:rsidP="000C621F">
            <w:pPr>
              <w:ind w:firstLine="0"/>
              <w:jc w:val="center"/>
            </w:pPr>
            <w:r>
              <w:t>Nem</w:t>
            </w:r>
          </w:p>
        </w:tc>
        <w:tc>
          <w:tcPr>
            <w:tcW w:w="1651" w:type="dxa"/>
            <w:vAlign w:val="center"/>
          </w:tcPr>
          <w:p w14:paraId="6BD6DD46" w14:textId="77777777" w:rsidR="00B414A6" w:rsidRDefault="00B414A6" w:rsidP="000C621F">
            <w:pPr>
              <w:ind w:firstLine="0"/>
              <w:jc w:val="center"/>
            </w:pPr>
            <w:r>
              <w:t>Nem</w:t>
            </w:r>
          </w:p>
        </w:tc>
        <w:tc>
          <w:tcPr>
            <w:tcW w:w="1686" w:type="dxa"/>
            <w:vAlign w:val="center"/>
          </w:tcPr>
          <w:p w14:paraId="2CF3C968" w14:textId="77777777" w:rsidR="00B414A6" w:rsidRDefault="00B414A6" w:rsidP="000C621F">
            <w:pPr>
              <w:ind w:firstLine="0"/>
              <w:jc w:val="center"/>
            </w:pPr>
            <w:r>
              <w:t>Nem</w:t>
            </w:r>
          </w:p>
        </w:tc>
      </w:tr>
    </w:tbl>
    <w:p w14:paraId="63DE795F" w14:textId="77777777" w:rsidR="00B414A6" w:rsidRPr="00725D5E" w:rsidRDefault="00B414A6" w:rsidP="00725D5E"/>
    <w:p w14:paraId="7CBA405D" w14:textId="351AFDA6" w:rsidR="00133A87" w:rsidRDefault="00133A87" w:rsidP="00133A87">
      <w:pPr>
        <w:pStyle w:val="Heading2"/>
      </w:pPr>
      <w:bookmarkStart w:id="35" w:name="_Toc531202719"/>
      <w:proofErr w:type="spellStart"/>
      <w:r>
        <w:lastRenderedPageBreak/>
        <w:t>UsersTrainings</w:t>
      </w:r>
      <w:proofErr w:type="spellEnd"/>
      <w:r>
        <w:t xml:space="preserve"> tábla</w:t>
      </w:r>
      <w:bookmarkEnd w:id="35"/>
    </w:p>
    <w:p w14:paraId="67818937" w14:textId="39C5FAF6" w:rsidR="00725D5E" w:rsidRDefault="009105BC" w:rsidP="009105BC">
      <w:r>
        <w:t>Ebben a táblában a felhasználók által kiválasztott gyakorlatokat tárolom el. Ezeket a gyakorlatokat a felhasználó a mobilalkalmazásban, saját edzésterveinél tudja megtekinteni.</w:t>
      </w:r>
    </w:p>
    <w:tbl>
      <w:tblPr>
        <w:tblStyle w:val="TableGrid"/>
        <w:tblW w:w="0" w:type="auto"/>
        <w:jc w:val="center"/>
        <w:tblLook w:val="04A0" w:firstRow="1" w:lastRow="0" w:firstColumn="1" w:lastColumn="0" w:noHBand="0" w:noVBand="1"/>
      </w:tblPr>
      <w:tblGrid>
        <w:gridCol w:w="1628"/>
        <w:gridCol w:w="1910"/>
        <w:gridCol w:w="1619"/>
        <w:gridCol w:w="1651"/>
        <w:gridCol w:w="1686"/>
      </w:tblGrid>
      <w:tr w:rsidR="009105BC" w14:paraId="7279AEB9" w14:textId="77777777" w:rsidTr="000C621F">
        <w:trPr>
          <w:jc w:val="center"/>
        </w:trPr>
        <w:tc>
          <w:tcPr>
            <w:tcW w:w="1628" w:type="dxa"/>
            <w:vAlign w:val="center"/>
          </w:tcPr>
          <w:p w14:paraId="0D79280C" w14:textId="77777777" w:rsidR="009105BC" w:rsidRPr="00FA755E" w:rsidRDefault="009105BC" w:rsidP="000C621F">
            <w:pPr>
              <w:ind w:firstLine="0"/>
              <w:jc w:val="center"/>
              <w:rPr>
                <w:b/>
              </w:rPr>
            </w:pPr>
            <w:r w:rsidRPr="00FA755E">
              <w:rPr>
                <w:b/>
              </w:rPr>
              <w:t>Oszlop név</w:t>
            </w:r>
          </w:p>
        </w:tc>
        <w:tc>
          <w:tcPr>
            <w:tcW w:w="1910" w:type="dxa"/>
            <w:vAlign w:val="center"/>
          </w:tcPr>
          <w:p w14:paraId="7C020BCE" w14:textId="77777777" w:rsidR="009105BC" w:rsidRPr="00FA755E" w:rsidRDefault="009105BC" w:rsidP="000C621F">
            <w:pPr>
              <w:ind w:firstLine="0"/>
              <w:jc w:val="center"/>
              <w:rPr>
                <w:b/>
              </w:rPr>
            </w:pPr>
            <w:r w:rsidRPr="00FA755E">
              <w:rPr>
                <w:b/>
              </w:rPr>
              <w:t>Típus</w:t>
            </w:r>
          </w:p>
        </w:tc>
        <w:tc>
          <w:tcPr>
            <w:tcW w:w="1619" w:type="dxa"/>
            <w:vAlign w:val="center"/>
          </w:tcPr>
          <w:p w14:paraId="758BC78F" w14:textId="77777777" w:rsidR="009105BC" w:rsidRPr="00FA755E" w:rsidRDefault="009105BC" w:rsidP="000C621F">
            <w:pPr>
              <w:ind w:firstLine="0"/>
              <w:jc w:val="center"/>
              <w:rPr>
                <w:b/>
              </w:rPr>
            </w:pPr>
            <w:r w:rsidRPr="00FA755E">
              <w:rPr>
                <w:b/>
              </w:rPr>
              <w:t>Kulcs</w:t>
            </w:r>
          </w:p>
        </w:tc>
        <w:tc>
          <w:tcPr>
            <w:tcW w:w="1651" w:type="dxa"/>
            <w:vAlign w:val="center"/>
          </w:tcPr>
          <w:p w14:paraId="0E739E2E" w14:textId="77777777" w:rsidR="009105BC" w:rsidRPr="00FA755E" w:rsidRDefault="009105BC" w:rsidP="000C621F">
            <w:pPr>
              <w:ind w:firstLine="0"/>
              <w:jc w:val="center"/>
              <w:rPr>
                <w:b/>
              </w:rPr>
            </w:pPr>
            <w:r>
              <w:rPr>
                <w:b/>
              </w:rPr>
              <w:t>Üresen hagyható</w:t>
            </w:r>
          </w:p>
        </w:tc>
        <w:tc>
          <w:tcPr>
            <w:tcW w:w="1686" w:type="dxa"/>
            <w:vAlign w:val="center"/>
          </w:tcPr>
          <w:p w14:paraId="04880D7A" w14:textId="77777777" w:rsidR="009105BC" w:rsidRPr="00FA755E" w:rsidRDefault="009105BC" w:rsidP="000C621F">
            <w:pPr>
              <w:ind w:firstLine="0"/>
              <w:jc w:val="center"/>
              <w:rPr>
                <w:b/>
              </w:rPr>
            </w:pPr>
            <w:r w:rsidRPr="00FA755E">
              <w:rPr>
                <w:b/>
              </w:rPr>
              <w:t>Automatikus kitöltés</w:t>
            </w:r>
          </w:p>
        </w:tc>
      </w:tr>
      <w:tr w:rsidR="009105BC" w14:paraId="4FA77B07" w14:textId="77777777" w:rsidTr="000C621F">
        <w:trPr>
          <w:jc w:val="center"/>
        </w:trPr>
        <w:tc>
          <w:tcPr>
            <w:tcW w:w="1628" w:type="dxa"/>
            <w:vAlign w:val="center"/>
          </w:tcPr>
          <w:p w14:paraId="4130F242" w14:textId="77777777" w:rsidR="009105BC" w:rsidRDefault="009105BC" w:rsidP="000C621F">
            <w:pPr>
              <w:ind w:firstLine="0"/>
              <w:jc w:val="center"/>
            </w:pPr>
            <w:r>
              <w:t>ID</w:t>
            </w:r>
          </w:p>
        </w:tc>
        <w:tc>
          <w:tcPr>
            <w:tcW w:w="1910" w:type="dxa"/>
            <w:vAlign w:val="center"/>
          </w:tcPr>
          <w:p w14:paraId="0DCA9BFB" w14:textId="77777777" w:rsidR="009105BC" w:rsidRDefault="009105BC" w:rsidP="000C621F">
            <w:pPr>
              <w:ind w:firstLine="0"/>
              <w:jc w:val="center"/>
            </w:pPr>
            <w:r>
              <w:t>INT(11)</w:t>
            </w:r>
          </w:p>
        </w:tc>
        <w:tc>
          <w:tcPr>
            <w:tcW w:w="1619" w:type="dxa"/>
            <w:vAlign w:val="center"/>
          </w:tcPr>
          <w:p w14:paraId="30CEA308" w14:textId="77777777" w:rsidR="009105BC" w:rsidRDefault="009105BC" w:rsidP="000C621F">
            <w:pPr>
              <w:ind w:firstLine="0"/>
              <w:jc w:val="center"/>
            </w:pPr>
            <w:r>
              <w:t>Igen</w:t>
            </w:r>
          </w:p>
        </w:tc>
        <w:tc>
          <w:tcPr>
            <w:tcW w:w="1651" w:type="dxa"/>
            <w:vAlign w:val="center"/>
          </w:tcPr>
          <w:p w14:paraId="02514240" w14:textId="77777777" w:rsidR="009105BC" w:rsidRDefault="009105BC" w:rsidP="000C621F">
            <w:pPr>
              <w:ind w:firstLine="0"/>
              <w:jc w:val="center"/>
            </w:pPr>
            <w:r>
              <w:t>Nem</w:t>
            </w:r>
          </w:p>
        </w:tc>
        <w:tc>
          <w:tcPr>
            <w:tcW w:w="1686" w:type="dxa"/>
            <w:vAlign w:val="center"/>
          </w:tcPr>
          <w:p w14:paraId="02674AA6" w14:textId="77777777" w:rsidR="009105BC" w:rsidRDefault="009105BC" w:rsidP="000C621F">
            <w:pPr>
              <w:ind w:firstLine="0"/>
              <w:jc w:val="center"/>
            </w:pPr>
            <w:r>
              <w:t>Igen</w:t>
            </w:r>
          </w:p>
        </w:tc>
      </w:tr>
      <w:tr w:rsidR="009105BC" w14:paraId="7E5311C2" w14:textId="77777777" w:rsidTr="000C621F">
        <w:trPr>
          <w:jc w:val="center"/>
        </w:trPr>
        <w:tc>
          <w:tcPr>
            <w:tcW w:w="1628" w:type="dxa"/>
            <w:vAlign w:val="center"/>
          </w:tcPr>
          <w:p w14:paraId="3C80E70E" w14:textId="7EF24BF3" w:rsidR="009105BC" w:rsidRDefault="009105BC" w:rsidP="000C621F">
            <w:pPr>
              <w:ind w:firstLine="0"/>
              <w:jc w:val="center"/>
            </w:pPr>
            <w:proofErr w:type="spellStart"/>
            <w:r>
              <w:t>UserID</w:t>
            </w:r>
            <w:proofErr w:type="spellEnd"/>
          </w:p>
        </w:tc>
        <w:tc>
          <w:tcPr>
            <w:tcW w:w="1910" w:type="dxa"/>
            <w:vAlign w:val="center"/>
          </w:tcPr>
          <w:p w14:paraId="382CEB0A" w14:textId="1DEC6D8F" w:rsidR="009105BC" w:rsidRDefault="009105BC" w:rsidP="000C621F">
            <w:pPr>
              <w:ind w:firstLine="0"/>
              <w:jc w:val="center"/>
            </w:pPr>
            <w:r>
              <w:t>INT(11)</w:t>
            </w:r>
          </w:p>
        </w:tc>
        <w:tc>
          <w:tcPr>
            <w:tcW w:w="1619" w:type="dxa"/>
            <w:vAlign w:val="center"/>
          </w:tcPr>
          <w:p w14:paraId="2E41A824" w14:textId="4C5FA2C6" w:rsidR="009105BC" w:rsidRDefault="009105BC" w:rsidP="000C621F">
            <w:pPr>
              <w:ind w:firstLine="0"/>
              <w:jc w:val="center"/>
            </w:pPr>
            <w:r>
              <w:t>Nem</w:t>
            </w:r>
          </w:p>
        </w:tc>
        <w:tc>
          <w:tcPr>
            <w:tcW w:w="1651" w:type="dxa"/>
            <w:vAlign w:val="center"/>
          </w:tcPr>
          <w:p w14:paraId="27DC27D3" w14:textId="54FA4B9B" w:rsidR="009105BC" w:rsidRDefault="009105BC" w:rsidP="000C621F">
            <w:pPr>
              <w:ind w:firstLine="0"/>
              <w:jc w:val="center"/>
            </w:pPr>
            <w:r>
              <w:t>Nem</w:t>
            </w:r>
          </w:p>
        </w:tc>
        <w:tc>
          <w:tcPr>
            <w:tcW w:w="1686" w:type="dxa"/>
            <w:vAlign w:val="center"/>
          </w:tcPr>
          <w:p w14:paraId="43F08CB7" w14:textId="649589EA" w:rsidR="009105BC" w:rsidRDefault="009105BC" w:rsidP="000C621F">
            <w:pPr>
              <w:ind w:firstLine="0"/>
              <w:jc w:val="center"/>
            </w:pPr>
            <w:r>
              <w:t>Nem</w:t>
            </w:r>
          </w:p>
        </w:tc>
      </w:tr>
      <w:tr w:rsidR="009105BC" w14:paraId="1698AD32" w14:textId="77777777" w:rsidTr="000C621F">
        <w:trPr>
          <w:jc w:val="center"/>
        </w:trPr>
        <w:tc>
          <w:tcPr>
            <w:tcW w:w="1628" w:type="dxa"/>
            <w:vAlign w:val="center"/>
          </w:tcPr>
          <w:p w14:paraId="67279946" w14:textId="77777777" w:rsidR="009105BC" w:rsidRDefault="009105BC" w:rsidP="000C621F">
            <w:pPr>
              <w:ind w:firstLine="0"/>
              <w:jc w:val="center"/>
            </w:pPr>
            <w:r>
              <w:t>Név</w:t>
            </w:r>
          </w:p>
        </w:tc>
        <w:tc>
          <w:tcPr>
            <w:tcW w:w="1910" w:type="dxa"/>
            <w:vAlign w:val="center"/>
          </w:tcPr>
          <w:p w14:paraId="752FED8A" w14:textId="77777777" w:rsidR="009105BC" w:rsidRDefault="009105BC" w:rsidP="000C621F">
            <w:pPr>
              <w:ind w:firstLine="0"/>
              <w:jc w:val="center"/>
            </w:pPr>
            <w:r>
              <w:t>VARCHAR(45)</w:t>
            </w:r>
          </w:p>
        </w:tc>
        <w:tc>
          <w:tcPr>
            <w:tcW w:w="1619" w:type="dxa"/>
            <w:vAlign w:val="center"/>
          </w:tcPr>
          <w:p w14:paraId="4AB8C28A" w14:textId="77777777" w:rsidR="009105BC" w:rsidRDefault="009105BC" w:rsidP="000C621F">
            <w:pPr>
              <w:ind w:firstLine="0"/>
              <w:jc w:val="center"/>
            </w:pPr>
            <w:r>
              <w:t>Nem</w:t>
            </w:r>
          </w:p>
        </w:tc>
        <w:tc>
          <w:tcPr>
            <w:tcW w:w="1651" w:type="dxa"/>
            <w:vAlign w:val="center"/>
          </w:tcPr>
          <w:p w14:paraId="2D0C0844" w14:textId="77777777" w:rsidR="009105BC" w:rsidRDefault="009105BC" w:rsidP="000C621F">
            <w:pPr>
              <w:ind w:firstLine="0"/>
              <w:jc w:val="center"/>
            </w:pPr>
            <w:r>
              <w:t>Nem</w:t>
            </w:r>
          </w:p>
        </w:tc>
        <w:tc>
          <w:tcPr>
            <w:tcW w:w="1686" w:type="dxa"/>
            <w:vAlign w:val="center"/>
          </w:tcPr>
          <w:p w14:paraId="41A5F444" w14:textId="77777777" w:rsidR="009105BC" w:rsidRDefault="009105BC" w:rsidP="000C621F">
            <w:pPr>
              <w:ind w:firstLine="0"/>
              <w:jc w:val="center"/>
            </w:pPr>
            <w:r>
              <w:t>Nem</w:t>
            </w:r>
          </w:p>
        </w:tc>
      </w:tr>
      <w:tr w:rsidR="009105BC" w14:paraId="2AE13B22" w14:textId="77777777" w:rsidTr="000C621F">
        <w:trPr>
          <w:jc w:val="center"/>
        </w:trPr>
        <w:tc>
          <w:tcPr>
            <w:tcW w:w="1628" w:type="dxa"/>
            <w:vAlign w:val="center"/>
          </w:tcPr>
          <w:p w14:paraId="7A391E7E" w14:textId="77777777" w:rsidR="009105BC" w:rsidRDefault="009105BC" w:rsidP="000C621F">
            <w:pPr>
              <w:ind w:firstLine="0"/>
              <w:jc w:val="center"/>
            </w:pPr>
            <w:r>
              <w:t>URL</w:t>
            </w:r>
          </w:p>
        </w:tc>
        <w:tc>
          <w:tcPr>
            <w:tcW w:w="1910" w:type="dxa"/>
            <w:vAlign w:val="center"/>
          </w:tcPr>
          <w:p w14:paraId="7C53C4FA" w14:textId="77777777" w:rsidR="009105BC" w:rsidRDefault="009105BC" w:rsidP="000C621F">
            <w:pPr>
              <w:ind w:firstLine="0"/>
              <w:jc w:val="center"/>
            </w:pPr>
            <w:r>
              <w:t>VARCHAR(250)</w:t>
            </w:r>
          </w:p>
        </w:tc>
        <w:tc>
          <w:tcPr>
            <w:tcW w:w="1619" w:type="dxa"/>
            <w:vAlign w:val="center"/>
          </w:tcPr>
          <w:p w14:paraId="34B898BE" w14:textId="77777777" w:rsidR="009105BC" w:rsidRDefault="009105BC" w:rsidP="000C621F">
            <w:pPr>
              <w:ind w:firstLine="0"/>
              <w:jc w:val="center"/>
            </w:pPr>
            <w:r>
              <w:t>Nem</w:t>
            </w:r>
          </w:p>
        </w:tc>
        <w:tc>
          <w:tcPr>
            <w:tcW w:w="1651" w:type="dxa"/>
            <w:vAlign w:val="center"/>
          </w:tcPr>
          <w:p w14:paraId="28C8767C" w14:textId="77777777" w:rsidR="009105BC" w:rsidRDefault="009105BC" w:rsidP="000C621F">
            <w:pPr>
              <w:ind w:firstLine="0"/>
              <w:jc w:val="center"/>
            </w:pPr>
            <w:r>
              <w:t>Nem</w:t>
            </w:r>
          </w:p>
        </w:tc>
        <w:tc>
          <w:tcPr>
            <w:tcW w:w="1686" w:type="dxa"/>
            <w:vAlign w:val="center"/>
          </w:tcPr>
          <w:p w14:paraId="2D763523" w14:textId="77777777" w:rsidR="009105BC" w:rsidRDefault="009105BC" w:rsidP="000C621F">
            <w:pPr>
              <w:ind w:firstLine="0"/>
              <w:jc w:val="center"/>
            </w:pPr>
            <w:r>
              <w:t>Nem</w:t>
            </w:r>
          </w:p>
        </w:tc>
      </w:tr>
      <w:tr w:rsidR="009105BC" w14:paraId="70784845" w14:textId="77777777" w:rsidTr="000C621F">
        <w:trPr>
          <w:jc w:val="center"/>
        </w:trPr>
        <w:tc>
          <w:tcPr>
            <w:tcW w:w="1628" w:type="dxa"/>
            <w:vAlign w:val="center"/>
          </w:tcPr>
          <w:p w14:paraId="1DA662C4" w14:textId="77777777" w:rsidR="009105BC" w:rsidRDefault="009105BC" w:rsidP="000C621F">
            <w:pPr>
              <w:ind w:firstLine="0"/>
              <w:jc w:val="center"/>
            </w:pPr>
            <w:r>
              <w:t>Leírás</w:t>
            </w:r>
          </w:p>
        </w:tc>
        <w:tc>
          <w:tcPr>
            <w:tcW w:w="1910" w:type="dxa"/>
            <w:vAlign w:val="center"/>
          </w:tcPr>
          <w:p w14:paraId="1327C3C3" w14:textId="77777777" w:rsidR="009105BC" w:rsidRDefault="009105BC" w:rsidP="000C621F">
            <w:pPr>
              <w:ind w:firstLine="0"/>
              <w:jc w:val="center"/>
            </w:pPr>
            <w:r>
              <w:t>VARCHAR(500)</w:t>
            </w:r>
          </w:p>
        </w:tc>
        <w:tc>
          <w:tcPr>
            <w:tcW w:w="1619" w:type="dxa"/>
            <w:vAlign w:val="center"/>
          </w:tcPr>
          <w:p w14:paraId="778DB90C" w14:textId="77777777" w:rsidR="009105BC" w:rsidRDefault="009105BC" w:rsidP="000C621F">
            <w:pPr>
              <w:ind w:firstLine="0"/>
              <w:jc w:val="center"/>
            </w:pPr>
            <w:r>
              <w:t>Nem</w:t>
            </w:r>
          </w:p>
        </w:tc>
        <w:tc>
          <w:tcPr>
            <w:tcW w:w="1651" w:type="dxa"/>
            <w:vAlign w:val="center"/>
          </w:tcPr>
          <w:p w14:paraId="1300FDD1" w14:textId="77777777" w:rsidR="009105BC" w:rsidRDefault="009105BC" w:rsidP="000C621F">
            <w:pPr>
              <w:ind w:firstLine="0"/>
              <w:jc w:val="center"/>
            </w:pPr>
            <w:r>
              <w:t>Nem</w:t>
            </w:r>
          </w:p>
        </w:tc>
        <w:tc>
          <w:tcPr>
            <w:tcW w:w="1686" w:type="dxa"/>
            <w:vAlign w:val="center"/>
          </w:tcPr>
          <w:p w14:paraId="28160987" w14:textId="77777777" w:rsidR="009105BC" w:rsidRDefault="009105BC" w:rsidP="000C621F">
            <w:pPr>
              <w:ind w:firstLine="0"/>
              <w:jc w:val="center"/>
            </w:pPr>
            <w:r>
              <w:t>Nem</w:t>
            </w:r>
          </w:p>
        </w:tc>
      </w:tr>
    </w:tbl>
    <w:p w14:paraId="7B398130" w14:textId="6EAE5DE9" w:rsidR="009105BC" w:rsidRDefault="009105BC" w:rsidP="009105BC"/>
    <w:p w14:paraId="3255950D" w14:textId="334A5F1A" w:rsidR="001F3AD0" w:rsidRPr="00725D5E" w:rsidRDefault="001F3AD0" w:rsidP="009105BC">
      <w:r>
        <w:t xml:space="preserve">A </w:t>
      </w:r>
      <w:proofErr w:type="spellStart"/>
      <w:r>
        <w:t>UsersID</w:t>
      </w:r>
      <w:proofErr w:type="spellEnd"/>
      <w:r>
        <w:t xml:space="preserve"> attribútum egy külső kulcsnak felel meg, ami a felhasználót azonosítja. Ennek az attribútumnak a segítségével tudhatjuk, hogy adott felhasználó, milyen gyakorlatokat választott ki, amiket szeretne a saját edzéstervéhez adni. </w:t>
      </w:r>
    </w:p>
    <w:p w14:paraId="7BC5EC89" w14:textId="470D0B89" w:rsidR="00A95488" w:rsidRDefault="00A95488" w:rsidP="00A95488">
      <w:pPr>
        <w:pStyle w:val="Heading1"/>
      </w:pPr>
      <w:bookmarkStart w:id="36" w:name="_Toc531202720"/>
      <w:r>
        <w:lastRenderedPageBreak/>
        <w:t>Szerveralkalmazás</w:t>
      </w:r>
      <w:bookmarkEnd w:id="36"/>
    </w:p>
    <w:p w14:paraId="2D95E6AA" w14:textId="056B71BC" w:rsidR="005230F6" w:rsidRDefault="005230F6" w:rsidP="005230F6">
      <w:r>
        <w:t xml:space="preserve">Ebben a fejezetben a </w:t>
      </w:r>
      <w:proofErr w:type="spellStart"/>
      <w:r>
        <w:t>Node.js-ben</w:t>
      </w:r>
      <w:proofErr w:type="spellEnd"/>
      <w:r>
        <w:t xml:space="preserve"> elkészített szerveralkalmazás felépítését, valamint fontosabb részeinek a működését fogom bemutatni.</w:t>
      </w:r>
    </w:p>
    <w:p w14:paraId="784853C7" w14:textId="09C303FD" w:rsidR="005E15CC" w:rsidRDefault="005E15CC" w:rsidP="005E15CC">
      <w:pPr>
        <w:pStyle w:val="Heading2"/>
      </w:pPr>
      <w:r>
        <w:t>Felépítés</w:t>
      </w:r>
    </w:p>
    <w:p w14:paraId="2D96995C" w14:textId="001A7007" w:rsidR="005E15CC" w:rsidRDefault="000C621F" w:rsidP="005E15CC">
      <w:r>
        <w:t>A Szerveralkalmazás az alábbi komponensekből tevődik össze:</w:t>
      </w:r>
    </w:p>
    <w:p w14:paraId="7A112DE4" w14:textId="67AE7BC2" w:rsidR="000C621F" w:rsidRDefault="000C621F" w:rsidP="002F7627">
      <w:pPr>
        <w:pStyle w:val="ListParagraph"/>
        <w:numPr>
          <w:ilvl w:val="0"/>
          <w:numId w:val="28"/>
        </w:numPr>
      </w:pPr>
      <w:proofErr w:type="spellStart"/>
      <w:r>
        <w:t>Controllers</w:t>
      </w:r>
      <w:proofErr w:type="spellEnd"/>
    </w:p>
    <w:p w14:paraId="44CC2B86" w14:textId="2BCEB7A4" w:rsidR="000C621F" w:rsidRDefault="000C621F" w:rsidP="002F7627">
      <w:pPr>
        <w:pStyle w:val="ListParagraph"/>
        <w:numPr>
          <w:ilvl w:val="0"/>
          <w:numId w:val="28"/>
        </w:numPr>
      </w:pPr>
      <w:proofErr w:type="spellStart"/>
      <w:r>
        <w:t>Counters</w:t>
      </w:r>
      <w:proofErr w:type="spellEnd"/>
    </w:p>
    <w:p w14:paraId="3467D337" w14:textId="0E1EA725" w:rsidR="000C621F" w:rsidRDefault="000C621F" w:rsidP="002F7627">
      <w:pPr>
        <w:pStyle w:val="ListParagraph"/>
        <w:numPr>
          <w:ilvl w:val="0"/>
          <w:numId w:val="28"/>
        </w:numPr>
      </w:pPr>
      <w:proofErr w:type="spellStart"/>
      <w:r>
        <w:t>Database</w:t>
      </w:r>
      <w:proofErr w:type="spellEnd"/>
    </w:p>
    <w:p w14:paraId="48FEF8D4" w14:textId="2EBE05A1" w:rsidR="000C621F" w:rsidRDefault="000C621F" w:rsidP="002F7627">
      <w:pPr>
        <w:pStyle w:val="ListParagraph"/>
        <w:numPr>
          <w:ilvl w:val="0"/>
          <w:numId w:val="28"/>
        </w:numPr>
      </w:pPr>
      <w:proofErr w:type="spellStart"/>
      <w:r>
        <w:t>Gifs</w:t>
      </w:r>
      <w:proofErr w:type="spellEnd"/>
    </w:p>
    <w:p w14:paraId="789CB44E" w14:textId="2A763EFC" w:rsidR="000C621F" w:rsidRDefault="000C621F" w:rsidP="002F7627">
      <w:pPr>
        <w:pStyle w:val="ListParagraph"/>
        <w:numPr>
          <w:ilvl w:val="0"/>
          <w:numId w:val="28"/>
        </w:numPr>
      </w:pPr>
      <w:proofErr w:type="spellStart"/>
      <w:r>
        <w:t>Middleware</w:t>
      </w:r>
      <w:proofErr w:type="spellEnd"/>
    </w:p>
    <w:p w14:paraId="4AEABD8A" w14:textId="54271417" w:rsidR="000C621F" w:rsidRDefault="00302B4B" w:rsidP="002F7627">
      <w:pPr>
        <w:pStyle w:val="ListParagraph"/>
        <w:numPr>
          <w:ilvl w:val="1"/>
          <w:numId w:val="28"/>
        </w:numPr>
      </w:pPr>
      <w:proofErr w:type="spellStart"/>
      <w:r>
        <w:t>Validators</w:t>
      </w:r>
      <w:proofErr w:type="spellEnd"/>
    </w:p>
    <w:p w14:paraId="0B0183B9" w14:textId="5305B0EC" w:rsidR="00302B4B" w:rsidRDefault="000F2324" w:rsidP="000F2324">
      <w:pPr>
        <w:pStyle w:val="Heading2"/>
      </w:pPr>
      <w:proofErr w:type="spellStart"/>
      <w:r>
        <w:t>Controllers</w:t>
      </w:r>
      <w:proofErr w:type="spellEnd"/>
    </w:p>
    <w:p w14:paraId="551AB723" w14:textId="16938C86" w:rsidR="000F2324" w:rsidRDefault="000F2324" w:rsidP="000F2324">
      <w:r>
        <w:t xml:space="preserve">A </w:t>
      </w:r>
      <w:proofErr w:type="spellStart"/>
      <w:r>
        <w:t>MySQL</w:t>
      </w:r>
      <w:proofErr w:type="spellEnd"/>
      <w:r>
        <w:t xml:space="preserve"> adatbázisban szereplő adatok lekérdezését, módosítását, valamint új adat felvételét teszik lehetővé. A szerveralkalmazás 3 ilyen kontrollerrel rendelkezik:</w:t>
      </w:r>
    </w:p>
    <w:p w14:paraId="465A7050" w14:textId="53F94788" w:rsidR="000F2324" w:rsidRDefault="000F2324" w:rsidP="002F7627">
      <w:pPr>
        <w:pStyle w:val="ListParagraph"/>
        <w:numPr>
          <w:ilvl w:val="0"/>
          <w:numId w:val="29"/>
        </w:numPr>
      </w:pPr>
      <w:proofErr w:type="spellStart"/>
      <w:r>
        <w:t>UserController</w:t>
      </w:r>
      <w:proofErr w:type="spellEnd"/>
    </w:p>
    <w:p w14:paraId="597AB832" w14:textId="5508DC54" w:rsidR="000F2324" w:rsidRDefault="000F2324" w:rsidP="002F7627">
      <w:pPr>
        <w:pStyle w:val="ListParagraph"/>
        <w:numPr>
          <w:ilvl w:val="0"/>
          <w:numId w:val="29"/>
        </w:numPr>
      </w:pPr>
      <w:proofErr w:type="spellStart"/>
      <w:r>
        <w:t>TrainingController</w:t>
      </w:r>
      <w:proofErr w:type="spellEnd"/>
    </w:p>
    <w:p w14:paraId="1D39FF6E" w14:textId="2AFD1061" w:rsidR="000F2324" w:rsidRDefault="000F2324" w:rsidP="002F7627">
      <w:pPr>
        <w:pStyle w:val="ListParagraph"/>
        <w:numPr>
          <w:ilvl w:val="0"/>
          <w:numId w:val="29"/>
        </w:numPr>
      </w:pPr>
      <w:proofErr w:type="spellStart"/>
      <w:r>
        <w:t>UsersTrainingsController</w:t>
      </w:r>
      <w:proofErr w:type="spellEnd"/>
    </w:p>
    <w:p w14:paraId="4FF9534A" w14:textId="3C85041E" w:rsidR="000F2324" w:rsidRDefault="000F2324" w:rsidP="000F2324">
      <w:pPr>
        <w:pStyle w:val="Heading3"/>
      </w:pPr>
      <w:proofErr w:type="spellStart"/>
      <w:r>
        <w:t>UserController</w:t>
      </w:r>
      <w:proofErr w:type="spellEnd"/>
    </w:p>
    <w:p w14:paraId="6AF93ABE" w14:textId="7176FA0D" w:rsidR="009766E9" w:rsidRDefault="009766E9" w:rsidP="009766E9">
      <w:r>
        <w:t xml:space="preserve">A </w:t>
      </w:r>
      <w:proofErr w:type="spellStart"/>
      <w:r>
        <w:t>UserController</w:t>
      </w:r>
      <w:proofErr w:type="spellEnd"/>
      <w:r>
        <w:t xml:space="preserve"> osztálynak a feladata a felhasználók kezelése, ezért a </w:t>
      </w:r>
      <w:proofErr w:type="spellStart"/>
      <w:r>
        <w:t>Users</w:t>
      </w:r>
      <w:proofErr w:type="spellEnd"/>
      <w:r>
        <w:t xml:space="preserve"> táblához fér hozzá. Két fontos funkciót szeretnék itt megemlíteni, mégpedig a regisztráció</w:t>
      </w:r>
      <w:r w:rsidR="00131441">
        <w:t>t</w:t>
      </w:r>
      <w:r>
        <w:t>, és a bejelentkezés</w:t>
      </w:r>
      <w:r w:rsidR="00131441">
        <w:t>t</w:t>
      </w:r>
      <w:r>
        <w:t>.</w:t>
      </w:r>
    </w:p>
    <w:p w14:paraId="22FC1A2D" w14:textId="38577B6B" w:rsidR="000F2324" w:rsidRDefault="000F2324" w:rsidP="000F2324">
      <w:pPr>
        <w:pStyle w:val="Heading3"/>
      </w:pPr>
      <w:proofErr w:type="spellStart"/>
      <w:r>
        <w:t>TrainingController</w:t>
      </w:r>
      <w:proofErr w:type="spellEnd"/>
    </w:p>
    <w:p w14:paraId="7727879F" w14:textId="3A8F3984" w:rsidR="00CC2F37" w:rsidRDefault="00CC2F37" w:rsidP="00CC2F37">
      <w:r>
        <w:t xml:space="preserve">A </w:t>
      </w:r>
      <w:proofErr w:type="spellStart"/>
      <w:r>
        <w:t>TrainingController</w:t>
      </w:r>
      <w:proofErr w:type="spellEnd"/>
      <w:r>
        <w:t xml:space="preserve"> osztálynak a feladata a </w:t>
      </w:r>
      <w:r>
        <w:t>gyakorlatok</w:t>
      </w:r>
      <w:r>
        <w:t xml:space="preserve"> kezelése, ezért a </w:t>
      </w:r>
      <w:proofErr w:type="spellStart"/>
      <w:r>
        <w:t>Trainings</w:t>
      </w:r>
      <w:proofErr w:type="spellEnd"/>
      <w:r>
        <w:t xml:space="preserve"> táblához fér hozzá. </w:t>
      </w:r>
      <w:r>
        <w:t>Legfontosabb funkciója egy lekérdezés, ami egy gyakorlatokat tartalmazó tömböt ad vis</w:t>
      </w:r>
      <w:r w:rsidR="0093524B">
        <w:t>sza. Ennek alapján</w:t>
      </w:r>
      <w:r>
        <w:t xml:space="preserve"> a mobilalkalmazásban be</w:t>
      </w:r>
      <w:r w:rsidR="0093524B">
        <w:t xml:space="preserve">töltődnek az adott testrészhez </w:t>
      </w:r>
      <w:r>
        <w:t xml:space="preserve"> megfelelő gyakorlatok.</w:t>
      </w:r>
    </w:p>
    <w:p w14:paraId="5127990E" w14:textId="77777777" w:rsidR="00CC2F37" w:rsidRPr="00CC2F37" w:rsidRDefault="00CC2F37" w:rsidP="00CC2F37"/>
    <w:p w14:paraId="55FBCF95" w14:textId="0F268E1E" w:rsidR="000F2324" w:rsidRDefault="000F2324" w:rsidP="000F2324">
      <w:pPr>
        <w:pStyle w:val="Heading3"/>
      </w:pPr>
      <w:proofErr w:type="spellStart"/>
      <w:r>
        <w:t>UsersTrainingsController</w:t>
      </w:r>
      <w:proofErr w:type="spellEnd"/>
    </w:p>
    <w:p w14:paraId="511253A7" w14:textId="3FFCAC94" w:rsidR="00EE3BC2" w:rsidRPr="00EE3BC2" w:rsidRDefault="00EE3BC2" w:rsidP="00EE3BC2">
      <w:r>
        <w:t xml:space="preserve">A </w:t>
      </w:r>
      <w:proofErr w:type="spellStart"/>
      <w:r>
        <w:t>UsersTrainingsController</w:t>
      </w:r>
      <w:proofErr w:type="spellEnd"/>
      <w:r>
        <w:t xml:space="preserve"> osztálynak a feladata a </w:t>
      </w:r>
      <w:r>
        <w:t>felhasználó által kiválasztott gyakorlatok</w:t>
      </w:r>
      <w:r>
        <w:t xml:space="preserve"> kezelése, ezért a </w:t>
      </w:r>
      <w:proofErr w:type="spellStart"/>
      <w:r>
        <w:t>UsersTrainings</w:t>
      </w:r>
      <w:proofErr w:type="spellEnd"/>
      <w:r>
        <w:t xml:space="preserve"> táblához fér hozzá.</w:t>
      </w:r>
      <w:r w:rsidRPr="00EE3BC2">
        <w:t xml:space="preserve"> </w:t>
      </w:r>
      <w:r>
        <w:t xml:space="preserve">Két fontos funkciót szeretnék itt megemlíteni, mégpedig a </w:t>
      </w:r>
      <w:r>
        <w:t>gyakorlatok felvételét</w:t>
      </w:r>
      <w:r>
        <w:t xml:space="preserve">, és a </w:t>
      </w:r>
      <w:r>
        <w:t>gyakorlatok eltávolítását</w:t>
      </w:r>
      <w:r>
        <w:t>.</w:t>
      </w:r>
    </w:p>
    <w:p w14:paraId="35E9219C" w14:textId="67535983" w:rsidR="000F2324" w:rsidRDefault="000F2324" w:rsidP="000F2324">
      <w:pPr>
        <w:pStyle w:val="Heading2"/>
      </w:pPr>
      <w:proofErr w:type="spellStart"/>
      <w:r>
        <w:t>Counters</w:t>
      </w:r>
      <w:proofErr w:type="spellEnd"/>
    </w:p>
    <w:p w14:paraId="09F05368" w14:textId="479E5EDA" w:rsidR="004B230B" w:rsidRPr="004B230B" w:rsidRDefault="004B230B" w:rsidP="004B230B">
      <w:r>
        <w:t>Jelenleg az alkalmazás kizárólag a kalóriaszámításhoz tartalmaz egy számlálót. A 2.4-es résznél már ismertettem ennek a folyamatnak a számítási menetét, itt csak az implementációja valósult meg a képleteknek.</w:t>
      </w:r>
    </w:p>
    <w:p w14:paraId="4BBB30FE" w14:textId="5A3D6784" w:rsidR="000F2324" w:rsidRDefault="000F2324" w:rsidP="000F2324">
      <w:pPr>
        <w:pStyle w:val="Heading2"/>
      </w:pPr>
      <w:proofErr w:type="spellStart"/>
      <w:r>
        <w:t>Database</w:t>
      </w:r>
      <w:proofErr w:type="spellEnd"/>
    </w:p>
    <w:p w14:paraId="284352D4" w14:textId="46AE82D3" w:rsidR="00C11C16" w:rsidRDefault="00D12186" w:rsidP="00C11C16">
      <w:pPr>
        <w:pStyle w:val="Kd"/>
        <w:ind w:left="0"/>
      </w:pPr>
      <w:proofErr w:type="spellStart"/>
      <w:r>
        <w:t>c</w:t>
      </w:r>
      <w:r w:rsidR="00C11C16">
        <w:t>onst</w:t>
      </w:r>
      <w:proofErr w:type="spellEnd"/>
      <w:r w:rsidR="00C11C16">
        <w:t xml:space="preserve"> </w:t>
      </w:r>
      <w:proofErr w:type="spellStart"/>
      <w:r w:rsidR="00C11C16">
        <w:t>mysqlConnection</w:t>
      </w:r>
      <w:proofErr w:type="spellEnd"/>
      <w:r w:rsidR="00C11C16">
        <w:t xml:space="preserve"> = </w:t>
      </w:r>
      <w:proofErr w:type="spellStart"/>
      <w:r w:rsidR="00C11C16">
        <w:t>mysql.createConnection</w:t>
      </w:r>
      <w:proofErr w:type="spellEnd"/>
      <w:r w:rsidR="00C11C16">
        <w:t>({</w:t>
      </w:r>
    </w:p>
    <w:p w14:paraId="36D1E993" w14:textId="70EFA257" w:rsidR="00C11C16" w:rsidRDefault="00D12186" w:rsidP="00C11C16">
      <w:pPr>
        <w:pStyle w:val="Kd"/>
      </w:pPr>
      <w:proofErr w:type="spellStart"/>
      <w:r>
        <w:t>h</w:t>
      </w:r>
      <w:r w:rsidR="00C11C16">
        <w:t>ost</w:t>
      </w:r>
      <w:proofErr w:type="spellEnd"/>
      <w:r w:rsidR="00C11C16">
        <w:t>: ’</w:t>
      </w:r>
      <w:proofErr w:type="spellStart"/>
      <w:r w:rsidR="00C11C16">
        <w:t>localhost</w:t>
      </w:r>
      <w:proofErr w:type="spellEnd"/>
      <w:r w:rsidR="00C11C16">
        <w:t>’,</w:t>
      </w:r>
    </w:p>
    <w:p w14:paraId="284B8454" w14:textId="337FF207" w:rsidR="00C11C16" w:rsidRDefault="00D12186" w:rsidP="00C11C16">
      <w:pPr>
        <w:pStyle w:val="Kd"/>
      </w:pPr>
      <w:proofErr w:type="spellStart"/>
      <w:r>
        <w:t>u</w:t>
      </w:r>
      <w:r w:rsidR="00C11C16">
        <w:t>ser</w:t>
      </w:r>
      <w:proofErr w:type="spellEnd"/>
      <w:r w:rsidR="00C11C16">
        <w:t>: ’</w:t>
      </w:r>
      <w:proofErr w:type="spellStart"/>
      <w:r w:rsidR="00C11C16">
        <w:t>root</w:t>
      </w:r>
      <w:proofErr w:type="spellEnd"/>
      <w:r w:rsidR="00C11C16">
        <w:t>’,</w:t>
      </w:r>
    </w:p>
    <w:p w14:paraId="79443C16" w14:textId="0F2A790F" w:rsidR="00C11C16" w:rsidRDefault="00D12186" w:rsidP="00C11C16">
      <w:pPr>
        <w:pStyle w:val="Kd"/>
      </w:pPr>
      <w:proofErr w:type="spellStart"/>
      <w:r>
        <w:t>p</w:t>
      </w:r>
      <w:r w:rsidR="00C11C16">
        <w:t>assword</w:t>
      </w:r>
      <w:proofErr w:type="spellEnd"/>
      <w:r w:rsidR="00C11C16">
        <w:t>: ’</w:t>
      </w:r>
      <w:proofErr w:type="spellStart"/>
      <w:r w:rsidR="00C11C16">
        <w:t>Administrator</w:t>
      </w:r>
      <w:proofErr w:type="spellEnd"/>
      <w:r w:rsidR="00C11C16">
        <w:t>’</w:t>
      </w:r>
    </w:p>
    <w:p w14:paraId="26A22162" w14:textId="2E9EAEFC" w:rsidR="00C11C16" w:rsidRDefault="00D12186" w:rsidP="00C11C16">
      <w:pPr>
        <w:pStyle w:val="Kd"/>
      </w:pPr>
      <w:proofErr w:type="spellStart"/>
      <w:r>
        <w:t>d</w:t>
      </w:r>
      <w:r w:rsidR="00C11C16">
        <w:t>atabase</w:t>
      </w:r>
      <w:proofErr w:type="spellEnd"/>
      <w:r w:rsidR="00C11C16">
        <w:t>: ’</w:t>
      </w:r>
      <w:proofErr w:type="spellStart"/>
      <w:r w:rsidR="00C11C16">
        <w:t>BuildBody</w:t>
      </w:r>
      <w:proofErr w:type="spellEnd"/>
      <w:r w:rsidR="00C11C16">
        <w:t>’</w:t>
      </w:r>
    </w:p>
    <w:p w14:paraId="23DC372E" w14:textId="07B1B8E1" w:rsidR="00C11C16" w:rsidRDefault="00C11C16" w:rsidP="00C11C16">
      <w:pPr>
        <w:pStyle w:val="Kd"/>
      </w:pPr>
      <w:proofErr w:type="spellStart"/>
      <w:r>
        <w:t>multipleStatements</w:t>
      </w:r>
      <w:proofErr w:type="spellEnd"/>
      <w:r>
        <w:t xml:space="preserve">: </w:t>
      </w:r>
      <w:proofErr w:type="spellStart"/>
      <w:r>
        <w:t>true</w:t>
      </w:r>
      <w:proofErr w:type="spellEnd"/>
    </w:p>
    <w:p w14:paraId="248E4D33" w14:textId="2E562B0B" w:rsidR="00C11C16" w:rsidRDefault="00C11C16" w:rsidP="00C11C16">
      <w:pPr>
        <w:pStyle w:val="Kd"/>
        <w:ind w:left="0"/>
      </w:pPr>
      <w:r>
        <w:t>});</w:t>
      </w:r>
    </w:p>
    <w:p w14:paraId="25205E1D" w14:textId="315B0937" w:rsidR="00C11C16" w:rsidRPr="00F63D14" w:rsidRDefault="00F465D1" w:rsidP="00F63D14">
      <w:r>
        <w:t xml:space="preserve">A </w:t>
      </w:r>
      <w:proofErr w:type="spellStart"/>
      <w:r>
        <w:t>MySQL</w:t>
      </w:r>
      <w:proofErr w:type="spellEnd"/>
      <w:r>
        <w:t xml:space="preserve"> A</w:t>
      </w:r>
      <w:r w:rsidR="00C11C16">
        <w:t xml:space="preserve">datbázishoz való </w:t>
      </w:r>
      <w:r>
        <w:t>csatlakozást</w:t>
      </w:r>
      <w:r w:rsidR="00C11C16">
        <w:t xml:space="preserve"> biztosít</w:t>
      </w:r>
      <w:r>
        <w:t>ja, méghozzá</w:t>
      </w:r>
      <w:r w:rsidR="00C11C16">
        <w:t xml:space="preserve"> adminisztrátori jogosultságokkal.</w:t>
      </w:r>
    </w:p>
    <w:p w14:paraId="039DDD3F" w14:textId="59BBD06C" w:rsidR="000F2324" w:rsidRDefault="000F2324" w:rsidP="000F2324">
      <w:pPr>
        <w:pStyle w:val="Heading2"/>
      </w:pPr>
      <w:proofErr w:type="spellStart"/>
      <w:r>
        <w:t>Gifs</w:t>
      </w:r>
      <w:proofErr w:type="spellEnd"/>
    </w:p>
    <w:p w14:paraId="25D14706" w14:textId="112A1532" w:rsidR="00F63D14" w:rsidRPr="00F63D14" w:rsidRDefault="00F63D14" w:rsidP="00F63D14">
      <w:r>
        <w:t xml:space="preserve">Ez a mappa tartalmazza a gyakorlatokat GIF fájlok formájában. Ennek a mappának az elérési útvonala, és adott gyakorlathoz tartozó GIF neve tárolódik el a </w:t>
      </w:r>
      <w:proofErr w:type="spellStart"/>
      <w:r>
        <w:t>Trainings</w:t>
      </w:r>
      <w:proofErr w:type="spellEnd"/>
      <w:r>
        <w:t xml:space="preserve">, és a </w:t>
      </w:r>
      <w:proofErr w:type="spellStart"/>
      <w:r>
        <w:t>UsersTrainings</w:t>
      </w:r>
      <w:proofErr w:type="spellEnd"/>
      <w:r>
        <w:t xml:space="preserve"> táblák URL attribútumában.</w:t>
      </w:r>
    </w:p>
    <w:p w14:paraId="00B9248C" w14:textId="10996F4F" w:rsidR="000F2324" w:rsidRDefault="000F2324" w:rsidP="000F2324">
      <w:pPr>
        <w:pStyle w:val="Heading2"/>
      </w:pPr>
      <w:proofErr w:type="spellStart"/>
      <w:r>
        <w:t>Middleware</w:t>
      </w:r>
      <w:proofErr w:type="spellEnd"/>
    </w:p>
    <w:p w14:paraId="61FB6361" w14:textId="2B9C614D" w:rsidR="00F87B6A" w:rsidRDefault="00F87B6A" w:rsidP="00F87B6A">
      <w:r>
        <w:t xml:space="preserve">Jelenleg a Szerveralkalmazás csak a </w:t>
      </w:r>
      <w:proofErr w:type="spellStart"/>
      <w:r>
        <w:t>LoginMiddleware-rel</w:t>
      </w:r>
      <w:proofErr w:type="spellEnd"/>
      <w:r>
        <w:t xml:space="preserve"> rendelkezik. Ennek az osztálynak a feladata az alkalmazás indulásakor a </w:t>
      </w:r>
      <w:proofErr w:type="spellStart"/>
      <w:r>
        <w:t>token</w:t>
      </w:r>
      <w:proofErr w:type="spellEnd"/>
      <w:r>
        <w:t xml:space="preserve"> </w:t>
      </w:r>
      <w:proofErr w:type="spellStart"/>
      <w:r>
        <w:t>validációja</w:t>
      </w:r>
      <w:proofErr w:type="spellEnd"/>
      <w:r>
        <w:t xml:space="preserve">. </w:t>
      </w:r>
      <w:r w:rsidR="007D4C25">
        <w:t xml:space="preserve">A </w:t>
      </w:r>
      <w:proofErr w:type="spellStart"/>
      <w:r w:rsidR="007D4C25">
        <w:t>validáció</w:t>
      </w:r>
      <w:proofErr w:type="spellEnd"/>
      <w:r w:rsidR="007D4C25">
        <w:t xml:space="preserve"> három</w:t>
      </w:r>
      <w:r>
        <w:t xml:space="preserve"> fő részre osztható:</w:t>
      </w:r>
    </w:p>
    <w:p w14:paraId="116D17B1" w14:textId="2570E327" w:rsidR="00F87B6A" w:rsidRDefault="00F87B6A" w:rsidP="002F7627">
      <w:pPr>
        <w:pStyle w:val="ListParagraph"/>
        <w:numPr>
          <w:ilvl w:val="0"/>
          <w:numId w:val="30"/>
        </w:numPr>
      </w:pPr>
      <w:r>
        <w:t>Rende</w:t>
      </w:r>
      <w:r w:rsidR="007D4C25">
        <w:t xml:space="preserve">lkezésre áll </w:t>
      </w:r>
      <w:r>
        <w:t xml:space="preserve">a </w:t>
      </w:r>
      <w:proofErr w:type="spellStart"/>
      <w:r>
        <w:t>token</w:t>
      </w:r>
      <w:proofErr w:type="spellEnd"/>
    </w:p>
    <w:p w14:paraId="16F9CAE3" w14:textId="19EC3850" w:rsidR="00F87B6A" w:rsidRDefault="007D4C25" w:rsidP="002F7627">
      <w:pPr>
        <w:pStyle w:val="ListParagraph"/>
        <w:numPr>
          <w:ilvl w:val="0"/>
          <w:numId w:val="30"/>
        </w:numPr>
      </w:pPr>
      <w:r>
        <w:t>Lejárt</w:t>
      </w:r>
      <w:r w:rsidR="00F87B6A">
        <w:t xml:space="preserve"> a </w:t>
      </w:r>
      <w:proofErr w:type="spellStart"/>
      <w:r w:rsidR="00F87B6A">
        <w:t>token</w:t>
      </w:r>
      <w:proofErr w:type="spellEnd"/>
    </w:p>
    <w:p w14:paraId="1746FC31" w14:textId="589B9D65" w:rsidR="00F87B6A" w:rsidRDefault="007D4C25" w:rsidP="002F7627">
      <w:pPr>
        <w:pStyle w:val="ListParagraph"/>
        <w:numPr>
          <w:ilvl w:val="0"/>
          <w:numId w:val="30"/>
        </w:numPr>
      </w:pPr>
      <w:r>
        <w:lastRenderedPageBreak/>
        <w:t>Módosult</w:t>
      </w:r>
      <w:r w:rsidR="00F87B6A">
        <w:t xml:space="preserve"> a </w:t>
      </w:r>
      <w:proofErr w:type="spellStart"/>
      <w:r w:rsidR="00F87B6A">
        <w:t>token</w:t>
      </w:r>
      <w:proofErr w:type="spellEnd"/>
    </w:p>
    <w:p w14:paraId="294D8923" w14:textId="0220F403" w:rsidR="007D4C25" w:rsidRDefault="007D4C25" w:rsidP="007D4C25">
      <w:r>
        <w:t>Amennyiben ezek a feltételek teljesülnek, a bejelentkezés sikeresen megtörténik.</w:t>
      </w:r>
    </w:p>
    <w:p w14:paraId="1537969B" w14:textId="694FE99C" w:rsidR="000F2324" w:rsidRDefault="000F2324" w:rsidP="000F2324">
      <w:pPr>
        <w:pStyle w:val="Heading2"/>
      </w:pPr>
      <w:proofErr w:type="spellStart"/>
      <w:r>
        <w:t>Validators</w:t>
      </w:r>
      <w:proofErr w:type="spellEnd"/>
    </w:p>
    <w:p w14:paraId="5D45160D" w14:textId="612BD5C2" w:rsidR="007D4C25" w:rsidRDefault="007D4C25" w:rsidP="007D4C25">
      <w:r>
        <w:t xml:space="preserve">A </w:t>
      </w:r>
      <w:proofErr w:type="spellStart"/>
      <w:r>
        <w:t>validátorok</w:t>
      </w:r>
      <w:proofErr w:type="spellEnd"/>
      <w:r>
        <w:t xml:space="preserve"> feladata az adatbázisba történő adatok felvételekor ellenőrizni, hogy a következő megkötések teljesülnek-e:</w:t>
      </w:r>
    </w:p>
    <w:p w14:paraId="30845E8B" w14:textId="3A628B96" w:rsidR="007D4C25" w:rsidRDefault="007D4C25" w:rsidP="002F7627">
      <w:pPr>
        <w:pStyle w:val="ListParagraph"/>
        <w:numPr>
          <w:ilvl w:val="0"/>
          <w:numId w:val="31"/>
        </w:numPr>
      </w:pPr>
      <w:r>
        <w:t>Ki van töltve minden szükséges mező</w:t>
      </w:r>
    </w:p>
    <w:p w14:paraId="1D909909" w14:textId="35844257" w:rsidR="00DD7062" w:rsidRDefault="00DD7062" w:rsidP="002F7627">
      <w:pPr>
        <w:pStyle w:val="ListParagraph"/>
        <w:numPr>
          <w:ilvl w:val="0"/>
          <w:numId w:val="31"/>
        </w:numPr>
      </w:pPr>
      <w:r>
        <w:t>Attribútum által elvárt típusban lettek kitöltve</w:t>
      </w:r>
    </w:p>
    <w:p w14:paraId="2DF1C34C" w14:textId="00DD5AFE" w:rsidR="00DD7062" w:rsidRDefault="00DD7062" w:rsidP="002F7627">
      <w:pPr>
        <w:pStyle w:val="ListParagraph"/>
        <w:numPr>
          <w:ilvl w:val="0"/>
          <w:numId w:val="31"/>
        </w:numPr>
      </w:pPr>
      <w:r>
        <w:t>Nem szerepel még az adatbázisban</w:t>
      </w:r>
    </w:p>
    <w:p w14:paraId="7372A5B2" w14:textId="303548A9" w:rsidR="00DD7062" w:rsidRDefault="00DD7062" w:rsidP="00DD7062">
      <w:r>
        <w:t>Amennyiben</w:t>
      </w:r>
      <w:r w:rsidRPr="00DD7062">
        <w:t xml:space="preserve"> </w:t>
      </w:r>
      <w:r>
        <w:t>ezek a feltételek teljesülnek,</w:t>
      </w:r>
      <w:r>
        <w:t xml:space="preserve"> az új adat sikeresen bekerül a </w:t>
      </w:r>
      <w:proofErr w:type="spellStart"/>
      <w:r>
        <w:t>MySQL</w:t>
      </w:r>
      <w:proofErr w:type="spellEnd"/>
      <w:r>
        <w:t xml:space="preserve"> adatbázisba. Jelenleg a Szerveralkalmazás három ilyen </w:t>
      </w:r>
      <w:proofErr w:type="spellStart"/>
      <w:r>
        <w:t>validátorral</w:t>
      </w:r>
      <w:proofErr w:type="spellEnd"/>
      <w:r>
        <w:t xml:space="preserve"> rendelkezik, amelyek a következők:</w:t>
      </w:r>
    </w:p>
    <w:p w14:paraId="4DF7A301" w14:textId="36A2ACCA" w:rsidR="00DD7062" w:rsidRDefault="00DD7062" w:rsidP="002F7627">
      <w:pPr>
        <w:pStyle w:val="ListParagraph"/>
        <w:numPr>
          <w:ilvl w:val="0"/>
          <w:numId w:val="32"/>
        </w:numPr>
      </w:pPr>
      <w:proofErr w:type="spellStart"/>
      <w:r>
        <w:t>UserRegisterValidator</w:t>
      </w:r>
      <w:proofErr w:type="spellEnd"/>
    </w:p>
    <w:p w14:paraId="46794D98" w14:textId="3430FE51" w:rsidR="00DD7062" w:rsidRDefault="00DD7062" w:rsidP="002F7627">
      <w:pPr>
        <w:pStyle w:val="ListParagraph"/>
        <w:numPr>
          <w:ilvl w:val="0"/>
          <w:numId w:val="32"/>
        </w:numPr>
      </w:pPr>
      <w:proofErr w:type="spellStart"/>
      <w:r>
        <w:t>TrainingRegisterValidator</w:t>
      </w:r>
      <w:proofErr w:type="spellEnd"/>
    </w:p>
    <w:p w14:paraId="19CBA2CB" w14:textId="56994895" w:rsidR="00DD7062" w:rsidRPr="007D4C25" w:rsidRDefault="00DD7062" w:rsidP="002F7627">
      <w:pPr>
        <w:pStyle w:val="ListParagraph"/>
        <w:numPr>
          <w:ilvl w:val="0"/>
          <w:numId w:val="32"/>
        </w:numPr>
      </w:pPr>
      <w:proofErr w:type="spellStart"/>
      <w:r>
        <w:t>UsersTrainingsRegisterValidator</w:t>
      </w:r>
      <w:proofErr w:type="spellEnd"/>
    </w:p>
    <w:p w14:paraId="228C0F45" w14:textId="74146669" w:rsidR="00A95488" w:rsidRDefault="00A95488" w:rsidP="00A95488">
      <w:pPr>
        <w:pStyle w:val="Heading1"/>
      </w:pPr>
      <w:bookmarkStart w:id="37" w:name="_Toc531202721"/>
      <w:r>
        <w:lastRenderedPageBreak/>
        <w:t>Mobilalkalmazás</w:t>
      </w:r>
      <w:bookmarkEnd w:id="37"/>
    </w:p>
    <w:p w14:paraId="538DE23D" w14:textId="56FC2E3C" w:rsidR="00C10B47" w:rsidRDefault="00430D6C" w:rsidP="00C10B47">
      <w:r>
        <w:t xml:space="preserve">Ebben a fejezetben az </w:t>
      </w:r>
      <w:proofErr w:type="spellStart"/>
      <w:r>
        <w:t>Android</w:t>
      </w:r>
      <w:proofErr w:type="spellEnd"/>
      <w:r>
        <w:t xml:space="preserve"> alkalmazás </w:t>
      </w:r>
      <w:r w:rsidR="00C10B47">
        <w:t>felépítését, valamint fontosabb részeinek a működését fogom bemutatni.</w:t>
      </w:r>
    </w:p>
    <w:p w14:paraId="23869787" w14:textId="7D6FE6D0" w:rsidR="00430D6C" w:rsidRDefault="00430D6C" w:rsidP="00430D6C">
      <w:pPr>
        <w:pStyle w:val="Heading2"/>
      </w:pPr>
      <w:r>
        <w:t>Felépítés</w:t>
      </w:r>
    </w:p>
    <w:p w14:paraId="7CFC7259" w14:textId="70282E44" w:rsidR="00430D6C" w:rsidRPr="00430D6C" w:rsidRDefault="00430D6C" w:rsidP="00430D6C">
      <w:r>
        <w:t>A</w:t>
      </w:r>
      <w:r>
        <w:t xml:space="preserve">z </w:t>
      </w:r>
      <w:proofErr w:type="spellStart"/>
      <w:r>
        <w:t>Android</w:t>
      </w:r>
      <w:proofErr w:type="spellEnd"/>
      <w:r>
        <w:t xml:space="preserve"> alkalmazás</w:t>
      </w:r>
      <w:r>
        <w:t xml:space="preserve"> az alábbi komponensekből tevődik össze:</w:t>
      </w:r>
    </w:p>
    <w:p w14:paraId="7C1BDA2D" w14:textId="42AA2144" w:rsidR="00C10B47" w:rsidRDefault="00DD76BD" w:rsidP="002F7627">
      <w:pPr>
        <w:pStyle w:val="ListParagraph"/>
        <w:numPr>
          <w:ilvl w:val="0"/>
          <w:numId w:val="33"/>
        </w:numPr>
      </w:pPr>
      <w:proofErr w:type="spellStart"/>
      <w:r>
        <w:t>Activitys</w:t>
      </w:r>
      <w:proofErr w:type="spellEnd"/>
    </w:p>
    <w:p w14:paraId="4F3F18E0" w14:textId="6F4C0CE6" w:rsidR="00DD76BD" w:rsidRDefault="00DD76BD" w:rsidP="002F7627">
      <w:pPr>
        <w:pStyle w:val="ListParagraph"/>
        <w:numPr>
          <w:ilvl w:val="0"/>
          <w:numId w:val="33"/>
        </w:numPr>
      </w:pPr>
      <w:proofErr w:type="spellStart"/>
      <w:r>
        <w:t>Adapters</w:t>
      </w:r>
      <w:proofErr w:type="spellEnd"/>
    </w:p>
    <w:p w14:paraId="13CB0A05" w14:textId="7F705001" w:rsidR="00DD76BD" w:rsidRDefault="00DD76BD" w:rsidP="002F7627">
      <w:pPr>
        <w:pStyle w:val="ListParagraph"/>
        <w:numPr>
          <w:ilvl w:val="0"/>
          <w:numId w:val="33"/>
        </w:numPr>
      </w:pPr>
      <w:proofErr w:type="spellStart"/>
      <w:r>
        <w:t>Application</w:t>
      </w:r>
      <w:proofErr w:type="spellEnd"/>
    </w:p>
    <w:p w14:paraId="5397BE67" w14:textId="0A84A49B" w:rsidR="00DD76BD" w:rsidRDefault="00DD76BD" w:rsidP="002F7627">
      <w:pPr>
        <w:pStyle w:val="ListParagraph"/>
        <w:numPr>
          <w:ilvl w:val="0"/>
          <w:numId w:val="33"/>
        </w:numPr>
      </w:pPr>
      <w:proofErr w:type="spellStart"/>
      <w:r>
        <w:t>Fragments</w:t>
      </w:r>
      <w:proofErr w:type="spellEnd"/>
    </w:p>
    <w:p w14:paraId="12BA275C" w14:textId="5670FB45" w:rsidR="00DD76BD" w:rsidRDefault="00DD76BD" w:rsidP="002F7627">
      <w:pPr>
        <w:pStyle w:val="ListParagraph"/>
        <w:numPr>
          <w:ilvl w:val="0"/>
          <w:numId w:val="33"/>
        </w:numPr>
      </w:pPr>
      <w:proofErr w:type="spellStart"/>
      <w:r>
        <w:t>UserInformation</w:t>
      </w:r>
      <w:proofErr w:type="spellEnd"/>
    </w:p>
    <w:p w14:paraId="1DAB79EB" w14:textId="7249E73C" w:rsidR="00DD76BD" w:rsidRPr="00C10B47" w:rsidRDefault="00DD76BD" w:rsidP="002F7627">
      <w:pPr>
        <w:pStyle w:val="ListParagraph"/>
        <w:numPr>
          <w:ilvl w:val="0"/>
          <w:numId w:val="33"/>
        </w:numPr>
      </w:pPr>
      <w:r>
        <w:t>RecyclerViewElements</w:t>
      </w:r>
      <w:bookmarkStart w:id="38" w:name="_GoBack"/>
      <w:bookmarkEnd w:id="38"/>
    </w:p>
    <w:p w14:paraId="6DEA64A5" w14:textId="4DA9D210" w:rsidR="00A95488" w:rsidRDefault="00A95488" w:rsidP="00A95488">
      <w:pPr>
        <w:pStyle w:val="Heading1"/>
      </w:pPr>
      <w:bookmarkStart w:id="39" w:name="_Toc531202722"/>
      <w:r>
        <w:lastRenderedPageBreak/>
        <w:t xml:space="preserve">Mobilalkalmazás </w:t>
      </w:r>
      <w:r w:rsidR="000077E6">
        <w:t xml:space="preserve">használatának a </w:t>
      </w:r>
      <w:r>
        <w:t>bemutatása</w:t>
      </w:r>
      <w:bookmarkEnd w:id="39"/>
    </w:p>
    <w:p w14:paraId="354C0DEB" w14:textId="49B12F85" w:rsidR="00A95488" w:rsidRDefault="00A95488" w:rsidP="00A95488">
      <w:pPr>
        <w:pStyle w:val="Heading1"/>
      </w:pPr>
      <w:bookmarkStart w:id="40" w:name="_Toc531202723"/>
      <w:r>
        <w:lastRenderedPageBreak/>
        <w:t>Tesztelés</w:t>
      </w:r>
      <w:bookmarkEnd w:id="40"/>
    </w:p>
    <w:p w14:paraId="2D78CCFF" w14:textId="1398DEAF" w:rsidR="00A95488" w:rsidRPr="00A95488" w:rsidRDefault="00A95488" w:rsidP="00A95488">
      <w:pPr>
        <w:pStyle w:val="Heading1"/>
      </w:pPr>
      <w:bookmarkStart w:id="41" w:name="_Toc531202724"/>
      <w:r>
        <w:lastRenderedPageBreak/>
        <w:t>Összefoglalás</w:t>
      </w:r>
      <w:bookmarkEnd w:id="41"/>
    </w:p>
    <w:bookmarkEnd w:id="29"/>
    <w:p w14:paraId="5E2DE117" w14:textId="77777777" w:rsidR="00225F65" w:rsidRPr="0037381F" w:rsidRDefault="00225F65" w:rsidP="00225F65"/>
    <w:bookmarkStart w:id="42" w:name="_Toc531202725" w:displacedByCustomXml="next"/>
    <w:sdt>
      <w:sdtPr>
        <w:rPr>
          <w:rFonts w:cs="Times New Roman"/>
          <w:b w:val="0"/>
          <w:bCs w:val="0"/>
          <w:kern w:val="0"/>
          <w:sz w:val="24"/>
          <w:szCs w:val="24"/>
        </w:rPr>
        <w:id w:val="1622036989"/>
        <w:docPartObj>
          <w:docPartGallery w:val="Bibliographies"/>
          <w:docPartUnique/>
        </w:docPartObj>
      </w:sdtPr>
      <w:sdtContent>
        <w:p w14:paraId="66E4F42D" w14:textId="633F8E41" w:rsidR="009B2EED" w:rsidRDefault="009B2EED" w:rsidP="00C62A69">
          <w:pPr>
            <w:pStyle w:val="Heading1"/>
          </w:pPr>
          <w:r>
            <w:t>Irodalomjegyzék</w:t>
          </w:r>
          <w:bookmarkEnd w:id="42"/>
        </w:p>
        <w:sdt>
          <w:sdtPr>
            <w:id w:val="111145805"/>
            <w:bibliography/>
          </w:sdtPr>
          <w:sdtContent>
            <w:p w14:paraId="19CD6B50" w14:textId="77777777" w:rsidR="00DB3678" w:rsidRDefault="009B2EED" w:rsidP="00C62A69">
              <w:pPr>
                <w:ind w:firstLine="0"/>
                <w:rPr>
                  <w:noProof/>
                  <w:sz w:val="20"/>
                  <w:szCs w:val="20"/>
                  <w:lang w:eastAsia="hu-HU"/>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DB3678" w14:paraId="426CE581" w14:textId="77777777">
                <w:trPr>
                  <w:divId w:val="785585865"/>
                  <w:tblCellSpacing w:w="15" w:type="dxa"/>
                </w:trPr>
                <w:tc>
                  <w:tcPr>
                    <w:tcW w:w="50" w:type="pct"/>
                    <w:hideMark/>
                  </w:tcPr>
                  <w:p w14:paraId="2FD78665" w14:textId="2239ADCE" w:rsidR="00DB3678" w:rsidRDefault="00DB3678">
                    <w:pPr>
                      <w:pStyle w:val="Bibliography"/>
                    </w:pPr>
                    <w:r>
                      <w:t xml:space="preserve">[1] </w:t>
                    </w:r>
                  </w:p>
                </w:tc>
                <w:tc>
                  <w:tcPr>
                    <w:tcW w:w="0" w:type="auto"/>
                    <w:hideMark/>
                  </w:tcPr>
                  <w:p w14:paraId="7A4BA103" w14:textId="77777777" w:rsidR="00DB3678" w:rsidRDefault="00DB3678">
                    <w:pPr>
                      <w:pStyle w:val="Bibliography"/>
                    </w:pPr>
                    <w:r>
                      <w:t>„Diagramok készítése,” [Online]. Available: https://www.draw.io/. [Hozzáférés dátuma: 26 november 2018].</w:t>
                    </w:r>
                  </w:p>
                </w:tc>
              </w:tr>
              <w:tr w:rsidR="00DB3678" w14:paraId="6332D1C1" w14:textId="77777777">
                <w:trPr>
                  <w:divId w:val="785585865"/>
                  <w:tblCellSpacing w:w="15" w:type="dxa"/>
                </w:trPr>
                <w:tc>
                  <w:tcPr>
                    <w:tcW w:w="50" w:type="pct"/>
                    <w:hideMark/>
                  </w:tcPr>
                  <w:p w14:paraId="66AD519D" w14:textId="77777777" w:rsidR="00DB3678" w:rsidRDefault="00DB3678">
                    <w:pPr>
                      <w:pStyle w:val="Bibliography"/>
                    </w:pPr>
                    <w:r>
                      <w:t xml:space="preserve">[2] </w:t>
                    </w:r>
                  </w:p>
                </w:tc>
                <w:tc>
                  <w:tcPr>
                    <w:tcW w:w="0" w:type="auto"/>
                    <w:hideMark/>
                  </w:tcPr>
                  <w:p w14:paraId="2220E661" w14:textId="77777777" w:rsidR="00DB3678" w:rsidRDefault="00DB3678">
                    <w:pPr>
                      <w:pStyle w:val="Bibliography"/>
                    </w:pPr>
                    <w:r>
                      <w:t>„Kalória számítás,” [Online]. Available: Mifflin-St.Jeor képlet. [Hozzáférés dátuma: 26 november 2018].</w:t>
                    </w:r>
                  </w:p>
                </w:tc>
              </w:tr>
              <w:tr w:rsidR="00DB3678" w14:paraId="53649C3C" w14:textId="77777777">
                <w:trPr>
                  <w:divId w:val="785585865"/>
                  <w:tblCellSpacing w:w="15" w:type="dxa"/>
                </w:trPr>
                <w:tc>
                  <w:tcPr>
                    <w:tcW w:w="50" w:type="pct"/>
                    <w:hideMark/>
                  </w:tcPr>
                  <w:p w14:paraId="2FA5D3FF" w14:textId="77777777" w:rsidR="00DB3678" w:rsidRDefault="00DB3678">
                    <w:pPr>
                      <w:pStyle w:val="Bibliography"/>
                    </w:pPr>
                    <w:r>
                      <w:t xml:space="preserve">[3] </w:t>
                    </w:r>
                  </w:p>
                </w:tc>
                <w:tc>
                  <w:tcPr>
                    <w:tcW w:w="0" w:type="auto"/>
                    <w:hideMark/>
                  </w:tcPr>
                  <w:p w14:paraId="07C2B349" w14:textId="77777777" w:rsidR="00DB3678" w:rsidRDefault="00DB3678">
                    <w:pPr>
                      <w:pStyle w:val="Bibliography"/>
                    </w:pPr>
                    <w:r>
                      <w:t>H. Ferenc, „Mobilkészülékek piaci részesedésének az eloszlása,” [Online]. Available: https://www.hwsw.hu/hirek/58482/android-ios-okostelefon-platform-gartner.html. [Hozzáférés dátuma: 19 november 2018].</w:t>
                    </w:r>
                  </w:p>
                </w:tc>
              </w:tr>
              <w:tr w:rsidR="00DB3678" w14:paraId="772F12A2" w14:textId="77777777">
                <w:trPr>
                  <w:divId w:val="785585865"/>
                  <w:tblCellSpacing w:w="15" w:type="dxa"/>
                </w:trPr>
                <w:tc>
                  <w:tcPr>
                    <w:tcW w:w="50" w:type="pct"/>
                    <w:hideMark/>
                  </w:tcPr>
                  <w:p w14:paraId="55CA83C9" w14:textId="77777777" w:rsidR="00DB3678" w:rsidRDefault="00DB3678">
                    <w:pPr>
                      <w:pStyle w:val="Bibliography"/>
                    </w:pPr>
                    <w:r>
                      <w:t xml:space="preserve">[4] </w:t>
                    </w:r>
                  </w:p>
                </w:tc>
                <w:tc>
                  <w:tcPr>
                    <w:tcW w:w="0" w:type="auto"/>
                    <w:hideMark/>
                  </w:tcPr>
                  <w:p w14:paraId="552E95A1" w14:textId="77777777" w:rsidR="00DB3678" w:rsidRDefault="00DB3678">
                    <w:pPr>
                      <w:pStyle w:val="Bibliography"/>
                    </w:pPr>
                    <w:r>
                      <w:t>„Node.js,” [Online]. Available: https://nodejs.org/en/about/. [Hozzáférés dátuma: 20 november 2018].</w:t>
                    </w:r>
                  </w:p>
                </w:tc>
              </w:tr>
              <w:tr w:rsidR="00DB3678" w14:paraId="6F1FCC75" w14:textId="77777777">
                <w:trPr>
                  <w:divId w:val="785585865"/>
                  <w:tblCellSpacing w:w="15" w:type="dxa"/>
                </w:trPr>
                <w:tc>
                  <w:tcPr>
                    <w:tcW w:w="50" w:type="pct"/>
                    <w:hideMark/>
                  </w:tcPr>
                  <w:p w14:paraId="63EAC630" w14:textId="77777777" w:rsidR="00DB3678" w:rsidRDefault="00DB3678">
                    <w:pPr>
                      <w:pStyle w:val="Bibliography"/>
                    </w:pPr>
                    <w:r>
                      <w:t xml:space="preserve">[5] </w:t>
                    </w:r>
                  </w:p>
                </w:tc>
                <w:tc>
                  <w:tcPr>
                    <w:tcW w:w="0" w:type="auto"/>
                    <w:hideMark/>
                  </w:tcPr>
                  <w:p w14:paraId="40C20AA9" w14:textId="77777777" w:rsidR="00DB3678" w:rsidRDefault="00DB3678">
                    <w:pPr>
                      <w:pStyle w:val="Bibliography"/>
                    </w:pPr>
                    <w:r>
                      <w:t>„Express,” [Online]. Available: https://expressjs.com/. [Hozzáférés dátuma: 20 november 2018].</w:t>
                    </w:r>
                  </w:p>
                </w:tc>
              </w:tr>
              <w:tr w:rsidR="00DB3678" w14:paraId="00227025" w14:textId="77777777">
                <w:trPr>
                  <w:divId w:val="785585865"/>
                  <w:tblCellSpacing w:w="15" w:type="dxa"/>
                </w:trPr>
                <w:tc>
                  <w:tcPr>
                    <w:tcW w:w="50" w:type="pct"/>
                    <w:hideMark/>
                  </w:tcPr>
                  <w:p w14:paraId="31F3A741" w14:textId="77777777" w:rsidR="00DB3678" w:rsidRDefault="00DB3678">
                    <w:pPr>
                      <w:pStyle w:val="Bibliography"/>
                    </w:pPr>
                    <w:r>
                      <w:t xml:space="preserve">[6] </w:t>
                    </w:r>
                  </w:p>
                </w:tc>
                <w:tc>
                  <w:tcPr>
                    <w:tcW w:w="0" w:type="auto"/>
                    <w:hideMark/>
                  </w:tcPr>
                  <w:p w14:paraId="6B64411A" w14:textId="77777777" w:rsidR="00DB3678" w:rsidRDefault="00DB3678">
                    <w:pPr>
                      <w:pStyle w:val="Bibliography"/>
                    </w:pPr>
                    <w:r>
                      <w:t>„JSON Web Token működése,” [Online]. Available: https://medium.com/vandium-software/5-easy-steps-to-understanding-json-web-tokens-jwt-1164c0adfcec. [Hozzáférés dátuma: 20 november 2018].</w:t>
                    </w:r>
                  </w:p>
                </w:tc>
              </w:tr>
              <w:tr w:rsidR="00DB3678" w14:paraId="151C2526" w14:textId="77777777">
                <w:trPr>
                  <w:divId w:val="785585865"/>
                  <w:tblCellSpacing w:w="15" w:type="dxa"/>
                </w:trPr>
                <w:tc>
                  <w:tcPr>
                    <w:tcW w:w="50" w:type="pct"/>
                    <w:hideMark/>
                  </w:tcPr>
                  <w:p w14:paraId="4434EBEC" w14:textId="77777777" w:rsidR="00DB3678" w:rsidRDefault="00DB3678">
                    <w:pPr>
                      <w:pStyle w:val="Bibliography"/>
                    </w:pPr>
                    <w:r>
                      <w:t xml:space="preserve">[7] </w:t>
                    </w:r>
                  </w:p>
                </w:tc>
                <w:tc>
                  <w:tcPr>
                    <w:tcW w:w="0" w:type="auto"/>
                    <w:hideMark/>
                  </w:tcPr>
                  <w:p w14:paraId="3D4B8438" w14:textId="77777777" w:rsidR="00DB3678" w:rsidRDefault="00DB3678">
                    <w:pPr>
                      <w:pStyle w:val="Bibliography"/>
                    </w:pPr>
                    <w:r>
                      <w:t>„REST,” [Online]. Available: https://hu.wikipedia.org/wiki/REST. [Hozzáférés dátuma: 20 november 2018].</w:t>
                    </w:r>
                  </w:p>
                </w:tc>
              </w:tr>
            </w:tbl>
            <w:p w14:paraId="73C9DD3F" w14:textId="77777777" w:rsidR="00DB3678" w:rsidRDefault="00DB3678">
              <w:pPr>
                <w:divId w:val="785585865"/>
                <w:rPr>
                  <w:noProof/>
                </w:rPr>
              </w:pPr>
            </w:p>
            <w:p w14:paraId="787848B2" w14:textId="0DBB79C4" w:rsidR="009B2EED" w:rsidRDefault="009B2EED" w:rsidP="00C62A69">
              <w:pPr>
                <w:ind w:firstLine="0"/>
              </w:pPr>
              <w:r>
                <w:rPr>
                  <w:b/>
                  <w:bCs/>
                </w:rPr>
                <w:fldChar w:fldCharType="end"/>
              </w:r>
            </w:p>
          </w:sdtContent>
        </w:sdt>
      </w:sdtContent>
    </w:sdt>
    <w:sectPr w:rsidR="009B2EED" w:rsidSect="00D23BFC">
      <w:headerReference w:type="even" r:id="rId24"/>
      <w:footerReference w:type="default" r:id="rId25"/>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A2CEB" w14:textId="77777777" w:rsidR="002F7627" w:rsidRDefault="002F7627">
      <w:r>
        <w:separator/>
      </w:r>
    </w:p>
  </w:endnote>
  <w:endnote w:type="continuationSeparator" w:id="0">
    <w:p w14:paraId="7E6E5290" w14:textId="77777777" w:rsidR="002F7627" w:rsidRDefault="002F7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76ACE6" w14:textId="77777777" w:rsidR="000C621F" w:rsidRDefault="000C621F">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7C728" w14:textId="25AE3D8C" w:rsidR="000C621F" w:rsidRDefault="000C621F"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D76BD">
      <w:rPr>
        <w:rStyle w:val="PageNumber"/>
        <w:noProof/>
      </w:rPr>
      <w:t>33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75E6A2" w14:textId="77777777" w:rsidR="002F7627" w:rsidRDefault="002F7627">
      <w:r>
        <w:separator/>
      </w:r>
    </w:p>
  </w:footnote>
  <w:footnote w:type="continuationSeparator" w:id="0">
    <w:p w14:paraId="6E865736" w14:textId="77777777" w:rsidR="002F7627" w:rsidRDefault="002F76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6DC4B" w14:textId="77777777" w:rsidR="000C621F" w:rsidRDefault="000C621F"/>
  <w:p w14:paraId="2C6DFBBE" w14:textId="77777777" w:rsidR="000C621F" w:rsidRDefault="000C621F"/>
  <w:p w14:paraId="125F8157" w14:textId="77777777" w:rsidR="000C621F" w:rsidRDefault="000C621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D01B4"/>
    <w:multiLevelType w:val="hybridMultilevel"/>
    <w:tmpl w:val="0DF49D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310B40"/>
    <w:multiLevelType w:val="hybridMultilevel"/>
    <w:tmpl w:val="95509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D8156D"/>
    <w:multiLevelType w:val="hybridMultilevel"/>
    <w:tmpl w:val="66A0770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4">
    <w:nsid w:val="08137E67"/>
    <w:multiLevelType w:val="hybridMultilevel"/>
    <w:tmpl w:val="0C2C3F0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5">
    <w:nsid w:val="114824A7"/>
    <w:multiLevelType w:val="hybridMultilevel"/>
    <w:tmpl w:val="9FAE7C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230537E5"/>
    <w:multiLevelType w:val="hybridMultilevel"/>
    <w:tmpl w:val="1F1004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8">
    <w:nsid w:val="2C8813C6"/>
    <w:multiLevelType w:val="hybridMultilevel"/>
    <w:tmpl w:val="A83A3CC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9">
    <w:nsid w:val="2CD05990"/>
    <w:multiLevelType w:val="hybridMultilevel"/>
    <w:tmpl w:val="4C7203A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nsid w:val="2DE60BF6"/>
    <w:multiLevelType w:val="hybridMultilevel"/>
    <w:tmpl w:val="695C5E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582723B"/>
    <w:multiLevelType w:val="hybridMultilevel"/>
    <w:tmpl w:val="0866A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5">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nsid w:val="3A4937F4"/>
    <w:multiLevelType w:val="hybridMultilevel"/>
    <w:tmpl w:val="B6E617B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nsid w:val="433B62B1"/>
    <w:multiLevelType w:val="hybridMultilevel"/>
    <w:tmpl w:val="C1C8A7E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2C46084"/>
    <w:multiLevelType w:val="hybridMultilevel"/>
    <w:tmpl w:val="E17E298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56194223"/>
    <w:multiLevelType w:val="hybridMultilevel"/>
    <w:tmpl w:val="D624E428"/>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2">
    <w:nsid w:val="588823CD"/>
    <w:multiLevelType w:val="hybridMultilevel"/>
    <w:tmpl w:val="44A498D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3">
    <w:nsid w:val="6290710C"/>
    <w:multiLevelType w:val="hybridMultilevel"/>
    <w:tmpl w:val="4BE4C6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4">
    <w:nsid w:val="69B34665"/>
    <w:multiLevelType w:val="hybridMultilevel"/>
    <w:tmpl w:val="86ECB6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B6F4445"/>
    <w:multiLevelType w:val="hybridMultilevel"/>
    <w:tmpl w:val="8E807026"/>
    <w:lvl w:ilvl="0" w:tplc="040E0001">
      <w:start w:val="1"/>
      <w:numFmt w:val="bullet"/>
      <w:lvlText w:val=""/>
      <w:lvlJc w:val="left"/>
      <w:pPr>
        <w:ind w:left="1500" w:hanging="360"/>
      </w:pPr>
      <w:rPr>
        <w:rFonts w:ascii="Symbol" w:hAnsi="Symbol" w:hint="default"/>
      </w:rPr>
    </w:lvl>
    <w:lvl w:ilvl="1" w:tplc="040E0003" w:tentative="1">
      <w:start w:val="1"/>
      <w:numFmt w:val="bullet"/>
      <w:lvlText w:val="o"/>
      <w:lvlJc w:val="left"/>
      <w:pPr>
        <w:ind w:left="2220" w:hanging="360"/>
      </w:pPr>
      <w:rPr>
        <w:rFonts w:ascii="Courier New" w:hAnsi="Courier New" w:cs="Courier New" w:hint="default"/>
      </w:rPr>
    </w:lvl>
    <w:lvl w:ilvl="2" w:tplc="040E0005" w:tentative="1">
      <w:start w:val="1"/>
      <w:numFmt w:val="bullet"/>
      <w:lvlText w:val=""/>
      <w:lvlJc w:val="left"/>
      <w:pPr>
        <w:ind w:left="2940" w:hanging="360"/>
      </w:pPr>
      <w:rPr>
        <w:rFonts w:ascii="Wingdings" w:hAnsi="Wingdings" w:hint="default"/>
      </w:rPr>
    </w:lvl>
    <w:lvl w:ilvl="3" w:tplc="040E0001" w:tentative="1">
      <w:start w:val="1"/>
      <w:numFmt w:val="bullet"/>
      <w:lvlText w:val=""/>
      <w:lvlJc w:val="left"/>
      <w:pPr>
        <w:ind w:left="3660" w:hanging="360"/>
      </w:pPr>
      <w:rPr>
        <w:rFonts w:ascii="Symbol" w:hAnsi="Symbol" w:hint="default"/>
      </w:rPr>
    </w:lvl>
    <w:lvl w:ilvl="4" w:tplc="040E0003" w:tentative="1">
      <w:start w:val="1"/>
      <w:numFmt w:val="bullet"/>
      <w:lvlText w:val="o"/>
      <w:lvlJc w:val="left"/>
      <w:pPr>
        <w:ind w:left="4380" w:hanging="360"/>
      </w:pPr>
      <w:rPr>
        <w:rFonts w:ascii="Courier New" w:hAnsi="Courier New" w:cs="Courier New" w:hint="default"/>
      </w:rPr>
    </w:lvl>
    <w:lvl w:ilvl="5" w:tplc="040E0005" w:tentative="1">
      <w:start w:val="1"/>
      <w:numFmt w:val="bullet"/>
      <w:lvlText w:val=""/>
      <w:lvlJc w:val="left"/>
      <w:pPr>
        <w:ind w:left="5100" w:hanging="360"/>
      </w:pPr>
      <w:rPr>
        <w:rFonts w:ascii="Wingdings" w:hAnsi="Wingdings" w:hint="default"/>
      </w:rPr>
    </w:lvl>
    <w:lvl w:ilvl="6" w:tplc="040E0001" w:tentative="1">
      <w:start w:val="1"/>
      <w:numFmt w:val="bullet"/>
      <w:lvlText w:val=""/>
      <w:lvlJc w:val="left"/>
      <w:pPr>
        <w:ind w:left="5820" w:hanging="360"/>
      </w:pPr>
      <w:rPr>
        <w:rFonts w:ascii="Symbol" w:hAnsi="Symbol" w:hint="default"/>
      </w:rPr>
    </w:lvl>
    <w:lvl w:ilvl="7" w:tplc="040E0003" w:tentative="1">
      <w:start w:val="1"/>
      <w:numFmt w:val="bullet"/>
      <w:lvlText w:val="o"/>
      <w:lvlJc w:val="left"/>
      <w:pPr>
        <w:ind w:left="6540" w:hanging="360"/>
      </w:pPr>
      <w:rPr>
        <w:rFonts w:ascii="Courier New" w:hAnsi="Courier New" w:cs="Courier New" w:hint="default"/>
      </w:rPr>
    </w:lvl>
    <w:lvl w:ilvl="8" w:tplc="040E0005" w:tentative="1">
      <w:start w:val="1"/>
      <w:numFmt w:val="bullet"/>
      <w:lvlText w:val=""/>
      <w:lvlJc w:val="left"/>
      <w:pPr>
        <w:ind w:left="7260" w:hanging="360"/>
      </w:pPr>
      <w:rPr>
        <w:rFonts w:ascii="Wingdings" w:hAnsi="Wingdings" w:hint="default"/>
      </w:rPr>
    </w:lvl>
  </w:abstractNum>
  <w:abstractNum w:abstractNumId="26">
    <w:nsid w:val="6D0E7E94"/>
    <w:multiLevelType w:val="hybridMultilevel"/>
    <w:tmpl w:val="809EAD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nsid w:val="72EC0F48"/>
    <w:multiLevelType w:val="hybridMultilevel"/>
    <w:tmpl w:val="01F44DA6"/>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8">
    <w:nsid w:val="799C3B84"/>
    <w:multiLevelType w:val="multilevel"/>
    <w:tmpl w:val="F112D8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9">
    <w:nsid w:val="7CFA654D"/>
    <w:multiLevelType w:val="hybridMultilevel"/>
    <w:tmpl w:val="33EC5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475D09"/>
    <w:multiLevelType w:val="hybridMultilevel"/>
    <w:tmpl w:val="BDE8011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nsid w:val="7E375DEE"/>
    <w:multiLevelType w:val="hybridMultilevel"/>
    <w:tmpl w:val="59BC18E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nsid w:val="7F8316D4"/>
    <w:multiLevelType w:val="hybridMultilevel"/>
    <w:tmpl w:val="DF8453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num w:numId="1">
    <w:abstractNumId w:val="1"/>
  </w:num>
  <w:num w:numId="2">
    <w:abstractNumId w:val="28"/>
  </w:num>
  <w:num w:numId="3">
    <w:abstractNumId w:val="6"/>
  </w:num>
  <w:num w:numId="4">
    <w:abstractNumId w:val="15"/>
  </w:num>
  <w:num w:numId="5">
    <w:abstractNumId w:val="18"/>
  </w:num>
  <w:num w:numId="6">
    <w:abstractNumId w:val="20"/>
  </w:num>
  <w:num w:numId="7">
    <w:abstractNumId w:val="11"/>
  </w:num>
  <w:num w:numId="8">
    <w:abstractNumId w:val="13"/>
  </w:num>
  <w:num w:numId="9">
    <w:abstractNumId w:val="14"/>
  </w:num>
  <w:num w:numId="10">
    <w:abstractNumId w:val="9"/>
  </w:num>
  <w:num w:numId="11">
    <w:abstractNumId w:val="3"/>
  </w:num>
  <w:num w:numId="12">
    <w:abstractNumId w:val="32"/>
  </w:num>
  <w:num w:numId="13">
    <w:abstractNumId w:val="17"/>
  </w:num>
  <w:num w:numId="14">
    <w:abstractNumId w:val="27"/>
  </w:num>
  <w:num w:numId="15">
    <w:abstractNumId w:val="7"/>
  </w:num>
  <w:num w:numId="16">
    <w:abstractNumId w:val="31"/>
  </w:num>
  <w:num w:numId="17">
    <w:abstractNumId w:val="4"/>
  </w:num>
  <w:num w:numId="18">
    <w:abstractNumId w:val="30"/>
  </w:num>
  <w:num w:numId="19">
    <w:abstractNumId w:val="19"/>
  </w:num>
  <w:num w:numId="20">
    <w:abstractNumId w:val="23"/>
  </w:num>
  <w:num w:numId="21">
    <w:abstractNumId w:val="8"/>
  </w:num>
  <w:num w:numId="22">
    <w:abstractNumId w:val="21"/>
  </w:num>
  <w:num w:numId="23">
    <w:abstractNumId w:val="0"/>
  </w:num>
  <w:num w:numId="24">
    <w:abstractNumId w:val="26"/>
  </w:num>
  <w:num w:numId="25">
    <w:abstractNumId w:val="16"/>
  </w:num>
  <w:num w:numId="26">
    <w:abstractNumId w:val="25"/>
  </w:num>
  <w:num w:numId="27">
    <w:abstractNumId w:val="22"/>
  </w:num>
  <w:num w:numId="28">
    <w:abstractNumId w:val="5"/>
  </w:num>
  <w:num w:numId="29">
    <w:abstractNumId w:val="12"/>
  </w:num>
  <w:num w:numId="30">
    <w:abstractNumId w:val="10"/>
  </w:num>
  <w:num w:numId="31">
    <w:abstractNumId w:val="24"/>
  </w:num>
  <w:num w:numId="32">
    <w:abstractNumId w:val="2"/>
  </w:num>
  <w:num w:numId="33">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CAA"/>
    <w:rsid w:val="000062F4"/>
    <w:rsid w:val="000077E6"/>
    <w:rsid w:val="0001192F"/>
    <w:rsid w:val="0001444F"/>
    <w:rsid w:val="00027D6D"/>
    <w:rsid w:val="0003623B"/>
    <w:rsid w:val="0007656F"/>
    <w:rsid w:val="000A3B32"/>
    <w:rsid w:val="000A7483"/>
    <w:rsid w:val="000B53E0"/>
    <w:rsid w:val="000B6CFB"/>
    <w:rsid w:val="000C621F"/>
    <w:rsid w:val="000C757C"/>
    <w:rsid w:val="000E7DDD"/>
    <w:rsid w:val="000F2324"/>
    <w:rsid w:val="000F3EA7"/>
    <w:rsid w:val="000F4BAD"/>
    <w:rsid w:val="00125B04"/>
    <w:rsid w:val="001263C2"/>
    <w:rsid w:val="00131441"/>
    <w:rsid w:val="00133A87"/>
    <w:rsid w:val="001522F2"/>
    <w:rsid w:val="00153800"/>
    <w:rsid w:val="0017059B"/>
    <w:rsid w:val="00171054"/>
    <w:rsid w:val="0019300F"/>
    <w:rsid w:val="001A57BC"/>
    <w:rsid w:val="001C32BE"/>
    <w:rsid w:val="001C522B"/>
    <w:rsid w:val="001D23FB"/>
    <w:rsid w:val="001F18A9"/>
    <w:rsid w:val="001F3AD0"/>
    <w:rsid w:val="00203E00"/>
    <w:rsid w:val="002102C3"/>
    <w:rsid w:val="00223253"/>
    <w:rsid w:val="00225F65"/>
    <w:rsid w:val="00227347"/>
    <w:rsid w:val="00230653"/>
    <w:rsid w:val="0023624F"/>
    <w:rsid w:val="002473C0"/>
    <w:rsid w:val="002513D1"/>
    <w:rsid w:val="00267677"/>
    <w:rsid w:val="002841F9"/>
    <w:rsid w:val="002B5FDA"/>
    <w:rsid w:val="002D0621"/>
    <w:rsid w:val="002D2C06"/>
    <w:rsid w:val="002D6BCD"/>
    <w:rsid w:val="002D7DA9"/>
    <w:rsid w:val="002E1D2A"/>
    <w:rsid w:val="002E3E7A"/>
    <w:rsid w:val="002F7627"/>
    <w:rsid w:val="00300871"/>
    <w:rsid w:val="00302B4B"/>
    <w:rsid w:val="00302BB3"/>
    <w:rsid w:val="00305E08"/>
    <w:rsid w:val="00313013"/>
    <w:rsid w:val="00350AEC"/>
    <w:rsid w:val="0036529B"/>
    <w:rsid w:val="0037381F"/>
    <w:rsid w:val="00382E7A"/>
    <w:rsid w:val="00391846"/>
    <w:rsid w:val="00394A7C"/>
    <w:rsid w:val="003A4CDB"/>
    <w:rsid w:val="003A756D"/>
    <w:rsid w:val="003B0DF4"/>
    <w:rsid w:val="003B77D0"/>
    <w:rsid w:val="003D58E5"/>
    <w:rsid w:val="003E2ECB"/>
    <w:rsid w:val="003E70B1"/>
    <w:rsid w:val="003E7C1F"/>
    <w:rsid w:val="003F5425"/>
    <w:rsid w:val="00407E73"/>
    <w:rsid w:val="00410924"/>
    <w:rsid w:val="004161D4"/>
    <w:rsid w:val="00417AC5"/>
    <w:rsid w:val="00430D6C"/>
    <w:rsid w:val="004315A6"/>
    <w:rsid w:val="00433576"/>
    <w:rsid w:val="00433DE7"/>
    <w:rsid w:val="00451F22"/>
    <w:rsid w:val="00453796"/>
    <w:rsid w:val="00463BC0"/>
    <w:rsid w:val="00470FF4"/>
    <w:rsid w:val="0048395A"/>
    <w:rsid w:val="004851C7"/>
    <w:rsid w:val="00491D1C"/>
    <w:rsid w:val="004A416B"/>
    <w:rsid w:val="004B230B"/>
    <w:rsid w:val="004C7A59"/>
    <w:rsid w:val="004E020C"/>
    <w:rsid w:val="00501382"/>
    <w:rsid w:val="00502589"/>
    <w:rsid w:val="00502632"/>
    <w:rsid w:val="00502A30"/>
    <w:rsid w:val="005031B6"/>
    <w:rsid w:val="005230F6"/>
    <w:rsid w:val="00526A1B"/>
    <w:rsid w:val="005270EF"/>
    <w:rsid w:val="005334AD"/>
    <w:rsid w:val="00534D65"/>
    <w:rsid w:val="005524FC"/>
    <w:rsid w:val="00554FA7"/>
    <w:rsid w:val="00564638"/>
    <w:rsid w:val="00570D18"/>
    <w:rsid w:val="00576495"/>
    <w:rsid w:val="00581CA1"/>
    <w:rsid w:val="0059336D"/>
    <w:rsid w:val="005A45E5"/>
    <w:rsid w:val="005D3443"/>
    <w:rsid w:val="005D6671"/>
    <w:rsid w:val="005E01E0"/>
    <w:rsid w:val="005E15CC"/>
    <w:rsid w:val="005F1A3B"/>
    <w:rsid w:val="006034C7"/>
    <w:rsid w:val="006115C4"/>
    <w:rsid w:val="0062185B"/>
    <w:rsid w:val="00630A92"/>
    <w:rsid w:val="0063544D"/>
    <w:rsid w:val="0063585C"/>
    <w:rsid w:val="00641018"/>
    <w:rsid w:val="006459E6"/>
    <w:rsid w:val="00650C7C"/>
    <w:rsid w:val="00675281"/>
    <w:rsid w:val="00681E99"/>
    <w:rsid w:val="006854D0"/>
    <w:rsid w:val="00692605"/>
    <w:rsid w:val="00693453"/>
    <w:rsid w:val="006A1B7F"/>
    <w:rsid w:val="006A655E"/>
    <w:rsid w:val="006B14CB"/>
    <w:rsid w:val="006C05DC"/>
    <w:rsid w:val="006D338C"/>
    <w:rsid w:val="006E148B"/>
    <w:rsid w:val="006E30B0"/>
    <w:rsid w:val="006E3115"/>
    <w:rsid w:val="006E4E19"/>
    <w:rsid w:val="006F43C7"/>
    <w:rsid w:val="006F512E"/>
    <w:rsid w:val="00700E3A"/>
    <w:rsid w:val="00725D5E"/>
    <w:rsid w:val="0072733A"/>
    <w:rsid w:val="00730B3C"/>
    <w:rsid w:val="00751916"/>
    <w:rsid w:val="00756D62"/>
    <w:rsid w:val="00763201"/>
    <w:rsid w:val="00766362"/>
    <w:rsid w:val="00766466"/>
    <w:rsid w:val="00774BC7"/>
    <w:rsid w:val="00776939"/>
    <w:rsid w:val="007A4A82"/>
    <w:rsid w:val="007B5CF7"/>
    <w:rsid w:val="007B7C1C"/>
    <w:rsid w:val="007D4C25"/>
    <w:rsid w:val="00814E6F"/>
    <w:rsid w:val="00816BCB"/>
    <w:rsid w:val="008236C4"/>
    <w:rsid w:val="0083671F"/>
    <w:rsid w:val="008371DE"/>
    <w:rsid w:val="00843159"/>
    <w:rsid w:val="0084796A"/>
    <w:rsid w:val="00852376"/>
    <w:rsid w:val="00852A5F"/>
    <w:rsid w:val="00854BDC"/>
    <w:rsid w:val="008600FF"/>
    <w:rsid w:val="00877820"/>
    <w:rsid w:val="008779F5"/>
    <w:rsid w:val="00892575"/>
    <w:rsid w:val="008A3762"/>
    <w:rsid w:val="008B2160"/>
    <w:rsid w:val="008B28C7"/>
    <w:rsid w:val="008B621A"/>
    <w:rsid w:val="008C5682"/>
    <w:rsid w:val="008C6A23"/>
    <w:rsid w:val="008E0143"/>
    <w:rsid w:val="008E7228"/>
    <w:rsid w:val="009016C7"/>
    <w:rsid w:val="00903B68"/>
    <w:rsid w:val="0090541F"/>
    <w:rsid w:val="009105BC"/>
    <w:rsid w:val="0093524B"/>
    <w:rsid w:val="00940CB1"/>
    <w:rsid w:val="00953F51"/>
    <w:rsid w:val="00957A00"/>
    <w:rsid w:val="00967734"/>
    <w:rsid w:val="00973219"/>
    <w:rsid w:val="009766E9"/>
    <w:rsid w:val="00982386"/>
    <w:rsid w:val="0098532E"/>
    <w:rsid w:val="009A6828"/>
    <w:rsid w:val="009B1AB8"/>
    <w:rsid w:val="009B2EED"/>
    <w:rsid w:val="009C1C93"/>
    <w:rsid w:val="009D2FD8"/>
    <w:rsid w:val="009E2099"/>
    <w:rsid w:val="00A24F94"/>
    <w:rsid w:val="00A34DC4"/>
    <w:rsid w:val="00A5295C"/>
    <w:rsid w:val="00A579B5"/>
    <w:rsid w:val="00A71FB9"/>
    <w:rsid w:val="00A7483D"/>
    <w:rsid w:val="00A77DD8"/>
    <w:rsid w:val="00A95488"/>
    <w:rsid w:val="00A9757F"/>
    <w:rsid w:val="00AA1B78"/>
    <w:rsid w:val="00AB511F"/>
    <w:rsid w:val="00AB5527"/>
    <w:rsid w:val="00AB5687"/>
    <w:rsid w:val="00AC2C3E"/>
    <w:rsid w:val="00AE05C4"/>
    <w:rsid w:val="00AE410B"/>
    <w:rsid w:val="00AE6C55"/>
    <w:rsid w:val="00B13FD0"/>
    <w:rsid w:val="00B229D6"/>
    <w:rsid w:val="00B323C9"/>
    <w:rsid w:val="00B4104A"/>
    <w:rsid w:val="00B414A6"/>
    <w:rsid w:val="00B50CAA"/>
    <w:rsid w:val="00B8083A"/>
    <w:rsid w:val="00B832EE"/>
    <w:rsid w:val="00B93E3A"/>
    <w:rsid w:val="00B96880"/>
    <w:rsid w:val="00BA1474"/>
    <w:rsid w:val="00BB10C4"/>
    <w:rsid w:val="00BB5AA9"/>
    <w:rsid w:val="00BE5112"/>
    <w:rsid w:val="00BE5905"/>
    <w:rsid w:val="00C00B3C"/>
    <w:rsid w:val="00C10B47"/>
    <w:rsid w:val="00C11C16"/>
    <w:rsid w:val="00C1738C"/>
    <w:rsid w:val="00C2686E"/>
    <w:rsid w:val="00C31260"/>
    <w:rsid w:val="00C5140C"/>
    <w:rsid w:val="00C53F92"/>
    <w:rsid w:val="00C570BA"/>
    <w:rsid w:val="00C62A69"/>
    <w:rsid w:val="00C73DEE"/>
    <w:rsid w:val="00C8281A"/>
    <w:rsid w:val="00C84765"/>
    <w:rsid w:val="00C91282"/>
    <w:rsid w:val="00C94815"/>
    <w:rsid w:val="00CB396F"/>
    <w:rsid w:val="00CC2118"/>
    <w:rsid w:val="00CC2F37"/>
    <w:rsid w:val="00CC5227"/>
    <w:rsid w:val="00CD4BFB"/>
    <w:rsid w:val="00CD75E1"/>
    <w:rsid w:val="00CE16FB"/>
    <w:rsid w:val="00CE7640"/>
    <w:rsid w:val="00CF4A83"/>
    <w:rsid w:val="00CF759E"/>
    <w:rsid w:val="00D07335"/>
    <w:rsid w:val="00D12186"/>
    <w:rsid w:val="00D14AAC"/>
    <w:rsid w:val="00D1632F"/>
    <w:rsid w:val="00D165BB"/>
    <w:rsid w:val="00D22B3E"/>
    <w:rsid w:val="00D23BFC"/>
    <w:rsid w:val="00D3528F"/>
    <w:rsid w:val="00D37EC8"/>
    <w:rsid w:val="00D429F2"/>
    <w:rsid w:val="00D46CDC"/>
    <w:rsid w:val="00D518DC"/>
    <w:rsid w:val="00D53F5A"/>
    <w:rsid w:val="00D81927"/>
    <w:rsid w:val="00D82885"/>
    <w:rsid w:val="00D91604"/>
    <w:rsid w:val="00D9325D"/>
    <w:rsid w:val="00D95E2C"/>
    <w:rsid w:val="00DB3678"/>
    <w:rsid w:val="00DB7246"/>
    <w:rsid w:val="00DD6A58"/>
    <w:rsid w:val="00DD7062"/>
    <w:rsid w:val="00DD76BD"/>
    <w:rsid w:val="00E0329B"/>
    <w:rsid w:val="00E03AC2"/>
    <w:rsid w:val="00E04909"/>
    <w:rsid w:val="00E07EE4"/>
    <w:rsid w:val="00E20536"/>
    <w:rsid w:val="00E37AB1"/>
    <w:rsid w:val="00E42F0D"/>
    <w:rsid w:val="00E55A16"/>
    <w:rsid w:val="00E614EE"/>
    <w:rsid w:val="00E8385C"/>
    <w:rsid w:val="00E86A0C"/>
    <w:rsid w:val="00EA2EB0"/>
    <w:rsid w:val="00EB60F3"/>
    <w:rsid w:val="00ED3D9C"/>
    <w:rsid w:val="00EE0B73"/>
    <w:rsid w:val="00EE1A1F"/>
    <w:rsid w:val="00EE2264"/>
    <w:rsid w:val="00EE3BC2"/>
    <w:rsid w:val="00F0489A"/>
    <w:rsid w:val="00F050F9"/>
    <w:rsid w:val="00F10D40"/>
    <w:rsid w:val="00F13ABF"/>
    <w:rsid w:val="00F36A03"/>
    <w:rsid w:val="00F37434"/>
    <w:rsid w:val="00F461CD"/>
    <w:rsid w:val="00F465D1"/>
    <w:rsid w:val="00F55BBB"/>
    <w:rsid w:val="00F63D14"/>
    <w:rsid w:val="00F71E6D"/>
    <w:rsid w:val="00F74E2A"/>
    <w:rsid w:val="00F87B6A"/>
    <w:rsid w:val="00F930A1"/>
    <w:rsid w:val="00FA6DB5"/>
    <w:rsid w:val="00FA755E"/>
    <w:rsid w:val="00FB5DC4"/>
    <w:rsid w:val="00FC62ED"/>
    <w:rsid w:val="00FF657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957A00"/>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C62A69"/>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table" w:styleId="TableGrid">
    <w:name w:val="Table Grid"/>
    <w:basedOn w:val="TableNormal"/>
    <w:rsid w:val="00852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DefaultParagraphFont"/>
    <w:rsid w:val="00AB5687"/>
  </w:style>
  <w:style w:type="character" w:customStyle="1" w:styleId="pl-en">
    <w:name w:val="pl-en"/>
    <w:basedOn w:val="DefaultParagraphFont"/>
    <w:rsid w:val="00AB5687"/>
  </w:style>
  <w:style w:type="character" w:customStyle="1" w:styleId="pl-s">
    <w:name w:val="pl-s"/>
    <w:basedOn w:val="DefaultParagraphFont"/>
    <w:rsid w:val="00AB5687"/>
  </w:style>
  <w:style w:type="character" w:customStyle="1" w:styleId="pl-pds">
    <w:name w:val="pl-pds"/>
    <w:basedOn w:val="DefaultParagraphFont"/>
    <w:rsid w:val="00AB5687"/>
  </w:style>
  <w:style w:type="character" w:customStyle="1" w:styleId="pl-k">
    <w:name w:val="pl-k"/>
    <w:basedOn w:val="DefaultParagraphFont"/>
    <w:rsid w:val="00AB5687"/>
  </w:style>
  <w:style w:type="character" w:customStyle="1" w:styleId="pl-c1">
    <w:name w:val="pl-c1"/>
    <w:basedOn w:val="DefaultParagraphFont"/>
    <w:rsid w:val="00AB56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C62A69"/>
    <w:pPr>
      <w:keepNext/>
      <w:pageBreakBefore/>
      <w:numPr>
        <w:numId w:val="2"/>
      </w:numPr>
      <w:spacing w:before="360" w:after="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F13ABF"/>
    <w:pPr>
      <w:keepNext/>
      <w:spacing w:after="0"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957A00"/>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8"/>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9"/>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C62A69"/>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table" w:styleId="TableGrid">
    <w:name w:val="Table Grid"/>
    <w:basedOn w:val="TableNormal"/>
    <w:rsid w:val="00852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DefaultParagraphFont"/>
    <w:rsid w:val="00AB5687"/>
  </w:style>
  <w:style w:type="character" w:customStyle="1" w:styleId="pl-en">
    <w:name w:val="pl-en"/>
    <w:basedOn w:val="DefaultParagraphFont"/>
    <w:rsid w:val="00AB5687"/>
  </w:style>
  <w:style w:type="character" w:customStyle="1" w:styleId="pl-s">
    <w:name w:val="pl-s"/>
    <w:basedOn w:val="DefaultParagraphFont"/>
    <w:rsid w:val="00AB5687"/>
  </w:style>
  <w:style w:type="character" w:customStyle="1" w:styleId="pl-pds">
    <w:name w:val="pl-pds"/>
    <w:basedOn w:val="DefaultParagraphFont"/>
    <w:rsid w:val="00AB5687"/>
  </w:style>
  <w:style w:type="character" w:customStyle="1" w:styleId="pl-k">
    <w:name w:val="pl-k"/>
    <w:basedOn w:val="DefaultParagraphFont"/>
    <w:rsid w:val="00AB5687"/>
  </w:style>
  <w:style w:type="character" w:customStyle="1" w:styleId="pl-c1">
    <w:name w:val="pl-c1"/>
    <w:basedOn w:val="DefaultParagraphFont"/>
    <w:rsid w:val="00AB5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441">
      <w:bodyDiv w:val="1"/>
      <w:marLeft w:val="0"/>
      <w:marRight w:val="0"/>
      <w:marTop w:val="0"/>
      <w:marBottom w:val="0"/>
      <w:divBdr>
        <w:top w:val="none" w:sz="0" w:space="0" w:color="auto"/>
        <w:left w:val="none" w:sz="0" w:space="0" w:color="auto"/>
        <w:bottom w:val="none" w:sz="0" w:space="0" w:color="auto"/>
        <w:right w:val="none" w:sz="0" w:space="0" w:color="auto"/>
      </w:divBdr>
    </w:div>
    <w:div w:id="22563962">
      <w:bodyDiv w:val="1"/>
      <w:marLeft w:val="0"/>
      <w:marRight w:val="0"/>
      <w:marTop w:val="0"/>
      <w:marBottom w:val="0"/>
      <w:divBdr>
        <w:top w:val="none" w:sz="0" w:space="0" w:color="auto"/>
        <w:left w:val="none" w:sz="0" w:space="0" w:color="auto"/>
        <w:bottom w:val="none" w:sz="0" w:space="0" w:color="auto"/>
        <w:right w:val="none" w:sz="0" w:space="0" w:color="auto"/>
      </w:divBdr>
    </w:div>
    <w:div w:id="23100614">
      <w:bodyDiv w:val="1"/>
      <w:marLeft w:val="0"/>
      <w:marRight w:val="0"/>
      <w:marTop w:val="0"/>
      <w:marBottom w:val="0"/>
      <w:divBdr>
        <w:top w:val="none" w:sz="0" w:space="0" w:color="auto"/>
        <w:left w:val="none" w:sz="0" w:space="0" w:color="auto"/>
        <w:bottom w:val="none" w:sz="0" w:space="0" w:color="auto"/>
        <w:right w:val="none" w:sz="0" w:space="0" w:color="auto"/>
      </w:divBdr>
    </w:div>
    <w:div w:id="39407717">
      <w:bodyDiv w:val="1"/>
      <w:marLeft w:val="0"/>
      <w:marRight w:val="0"/>
      <w:marTop w:val="0"/>
      <w:marBottom w:val="0"/>
      <w:divBdr>
        <w:top w:val="none" w:sz="0" w:space="0" w:color="auto"/>
        <w:left w:val="none" w:sz="0" w:space="0" w:color="auto"/>
        <w:bottom w:val="none" w:sz="0" w:space="0" w:color="auto"/>
        <w:right w:val="none" w:sz="0" w:space="0" w:color="auto"/>
      </w:divBdr>
    </w:div>
    <w:div w:id="49113918">
      <w:bodyDiv w:val="1"/>
      <w:marLeft w:val="0"/>
      <w:marRight w:val="0"/>
      <w:marTop w:val="0"/>
      <w:marBottom w:val="0"/>
      <w:divBdr>
        <w:top w:val="none" w:sz="0" w:space="0" w:color="auto"/>
        <w:left w:val="none" w:sz="0" w:space="0" w:color="auto"/>
        <w:bottom w:val="none" w:sz="0" w:space="0" w:color="auto"/>
        <w:right w:val="none" w:sz="0" w:space="0" w:color="auto"/>
      </w:divBdr>
    </w:div>
    <w:div w:id="71128317">
      <w:bodyDiv w:val="1"/>
      <w:marLeft w:val="0"/>
      <w:marRight w:val="0"/>
      <w:marTop w:val="0"/>
      <w:marBottom w:val="0"/>
      <w:divBdr>
        <w:top w:val="none" w:sz="0" w:space="0" w:color="auto"/>
        <w:left w:val="none" w:sz="0" w:space="0" w:color="auto"/>
        <w:bottom w:val="none" w:sz="0" w:space="0" w:color="auto"/>
        <w:right w:val="none" w:sz="0" w:space="0" w:color="auto"/>
      </w:divBdr>
    </w:div>
    <w:div w:id="78258649">
      <w:bodyDiv w:val="1"/>
      <w:marLeft w:val="0"/>
      <w:marRight w:val="0"/>
      <w:marTop w:val="0"/>
      <w:marBottom w:val="0"/>
      <w:divBdr>
        <w:top w:val="none" w:sz="0" w:space="0" w:color="auto"/>
        <w:left w:val="none" w:sz="0" w:space="0" w:color="auto"/>
        <w:bottom w:val="none" w:sz="0" w:space="0" w:color="auto"/>
        <w:right w:val="none" w:sz="0" w:space="0" w:color="auto"/>
      </w:divBdr>
    </w:div>
    <w:div w:id="92097060">
      <w:bodyDiv w:val="1"/>
      <w:marLeft w:val="0"/>
      <w:marRight w:val="0"/>
      <w:marTop w:val="0"/>
      <w:marBottom w:val="0"/>
      <w:divBdr>
        <w:top w:val="none" w:sz="0" w:space="0" w:color="auto"/>
        <w:left w:val="none" w:sz="0" w:space="0" w:color="auto"/>
        <w:bottom w:val="none" w:sz="0" w:space="0" w:color="auto"/>
        <w:right w:val="none" w:sz="0" w:space="0" w:color="auto"/>
      </w:divBdr>
    </w:div>
    <w:div w:id="120806692">
      <w:bodyDiv w:val="1"/>
      <w:marLeft w:val="0"/>
      <w:marRight w:val="0"/>
      <w:marTop w:val="0"/>
      <w:marBottom w:val="0"/>
      <w:divBdr>
        <w:top w:val="none" w:sz="0" w:space="0" w:color="auto"/>
        <w:left w:val="none" w:sz="0" w:space="0" w:color="auto"/>
        <w:bottom w:val="none" w:sz="0" w:space="0" w:color="auto"/>
        <w:right w:val="none" w:sz="0" w:space="0" w:color="auto"/>
      </w:divBdr>
    </w:div>
    <w:div w:id="132870461">
      <w:bodyDiv w:val="1"/>
      <w:marLeft w:val="0"/>
      <w:marRight w:val="0"/>
      <w:marTop w:val="0"/>
      <w:marBottom w:val="0"/>
      <w:divBdr>
        <w:top w:val="none" w:sz="0" w:space="0" w:color="auto"/>
        <w:left w:val="none" w:sz="0" w:space="0" w:color="auto"/>
        <w:bottom w:val="none" w:sz="0" w:space="0" w:color="auto"/>
        <w:right w:val="none" w:sz="0" w:space="0" w:color="auto"/>
      </w:divBdr>
    </w:div>
    <w:div w:id="137578351">
      <w:bodyDiv w:val="1"/>
      <w:marLeft w:val="0"/>
      <w:marRight w:val="0"/>
      <w:marTop w:val="0"/>
      <w:marBottom w:val="0"/>
      <w:divBdr>
        <w:top w:val="none" w:sz="0" w:space="0" w:color="auto"/>
        <w:left w:val="none" w:sz="0" w:space="0" w:color="auto"/>
        <w:bottom w:val="none" w:sz="0" w:space="0" w:color="auto"/>
        <w:right w:val="none" w:sz="0" w:space="0" w:color="auto"/>
      </w:divBdr>
    </w:div>
    <w:div w:id="152961554">
      <w:bodyDiv w:val="1"/>
      <w:marLeft w:val="0"/>
      <w:marRight w:val="0"/>
      <w:marTop w:val="0"/>
      <w:marBottom w:val="0"/>
      <w:divBdr>
        <w:top w:val="none" w:sz="0" w:space="0" w:color="auto"/>
        <w:left w:val="none" w:sz="0" w:space="0" w:color="auto"/>
        <w:bottom w:val="none" w:sz="0" w:space="0" w:color="auto"/>
        <w:right w:val="none" w:sz="0" w:space="0" w:color="auto"/>
      </w:divBdr>
    </w:div>
    <w:div w:id="158278410">
      <w:bodyDiv w:val="1"/>
      <w:marLeft w:val="0"/>
      <w:marRight w:val="0"/>
      <w:marTop w:val="0"/>
      <w:marBottom w:val="0"/>
      <w:divBdr>
        <w:top w:val="none" w:sz="0" w:space="0" w:color="auto"/>
        <w:left w:val="none" w:sz="0" w:space="0" w:color="auto"/>
        <w:bottom w:val="none" w:sz="0" w:space="0" w:color="auto"/>
        <w:right w:val="none" w:sz="0" w:space="0" w:color="auto"/>
      </w:divBdr>
    </w:div>
    <w:div w:id="161748927">
      <w:bodyDiv w:val="1"/>
      <w:marLeft w:val="0"/>
      <w:marRight w:val="0"/>
      <w:marTop w:val="0"/>
      <w:marBottom w:val="0"/>
      <w:divBdr>
        <w:top w:val="none" w:sz="0" w:space="0" w:color="auto"/>
        <w:left w:val="none" w:sz="0" w:space="0" w:color="auto"/>
        <w:bottom w:val="none" w:sz="0" w:space="0" w:color="auto"/>
        <w:right w:val="none" w:sz="0" w:space="0" w:color="auto"/>
      </w:divBdr>
    </w:div>
    <w:div w:id="179782868">
      <w:bodyDiv w:val="1"/>
      <w:marLeft w:val="0"/>
      <w:marRight w:val="0"/>
      <w:marTop w:val="0"/>
      <w:marBottom w:val="0"/>
      <w:divBdr>
        <w:top w:val="none" w:sz="0" w:space="0" w:color="auto"/>
        <w:left w:val="none" w:sz="0" w:space="0" w:color="auto"/>
        <w:bottom w:val="none" w:sz="0" w:space="0" w:color="auto"/>
        <w:right w:val="none" w:sz="0" w:space="0" w:color="auto"/>
      </w:divBdr>
    </w:div>
    <w:div w:id="197862581">
      <w:bodyDiv w:val="1"/>
      <w:marLeft w:val="0"/>
      <w:marRight w:val="0"/>
      <w:marTop w:val="0"/>
      <w:marBottom w:val="0"/>
      <w:divBdr>
        <w:top w:val="none" w:sz="0" w:space="0" w:color="auto"/>
        <w:left w:val="none" w:sz="0" w:space="0" w:color="auto"/>
        <w:bottom w:val="none" w:sz="0" w:space="0" w:color="auto"/>
        <w:right w:val="none" w:sz="0" w:space="0" w:color="auto"/>
      </w:divBdr>
    </w:div>
    <w:div w:id="206140329">
      <w:bodyDiv w:val="1"/>
      <w:marLeft w:val="0"/>
      <w:marRight w:val="0"/>
      <w:marTop w:val="0"/>
      <w:marBottom w:val="0"/>
      <w:divBdr>
        <w:top w:val="none" w:sz="0" w:space="0" w:color="auto"/>
        <w:left w:val="none" w:sz="0" w:space="0" w:color="auto"/>
        <w:bottom w:val="none" w:sz="0" w:space="0" w:color="auto"/>
        <w:right w:val="none" w:sz="0" w:space="0" w:color="auto"/>
      </w:divBdr>
    </w:div>
    <w:div w:id="213582771">
      <w:bodyDiv w:val="1"/>
      <w:marLeft w:val="0"/>
      <w:marRight w:val="0"/>
      <w:marTop w:val="0"/>
      <w:marBottom w:val="0"/>
      <w:divBdr>
        <w:top w:val="none" w:sz="0" w:space="0" w:color="auto"/>
        <w:left w:val="none" w:sz="0" w:space="0" w:color="auto"/>
        <w:bottom w:val="none" w:sz="0" w:space="0" w:color="auto"/>
        <w:right w:val="none" w:sz="0" w:space="0" w:color="auto"/>
      </w:divBdr>
    </w:div>
    <w:div w:id="232006084">
      <w:bodyDiv w:val="1"/>
      <w:marLeft w:val="0"/>
      <w:marRight w:val="0"/>
      <w:marTop w:val="0"/>
      <w:marBottom w:val="0"/>
      <w:divBdr>
        <w:top w:val="none" w:sz="0" w:space="0" w:color="auto"/>
        <w:left w:val="none" w:sz="0" w:space="0" w:color="auto"/>
        <w:bottom w:val="none" w:sz="0" w:space="0" w:color="auto"/>
        <w:right w:val="none" w:sz="0" w:space="0" w:color="auto"/>
      </w:divBdr>
    </w:div>
    <w:div w:id="269777143">
      <w:bodyDiv w:val="1"/>
      <w:marLeft w:val="0"/>
      <w:marRight w:val="0"/>
      <w:marTop w:val="0"/>
      <w:marBottom w:val="0"/>
      <w:divBdr>
        <w:top w:val="none" w:sz="0" w:space="0" w:color="auto"/>
        <w:left w:val="none" w:sz="0" w:space="0" w:color="auto"/>
        <w:bottom w:val="none" w:sz="0" w:space="0" w:color="auto"/>
        <w:right w:val="none" w:sz="0" w:space="0" w:color="auto"/>
      </w:divBdr>
    </w:div>
    <w:div w:id="290550835">
      <w:bodyDiv w:val="1"/>
      <w:marLeft w:val="0"/>
      <w:marRight w:val="0"/>
      <w:marTop w:val="0"/>
      <w:marBottom w:val="0"/>
      <w:divBdr>
        <w:top w:val="none" w:sz="0" w:space="0" w:color="auto"/>
        <w:left w:val="none" w:sz="0" w:space="0" w:color="auto"/>
        <w:bottom w:val="none" w:sz="0" w:space="0" w:color="auto"/>
        <w:right w:val="none" w:sz="0" w:space="0" w:color="auto"/>
      </w:divBdr>
    </w:div>
    <w:div w:id="306207723">
      <w:bodyDiv w:val="1"/>
      <w:marLeft w:val="0"/>
      <w:marRight w:val="0"/>
      <w:marTop w:val="0"/>
      <w:marBottom w:val="0"/>
      <w:divBdr>
        <w:top w:val="none" w:sz="0" w:space="0" w:color="auto"/>
        <w:left w:val="none" w:sz="0" w:space="0" w:color="auto"/>
        <w:bottom w:val="none" w:sz="0" w:space="0" w:color="auto"/>
        <w:right w:val="none" w:sz="0" w:space="0" w:color="auto"/>
      </w:divBdr>
    </w:div>
    <w:div w:id="317615248">
      <w:bodyDiv w:val="1"/>
      <w:marLeft w:val="0"/>
      <w:marRight w:val="0"/>
      <w:marTop w:val="0"/>
      <w:marBottom w:val="0"/>
      <w:divBdr>
        <w:top w:val="none" w:sz="0" w:space="0" w:color="auto"/>
        <w:left w:val="none" w:sz="0" w:space="0" w:color="auto"/>
        <w:bottom w:val="none" w:sz="0" w:space="0" w:color="auto"/>
        <w:right w:val="none" w:sz="0" w:space="0" w:color="auto"/>
      </w:divBdr>
    </w:div>
    <w:div w:id="326516029">
      <w:bodyDiv w:val="1"/>
      <w:marLeft w:val="0"/>
      <w:marRight w:val="0"/>
      <w:marTop w:val="0"/>
      <w:marBottom w:val="0"/>
      <w:divBdr>
        <w:top w:val="none" w:sz="0" w:space="0" w:color="auto"/>
        <w:left w:val="none" w:sz="0" w:space="0" w:color="auto"/>
        <w:bottom w:val="none" w:sz="0" w:space="0" w:color="auto"/>
        <w:right w:val="none" w:sz="0" w:space="0" w:color="auto"/>
      </w:divBdr>
    </w:div>
    <w:div w:id="352152579">
      <w:bodyDiv w:val="1"/>
      <w:marLeft w:val="0"/>
      <w:marRight w:val="0"/>
      <w:marTop w:val="0"/>
      <w:marBottom w:val="0"/>
      <w:divBdr>
        <w:top w:val="none" w:sz="0" w:space="0" w:color="auto"/>
        <w:left w:val="none" w:sz="0" w:space="0" w:color="auto"/>
        <w:bottom w:val="none" w:sz="0" w:space="0" w:color="auto"/>
        <w:right w:val="none" w:sz="0" w:space="0" w:color="auto"/>
      </w:divBdr>
    </w:div>
    <w:div w:id="355690258">
      <w:bodyDiv w:val="1"/>
      <w:marLeft w:val="0"/>
      <w:marRight w:val="0"/>
      <w:marTop w:val="0"/>
      <w:marBottom w:val="0"/>
      <w:divBdr>
        <w:top w:val="none" w:sz="0" w:space="0" w:color="auto"/>
        <w:left w:val="none" w:sz="0" w:space="0" w:color="auto"/>
        <w:bottom w:val="none" w:sz="0" w:space="0" w:color="auto"/>
        <w:right w:val="none" w:sz="0" w:space="0" w:color="auto"/>
      </w:divBdr>
    </w:div>
    <w:div w:id="360057571">
      <w:bodyDiv w:val="1"/>
      <w:marLeft w:val="0"/>
      <w:marRight w:val="0"/>
      <w:marTop w:val="0"/>
      <w:marBottom w:val="0"/>
      <w:divBdr>
        <w:top w:val="none" w:sz="0" w:space="0" w:color="auto"/>
        <w:left w:val="none" w:sz="0" w:space="0" w:color="auto"/>
        <w:bottom w:val="none" w:sz="0" w:space="0" w:color="auto"/>
        <w:right w:val="none" w:sz="0" w:space="0" w:color="auto"/>
      </w:divBdr>
    </w:div>
    <w:div w:id="363288149">
      <w:bodyDiv w:val="1"/>
      <w:marLeft w:val="0"/>
      <w:marRight w:val="0"/>
      <w:marTop w:val="0"/>
      <w:marBottom w:val="0"/>
      <w:divBdr>
        <w:top w:val="none" w:sz="0" w:space="0" w:color="auto"/>
        <w:left w:val="none" w:sz="0" w:space="0" w:color="auto"/>
        <w:bottom w:val="none" w:sz="0" w:space="0" w:color="auto"/>
        <w:right w:val="none" w:sz="0" w:space="0" w:color="auto"/>
      </w:divBdr>
    </w:div>
    <w:div w:id="375204330">
      <w:bodyDiv w:val="1"/>
      <w:marLeft w:val="0"/>
      <w:marRight w:val="0"/>
      <w:marTop w:val="0"/>
      <w:marBottom w:val="0"/>
      <w:divBdr>
        <w:top w:val="none" w:sz="0" w:space="0" w:color="auto"/>
        <w:left w:val="none" w:sz="0" w:space="0" w:color="auto"/>
        <w:bottom w:val="none" w:sz="0" w:space="0" w:color="auto"/>
        <w:right w:val="none" w:sz="0" w:space="0" w:color="auto"/>
      </w:divBdr>
    </w:div>
    <w:div w:id="391583162">
      <w:bodyDiv w:val="1"/>
      <w:marLeft w:val="0"/>
      <w:marRight w:val="0"/>
      <w:marTop w:val="0"/>
      <w:marBottom w:val="0"/>
      <w:divBdr>
        <w:top w:val="none" w:sz="0" w:space="0" w:color="auto"/>
        <w:left w:val="none" w:sz="0" w:space="0" w:color="auto"/>
        <w:bottom w:val="none" w:sz="0" w:space="0" w:color="auto"/>
        <w:right w:val="none" w:sz="0" w:space="0" w:color="auto"/>
      </w:divBdr>
    </w:div>
    <w:div w:id="415127309">
      <w:bodyDiv w:val="1"/>
      <w:marLeft w:val="0"/>
      <w:marRight w:val="0"/>
      <w:marTop w:val="0"/>
      <w:marBottom w:val="0"/>
      <w:divBdr>
        <w:top w:val="none" w:sz="0" w:space="0" w:color="auto"/>
        <w:left w:val="none" w:sz="0" w:space="0" w:color="auto"/>
        <w:bottom w:val="none" w:sz="0" w:space="0" w:color="auto"/>
        <w:right w:val="none" w:sz="0" w:space="0" w:color="auto"/>
      </w:divBdr>
    </w:div>
    <w:div w:id="426659246">
      <w:bodyDiv w:val="1"/>
      <w:marLeft w:val="0"/>
      <w:marRight w:val="0"/>
      <w:marTop w:val="0"/>
      <w:marBottom w:val="0"/>
      <w:divBdr>
        <w:top w:val="none" w:sz="0" w:space="0" w:color="auto"/>
        <w:left w:val="none" w:sz="0" w:space="0" w:color="auto"/>
        <w:bottom w:val="none" w:sz="0" w:space="0" w:color="auto"/>
        <w:right w:val="none" w:sz="0" w:space="0" w:color="auto"/>
      </w:divBdr>
    </w:div>
    <w:div w:id="449594849">
      <w:bodyDiv w:val="1"/>
      <w:marLeft w:val="0"/>
      <w:marRight w:val="0"/>
      <w:marTop w:val="0"/>
      <w:marBottom w:val="0"/>
      <w:divBdr>
        <w:top w:val="none" w:sz="0" w:space="0" w:color="auto"/>
        <w:left w:val="none" w:sz="0" w:space="0" w:color="auto"/>
        <w:bottom w:val="none" w:sz="0" w:space="0" w:color="auto"/>
        <w:right w:val="none" w:sz="0" w:space="0" w:color="auto"/>
      </w:divBdr>
    </w:div>
    <w:div w:id="476806337">
      <w:bodyDiv w:val="1"/>
      <w:marLeft w:val="0"/>
      <w:marRight w:val="0"/>
      <w:marTop w:val="0"/>
      <w:marBottom w:val="0"/>
      <w:divBdr>
        <w:top w:val="none" w:sz="0" w:space="0" w:color="auto"/>
        <w:left w:val="none" w:sz="0" w:space="0" w:color="auto"/>
        <w:bottom w:val="none" w:sz="0" w:space="0" w:color="auto"/>
        <w:right w:val="none" w:sz="0" w:space="0" w:color="auto"/>
      </w:divBdr>
    </w:div>
    <w:div w:id="488642306">
      <w:bodyDiv w:val="1"/>
      <w:marLeft w:val="0"/>
      <w:marRight w:val="0"/>
      <w:marTop w:val="0"/>
      <w:marBottom w:val="0"/>
      <w:divBdr>
        <w:top w:val="none" w:sz="0" w:space="0" w:color="auto"/>
        <w:left w:val="none" w:sz="0" w:space="0" w:color="auto"/>
        <w:bottom w:val="none" w:sz="0" w:space="0" w:color="auto"/>
        <w:right w:val="none" w:sz="0" w:space="0" w:color="auto"/>
      </w:divBdr>
    </w:div>
    <w:div w:id="489907001">
      <w:bodyDiv w:val="1"/>
      <w:marLeft w:val="0"/>
      <w:marRight w:val="0"/>
      <w:marTop w:val="0"/>
      <w:marBottom w:val="0"/>
      <w:divBdr>
        <w:top w:val="none" w:sz="0" w:space="0" w:color="auto"/>
        <w:left w:val="none" w:sz="0" w:space="0" w:color="auto"/>
        <w:bottom w:val="none" w:sz="0" w:space="0" w:color="auto"/>
        <w:right w:val="none" w:sz="0" w:space="0" w:color="auto"/>
      </w:divBdr>
    </w:div>
    <w:div w:id="501820991">
      <w:bodyDiv w:val="1"/>
      <w:marLeft w:val="0"/>
      <w:marRight w:val="0"/>
      <w:marTop w:val="0"/>
      <w:marBottom w:val="0"/>
      <w:divBdr>
        <w:top w:val="none" w:sz="0" w:space="0" w:color="auto"/>
        <w:left w:val="none" w:sz="0" w:space="0" w:color="auto"/>
        <w:bottom w:val="none" w:sz="0" w:space="0" w:color="auto"/>
        <w:right w:val="none" w:sz="0" w:space="0" w:color="auto"/>
      </w:divBdr>
    </w:div>
    <w:div w:id="517818880">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548954180">
      <w:bodyDiv w:val="1"/>
      <w:marLeft w:val="0"/>
      <w:marRight w:val="0"/>
      <w:marTop w:val="0"/>
      <w:marBottom w:val="0"/>
      <w:divBdr>
        <w:top w:val="none" w:sz="0" w:space="0" w:color="auto"/>
        <w:left w:val="none" w:sz="0" w:space="0" w:color="auto"/>
        <w:bottom w:val="none" w:sz="0" w:space="0" w:color="auto"/>
        <w:right w:val="none" w:sz="0" w:space="0" w:color="auto"/>
      </w:divBdr>
    </w:div>
    <w:div w:id="559563763">
      <w:bodyDiv w:val="1"/>
      <w:marLeft w:val="0"/>
      <w:marRight w:val="0"/>
      <w:marTop w:val="0"/>
      <w:marBottom w:val="0"/>
      <w:divBdr>
        <w:top w:val="none" w:sz="0" w:space="0" w:color="auto"/>
        <w:left w:val="none" w:sz="0" w:space="0" w:color="auto"/>
        <w:bottom w:val="none" w:sz="0" w:space="0" w:color="auto"/>
        <w:right w:val="none" w:sz="0" w:space="0" w:color="auto"/>
      </w:divBdr>
    </w:div>
    <w:div w:id="602418915">
      <w:bodyDiv w:val="1"/>
      <w:marLeft w:val="0"/>
      <w:marRight w:val="0"/>
      <w:marTop w:val="0"/>
      <w:marBottom w:val="0"/>
      <w:divBdr>
        <w:top w:val="none" w:sz="0" w:space="0" w:color="auto"/>
        <w:left w:val="none" w:sz="0" w:space="0" w:color="auto"/>
        <w:bottom w:val="none" w:sz="0" w:space="0" w:color="auto"/>
        <w:right w:val="none" w:sz="0" w:space="0" w:color="auto"/>
      </w:divBdr>
    </w:div>
    <w:div w:id="605113665">
      <w:bodyDiv w:val="1"/>
      <w:marLeft w:val="0"/>
      <w:marRight w:val="0"/>
      <w:marTop w:val="0"/>
      <w:marBottom w:val="0"/>
      <w:divBdr>
        <w:top w:val="none" w:sz="0" w:space="0" w:color="auto"/>
        <w:left w:val="none" w:sz="0" w:space="0" w:color="auto"/>
        <w:bottom w:val="none" w:sz="0" w:space="0" w:color="auto"/>
        <w:right w:val="none" w:sz="0" w:space="0" w:color="auto"/>
      </w:divBdr>
    </w:div>
    <w:div w:id="606280249">
      <w:bodyDiv w:val="1"/>
      <w:marLeft w:val="0"/>
      <w:marRight w:val="0"/>
      <w:marTop w:val="0"/>
      <w:marBottom w:val="0"/>
      <w:divBdr>
        <w:top w:val="none" w:sz="0" w:space="0" w:color="auto"/>
        <w:left w:val="none" w:sz="0" w:space="0" w:color="auto"/>
        <w:bottom w:val="none" w:sz="0" w:space="0" w:color="auto"/>
        <w:right w:val="none" w:sz="0" w:space="0" w:color="auto"/>
      </w:divBdr>
    </w:div>
    <w:div w:id="607472091">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10555894">
      <w:bodyDiv w:val="1"/>
      <w:marLeft w:val="0"/>
      <w:marRight w:val="0"/>
      <w:marTop w:val="0"/>
      <w:marBottom w:val="0"/>
      <w:divBdr>
        <w:top w:val="none" w:sz="0" w:space="0" w:color="auto"/>
        <w:left w:val="none" w:sz="0" w:space="0" w:color="auto"/>
        <w:bottom w:val="none" w:sz="0" w:space="0" w:color="auto"/>
        <w:right w:val="none" w:sz="0" w:space="0" w:color="auto"/>
      </w:divBdr>
    </w:div>
    <w:div w:id="614873602">
      <w:bodyDiv w:val="1"/>
      <w:marLeft w:val="0"/>
      <w:marRight w:val="0"/>
      <w:marTop w:val="0"/>
      <w:marBottom w:val="0"/>
      <w:divBdr>
        <w:top w:val="none" w:sz="0" w:space="0" w:color="auto"/>
        <w:left w:val="none" w:sz="0" w:space="0" w:color="auto"/>
        <w:bottom w:val="none" w:sz="0" w:space="0" w:color="auto"/>
        <w:right w:val="none" w:sz="0" w:space="0" w:color="auto"/>
      </w:divBdr>
    </w:div>
    <w:div w:id="617375277">
      <w:bodyDiv w:val="1"/>
      <w:marLeft w:val="0"/>
      <w:marRight w:val="0"/>
      <w:marTop w:val="0"/>
      <w:marBottom w:val="0"/>
      <w:divBdr>
        <w:top w:val="none" w:sz="0" w:space="0" w:color="auto"/>
        <w:left w:val="none" w:sz="0" w:space="0" w:color="auto"/>
        <w:bottom w:val="none" w:sz="0" w:space="0" w:color="auto"/>
        <w:right w:val="none" w:sz="0" w:space="0" w:color="auto"/>
      </w:divBdr>
    </w:div>
    <w:div w:id="650018239">
      <w:bodyDiv w:val="1"/>
      <w:marLeft w:val="0"/>
      <w:marRight w:val="0"/>
      <w:marTop w:val="0"/>
      <w:marBottom w:val="0"/>
      <w:divBdr>
        <w:top w:val="none" w:sz="0" w:space="0" w:color="auto"/>
        <w:left w:val="none" w:sz="0" w:space="0" w:color="auto"/>
        <w:bottom w:val="none" w:sz="0" w:space="0" w:color="auto"/>
        <w:right w:val="none" w:sz="0" w:space="0" w:color="auto"/>
      </w:divBdr>
    </w:div>
    <w:div w:id="657686323">
      <w:bodyDiv w:val="1"/>
      <w:marLeft w:val="0"/>
      <w:marRight w:val="0"/>
      <w:marTop w:val="0"/>
      <w:marBottom w:val="0"/>
      <w:divBdr>
        <w:top w:val="none" w:sz="0" w:space="0" w:color="auto"/>
        <w:left w:val="none" w:sz="0" w:space="0" w:color="auto"/>
        <w:bottom w:val="none" w:sz="0" w:space="0" w:color="auto"/>
        <w:right w:val="none" w:sz="0" w:space="0" w:color="auto"/>
      </w:divBdr>
    </w:div>
    <w:div w:id="666785599">
      <w:bodyDiv w:val="1"/>
      <w:marLeft w:val="0"/>
      <w:marRight w:val="0"/>
      <w:marTop w:val="0"/>
      <w:marBottom w:val="0"/>
      <w:divBdr>
        <w:top w:val="none" w:sz="0" w:space="0" w:color="auto"/>
        <w:left w:val="none" w:sz="0" w:space="0" w:color="auto"/>
        <w:bottom w:val="none" w:sz="0" w:space="0" w:color="auto"/>
        <w:right w:val="none" w:sz="0" w:space="0" w:color="auto"/>
      </w:divBdr>
    </w:div>
    <w:div w:id="668289950">
      <w:bodyDiv w:val="1"/>
      <w:marLeft w:val="0"/>
      <w:marRight w:val="0"/>
      <w:marTop w:val="0"/>
      <w:marBottom w:val="0"/>
      <w:divBdr>
        <w:top w:val="none" w:sz="0" w:space="0" w:color="auto"/>
        <w:left w:val="none" w:sz="0" w:space="0" w:color="auto"/>
        <w:bottom w:val="none" w:sz="0" w:space="0" w:color="auto"/>
        <w:right w:val="none" w:sz="0" w:space="0" w:color="auto"/>
      </w:divBdr>
    </w:div>
    <w:div w:id="673653057">
      <w:bodyDiv w:val="1"/>
      <w:marLeft w:val="0"/>
      <w:marRight w:val="0"/>
      <w:marTop w:val="0"/>
      <w:marBottom w:val="0"/>
      <w:divBdr>
        <w:top w:val="none" w:sz="0" w:space="0" w:color="auto"/>
        <w:left w:val="none" w:sz="0" w:space="0" w:color="auto"/>
        <w:bottom w:val="none" w:sz="0" w:space="0" w:color="auto"/>
        <w:right w:val="none" w:sz="0" w:space="0" w:color="auto"/>
      </w:divBdr>
    </w:div>
    <w:div w:id="674457488">
      <w:bodyDiv w:val="1"/>
      <w:marLeft w:val="0"/>
      <w:marRight w:val="0"/>
      <w:marTop w:val="0"/>
      <w:marBottom w:val="0"/>
      <w:divBdr>
        <w:top w:val="none" w:sz="0" w:space="0" w:color="auto"/>
        <w:left w:val="none" w:sz="0" w:space="0" w:color="auto"/>
        <w:bottom w:val="none" w:sz="0" w:space="0" w:color="auto"/>
        <w:right w:val="none" w:sz="0" w:space="0" w:color="auto"/>
      </w:divBdr>
    </w:div>
    <w:div w:id="688027993">
      <w:bodyDiv w:val="1"/>
      <w:marLeft w:val="0"/>
      <w:marRight w:val="0"/>
      <w:marTop w:val="0"/>
      <w:marBottom w:val="0"/>
      <w:divBdr>
        <w:top w:val="none" w:sz="0" w:space="0" w:color="auto"/>
        <w:left w:val="none" w:sz="0" w:space="0" w:color="auto"/>
        <w:bottom w:val="none" w:sz="0" w:space="0" w:color="auto"/>
        <w:right w:val="none" w:sz="0" w:space="0" w:color="auto"/>
      </w:divBdr>
    </w:div>
    <w:div w:id="690225773">
      <w:bodyDiv w:val="1"/>
      <w:marLeft w:val="0"/>
      <w:marRight w:val="0"/>
      <w:marTop w:val="0"/>
      <w:marBottom w:val="0"/>
      <w:divBdr>
        <w:top w:val="none" w:sz="0" w:space="0" w:color="auto"/>
        <w:left w:val="none" w:sz="0" w:space="0" w:color="auto"/>
        <w:bottom w:val="none" w:sz="0" w:space="0" w:color="auto"/>
        <w:right w:val="none" w:sz="0" w:space="0" w:color="auto"/>
      </w:divBdr>
    </w:div>
    <w:div w:id="691304626">
      <w:bodyDiv w:val="1"/>
      <w:marLeft w:val="0"/>
      <w:marRight w:val="0"/>
      <w:marTop w:val="0"/>
      <w:marBottom w:val="0"/>
      <w:divBdr>
        <w:top w:val="none" w:sz="0" w:space="0" w:color="auto"/>
        <w:left w:val="none" w:sz="0" w:space="0" w:color="auto"/>
        <w:bottom w:val="none" w:sz="0" w:space="0" w:color="auto"/>
        <w:right w:val="none" w:sz="0" w:space="0" w:color="auto"/>
      </w:divBdr>
    </w:div>
    <w:div w:id="695811982">
      <w:bodyDiv w:val="1"/>
      <w:marLeft w:val="0"/>
      <w:marRight w:val="0"/>
      <w:marTop w:val="0"/>
      <w:marBottom w:val="0"/>
      <w:divBdr>
        <w:top w:val="none" w:sz="0" w:space="0" w:color="auto"/>
        <w:left w:val="none" w:sz="0" w:space="0" w:color="auto"/>
        <w:bottom w:val="none" w:sz="0" w:space="0" w:color="auto"/>
        <w:right w:val="none" w:sz="0" w:space="0" w:color="auto"/>
      </w:divBdr>
    </w:div>
    <w:div w:id="703603297">
      <w:bodyDiv w:val="1"/>
      <w:marLeft w:val="0"/>
      <w:marRight w:val="0"/>
      <w:marTop w:val="0"/>
      <w:marBottom w:val="0"/>
      <w:divBdr>
        <w:top w:val="none" w:sz="0" w:space="0" w:color="auto"/>
        <w:left w:val="none" w:sz="0" w:space="0" w:color="auto"/>
        <w:bottom w:val="none" w:sz="0" w:space="0" w:color="auto"/>
        <w:right w:val="none" w:sz="0" w:space="0" w:color="auto"/>
      </w:divBdr>
    </w:div>
    <w:div w:id="785585865">
      <w:bodyDiv w:val="1"/>
      <w:marLeft w:val="0"/>
      <w:marRight w:val="0"/>
      <w:marTop w:val="0"/>
      <w:marBottom w:val="0"/>
      <w:divBdr>
        <w:top w:val="none" w:sz="0" w:space="0" w:color="auto"/>
        <w:left w:val="none" w:sz="0" w:space="0" w:color="auto"/>
        <w:bottom w:val="none" w:sz="0" w:space="0" w:color="auto"/>
        <w:right w:val="none" w:sz="0" w:space="0" w:color="auto"/>
      </w:divBdr>
    </w:div>
    <w:div w:id="808670662">
      <w:bodyDiv w:val="1"/>
      <w:marLeft w:val="0"/>
      <w:marRight w:val="0"/>
      <w:marTop w:val="0"/>
      <w:marBottom w:val="0"/>
      <w:divBdr>
        <w:top w:val="none" w:sz="0" w:space="0" w:color="auto"/>
        <w:left w:val="none" w:sz="0" w:space="0" w:color="auto"/>
        <w:bottom w:val="none" w:sz="0" w:space="0" w:color="auto"/>
        <w:right w:val="none" w:sz="0" w:space="0" w:color="auto"/>
      </w:divBdr>
    </w:div>
    <w:div w:id="830952993">
      <w:bodyDiv w:val="1"/>
      <w:marLeft w:val="0"/>
      <w:marRight w:val="0"/>
      <w:marTop w:val="0"/>
      <w:marBottom w:val="0"/>
      <w:divBdr>
        <w:top w:val="none" w:sz="0" w:space="0" w:color="auto"/>
        <w:left w:val="none" w:sz="0" w:space="0" w:color="auto"/>
        <w:bottom w:val="none" w:sz="0" w:space="0" w:color="auto"/>
        <w:right w:val="none" w:sz="0" w:space="0" w:color="auto"/>
      </w:divBdr>
    </w:div>
    <w:div w:id="835608996">
      <w:bodyDiv w:val="1"/>
      <w:marLeft w:val="0"/>
      <w:marRight w:val="0"/>
      <w:marTop w:val="0"/>
      <w:marBottom w:val="0"/>
      <w:divBdr>
        <w:top w:val="none" w:sz="0" w:space="0" w:color="auto"/>
        <w:left w:val="none" w:sz="0" w:space="0" w:color="auto"/>
        <w:bottom w:val="none" w:sz="0" w:space="0" w:color="auto"/>
        <w:right w:val="none" w:sz="0" w:space="0" w:color="auto"/>
      </w:divBdr>
    </w:div>
    <w:div w:id="845485464">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932519280">
      <w:bodyDiv w:val="1"/>
      <w:marLeft w:val="0"/>
      <w:marRight w:val="0"/>
      <w:marTop w:val="0"/>
      <w:marBottom w:val="0"/>
      <w:divBdr>
        <w:top w:val="none" w:sz="0" w:space="0" w:color="auto"/>
        <w:left w:val="none" w:sz="0" w:space="0" w:color="auto"/>
        <w:bottom w:val="none" w:sz="0" w:space="0" w:color="auto"/>
        <w:right w:val="none" w:sz="0" w:space="0" w:color="auto"/>
      </w:divBdr>
    </w:div>
    <w:div w:id="939606338">
      <w:bodyDiv w:val="1"/>
      <w:marLeft w:val="0"/>
      <w:marRight w:val="0"/>
      <w:marTop w:val="0"/>
      <w:marBottom w:val="0"/>
      <w:divBdr>
        <w:top w:val="none" w:sz="0" w:space="0" w:color="auto"/>
        <w:left w:val="none" w:sz="0" w:space="0" w:color="auto"/>
        <w:bottom w:val="none" w:sz="0" w:space="0" w:color="auto"/>
        <w:right w:val="none" w:sz="0" w:space="0" w:color="auto"/>
      </w:divBdr>
    </w:div>
    <w:div w:id="946891437">
      <w:bodyDiv w:val="1"/>
      <w:marLeft w:val="0"/>
      <w:marRight w:val="0"/>
      <w:marTop w:val="0"/>
      <w:marBottom w:val="0"/>
      <w:divBdr>
        <w:top w:val="none" w:sz="0" w:space="0" w:color="auto"/>
        <w:left w:val="none" w:sz="0" w:space="0" w:color="auto"/>
        <w:bottom w:val="none" w:sz="0" w:space="0" w:color="auto"/>
        <w:right w:val="none" w:sz="0" w:space="0" w:color="auto"/>
      </w:divBdr>
    </w:div>
    <w:div w:id="954560864">
      <w:bodyDiv w:val="1"/>
      <w:marLeft w:val="0"/>
      <w:marRight w:val="0"/>
      <w:marTop w:val="0"/>
      <w:marBottom w:val="0"/>
      <w:divBdr>
        <w:top w:val="none" w:sz="0" w:space="0" w:color="auto"/>
        <w:left w:val="none" w:sz="0" w:space="0" w:color="auto"/>
        <w:bottom w:val="none" w:sz="0" w:space="0" w:color="auto"/>
        <w:right w:val="none" w:sz="0" w:space="0" w:color="auto"/>
      </w:divBdr>
    </w:div>
    <w:div w:id="956713335">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72635315">
      <w:bodyDiv w:val="1"/>
      <w:marLeft w:val="0"/>
      <w:marRight w:val="0"/>
      <w:marTop w:val="0"/>
      <w:marBottom w:val="0"/>
      <w:divBdr>
        <w:top w:val="none" w:sz="0" w:space="0" w:color="auto"/>
        <w:left w:val="none" w:sz="0" w:space="0" w:color="auto"/>
        <w:bottom w:val="none" w:sz="0" w:space="0" w:color="auto"/>
        <w:right w:val="none" w:sz="0" w:space="0" w:color="auto"/>
      </w:divBdr>
    </w:div>
    <w:div w:id="982923900">
      <w:bodyDiv w:val="1"/>
      <w:marLeft w:val="0"/>
      <w:marRight w:val="0"/>
      <w:marTop w:val="0"/>
      <w:marBottom w:val="0"/>
      <w:divBdr>
        <w:top w:val="none" w:sz="0" w:space="0" w:color="auto"/>
        <w:left w:val="none" w:sz="0" w:space="0" w:color="auto"/>
        <w:bottom w:val="none" w:sz="0" w:space="0" w:color="auto"/>
        <w:right w:val="none" w:sz="0" w:space="0" w:color="auto"/>
      </w:divBdr>
    </w:div>
    <w:div w:id="996151560">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097571">
      <w:bodyDiv w:val="1"/>
      <w:marLeft w:val="0"/>
      <w:marRight w:val="0"/>
      <w:marTop w:val="0"/>
      <w:marBottom w:val="0"/>
      <w:divBdr>
        <w:top w:val="none" w:sz="0" w:space="0" w:color="auto"/>
        <w:left w:val="none" w:sz="0" w:space="0" w:color="auto"/>
        <w:bottom w:val="none" w:sz="0" w:space="0" w:color="auto"/>
        <w:right w:val="none" w:sz="0" w:space="0" w:color="auto"/>
      </w:divBdr>
    </w:div>
    <w:div w:id="104996088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1221451">
      <w:bodyDiv w:val="1"/>
      <w:marLeft w:val="0"/>
      <w:marRight w:val="0"/>
      <w:marTop w:val="0"/>
      <w:marBottom w:val="0"/>
      <w:divBdr>
        <w:top w:val="none" w:sz="0" w:space="0" w:color="auto"/>
        <w:left w:val="none" w:sz="0" w:space="0" w:color="auto"/>
        <w:bottom w:val="none" w:sz="0" w:space="0" w:color="auto"/>
        <w:right w:val="none" w:sz="0" w:space="0" w:color="auto"/>
      </w:divBdr>
    </w:div>
    <w:div w:id="1083719486">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88580943">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7653498">
      <w:bodyDiv w:val="1"/>
      <w:marLeft w:val="0"/>
      <w:marRight w:val="0"/>
      <w:marTop w:val="0"/>
      <w:marBottom w:val="0"/>
      <w:divBdr>
        <w:top w:val="none" w:sz="0" w:space="0" w:color="auto"/>
        <w:left w:val="none" w:sz="0" w:space="0" w:color="auto"/>
        <w:bottom w:val="none" w:sz="0" w:space="0" w:color="auto"/>
        <w:right w:val="none" w:sz="0" w:space="0" w:color="auto"/>
      </w:divBdr>
    </w:div>
    <w:div w:id="1110665061">
      <w:bodyDiv w:val="1"/>
      <w:marLeft w:val="0"/>
      <w:marRight w:val="0"/>
      <w:marTop w:val="0"/>
      <w:marBottom w:val="0"/>
      <w:divBdr>
        <w:top w:val="none" w:sz="0" w:space="0" w:color="auto"/>
        <w:left w:val="none" w:sz="0" w:space="0" w:color="auto"/>
        <w:bottom w:val="none" w:sz="0" w:space="0" w:color="auto"/>
        <w:right w:val="none" w:sz="0" w:space="0" w:color="auto"/>
      </w:divBdr>
    </w:div>
    <w:div w:id="1128473874">
      <w:bodyDiv w:val="1"/>
      <w:marLeft w:val="0"/>
      <w:marRight w:val="0"/>
      <w:marTop w:val="0"/>
      <w:marBottom w:val="0"/>
      <w:divBdr>
        <w:top w:val="none" w:sz="0" w:space="0" w:color="auto"/>
        <w:left w:val="none" w:sz="0" w:space="0" w:color="auto"/>
        <w:bottom w:val="none" w:sz="0" w:space="0" w:color="auto"/>
        <w:right w:val="none" w:sz="0" w:space="0" w:color="auto"/>
      </w:divBdr>
    </w:div>
    <w:div w:id="1157454496">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48883087">
      <w:bodyDiv w:val="1"/>
      <w:marLeft w:val="0"/>
      <w:marRight w:val="0"/>
      <w:marTop w:val="0"/>
      <w:marBottom w:val="0"/>
      <w:divBdr>
        <w:top w:val="none" w:sz="0" w:space="0" w:color="auto"/>
        <w:left w:val="none" w:sz="0" w:space="0" w:color="auto"/>
        <w:bottom w:val="none" w:sz="0" w:space="0" w:color="auto"/>
        <w:right w:val="none" w:sz="0" w:space="0" w:color="auto"/>
      </w:divBdr>
    </w:div>
    <w:div w:id="1251230058">
      <w:bodyDiv w:val="1"/>
      <w:marLeft w:val="0"/>
      <w:marRight w:val="0"/>
      <w:marTop w:val="0"/>
      <w:marBottom w:val="0"/>
      <w:divBdr>
        <w:top w:val="none" w:sz="0" w:space="0" w:color="auto"/>
        <w:left w:val="none" w:sz="0" w:space="0" w:color="auto"/>
        <w:bottom w:val="none" w:sz="0" w:space="0" w:color="auto"/>
        <w:right w:val="none" w:sz="0" w:space="0" w:color="auto"/>
      </w:divBdr>
    </w:div>
    <w:div w:id="1287858207">
      <w:bodyDiv w:val="1"/>
      <w:marLeft w:val="0"/>
      <w:marRight w:val="0"/>
      <w:marTop w:val="0"/>
      <w:marBottom w:val="0"/>
      <w:divBdr>
        <w:top w:val="none" w:sz="0" w:space="0" w:color="auto"/>
        <w:left w:val="none" w:sz="0" w:space="0" w:color="auto"/>
        <w:bottom w:val="none" w:sz="0" w:space="0" w:color="auto"/>
        <w:right w:val="none" w:sz="0" w:space="0" w:color="auto"/>
      </w:divBdr>
    </w:div>
    <w:div w:id="1291205891">
      <w:bodyDiv w:val="1"/>
      <w:marLeft w:val="0"/>
      <w:marRight w:val="0"/>
      <w:marTop w:val="0"/>
      <w:marBottom w:val="0"/>
      <w:divBdr>
        <w:top w:val="none" w:sz="0" w:space="0" w:color="auto"/>
        <w:left w:val="none" w:sz="0" w:space="0" w:color="auto"/>
        <w:bottom w:val="none" w:sz="0" w:space="0" w:color="auto"/>
        <w:right w:val="none" w:sz="0" w:space="0" w:color="auto"/>
      </w:divBdr>
    </w:div>
    <w:div w:id="1333484764">
      <w:bodyDiv w:val="1"/>
      <w:marLeft w:val="0"/>
      <w:marRight w:val="0"/>
      <w:marTop w:val="0"/>
      <w:marBottom w:val="0"/>
      <w:divBdr>
        <w:top w:val="none" w:sz="0" w:space="0" w:color="auto"/>
        <w:left w:val="none" w:sz="0" w:space="0" w:color="auto"/>
        <w:bottom w:val="none" w:sz="0" w:space="0" w:color="auto"/>
        <w:right w:val="none" w:sz="0" w:space="0" w:color="auto"/>
      </w:divBdr>
    </w:div>
    <w:div w:id="1349213335">
      <w:bodyDiv w:val="1"/>
      <w:marLeft w:val="0"/>
      <w:marRight w:val="0"/>
      <w:marTop w:val="0"/>
      <w:marBottom w:val="0"/>
      <w:divBdr>
        <w:top w:val="none" w:sz="0" w:space="0" w:color="auto"/>
        <w:left w:val="none" w:sz="0" w:space="0" w:color="auto"/>
        <w:bottom w:val="none" w:sz="0" w:space="0" w:color="auto"/>
        <w:right w:val="none" w:sz="0" w:space="0" w:color="auto"/>
      </w:divBdr>
    </w:div>
    <w:div w:id="1370765060">
      <w:bodyDiv w:val="1"/>
      <w:marLeft w:val="0"/>
      <w:marRight w:val="0"/>
      <w:marTop w:val="0"/>
      <w:marBottom w:val="0"/>
      <w:divBdr>
        <w:top w:val="none" w:sz="0" w:space="0" w:color="auto"/>
        <w:left w:val="none" w:sz="0" w:space="0" w:color="auto"/>
        <w:bottom w:val="none" w:sz="0" w:space="0" w:color="auto"/>
        <w:right w:val="none" w:sz="0" w:space="0" w:color="auto"/>
      </w:divBdr>
    </w:div>
    <w:div w:id="1370836159">
      <w:bodyDiv w:val="1"/>
      <w:marLeft w:val="0"/>
      <w:marRight w:val="0"/>
      <w:marTop w:val="0"/>
      <w:marBottom w:val="0"/>
      <w:divBdr>
        <w:top w:val="none" w:sz="0" w:space="0" w:color="auto"/>
        <w:left w:val="none" w:sz="0" w:space="0" w:color="auto"/>
        <w:bottom w:val="none" w:sz="0" w:space="0" w:color="auto"/>
        <w:right w:val="none" w:sz="0" w:space="0" w:color="auto"/>
      </w:divBdr>
    </w:div>
    <w:div w:id="1377391963">
      <w:bodyDiv w:val="1"/>
      <w:marLeft w:val="0"/>
      <w:marRight w:val="0"/>
      <w:marTop w:val="0"/>
      <w:marBottom w:val="0"/>
      <w:divBdr>
        <w:top w:val="none" w:sz="0" w:space="0" w:color="auto"/>
        <w:left w:val="none" w:sz="0" w:space="0" w:color="auto"/>
        <w:bottom w:val="none" w:sz="0" w:space="0" w:color="auto"/>
        <w:right w:val="none" w:sz="0" w:space="0" w:color="auto"/>
      </w:divBdr>
    </w:div>
    <w:div w:id="1404449606">
      <w:bodyDiv w:val="1"/>
      <w:marLeft w:val="0"/>
      <w:marRight w:val="0"/>
      <w:marTop w:val="0"/>
      <w:marBottom w:val="0"/>
      <w:divBdr>
        <w:top w:val="none" w:sz="0" w:space="0" w:color="auto"/>
        <w:left w:val="none" w:sz="0" w:space="0" w:color="auto"/>
        <w:bottom w:val="none" w:sz="0" w:space="0" w:color="auto"/>
        <w:right w:val="none" w:sz="0" w:space="0" w:color="auto"/>
      </w:divBdr>
    </w:div>
    <w:div w:id="1408723305">
      <w:bodyDiv w:val="1"/>
      <w:marLeft w:val="0"/>
      <w:marRight w:val="0"/>
      <w:marTop w:val="0"/>
      <w:marBottom w:val="0"/>
      <w:divBdr>
        <w:top w:val="none" w:sz="0" w:space="0" w:color="auto"/>
        <w:left w:val="none" w:sz="0" w:space="0" w:color="auto"/>
        <w:bottom w:val="none" w:sz="0" w:space="0" w:color="auto"/>
        <w:right w:val="none" w:sz="0" w:space="0" w:color="auto"/>
      </w:divBdr>
    </w:div>
    <w:div w:id="1422335602">
      <w:bodyDiv w:val="1"/>
      <w:marLeft w:val="0"/>
      <w:marRight w:val="0"/>
      <w:marTop w:val="0"/>
      <w:marBottom w:val="0"/>
      <w:divBdr>
        <w:top w:val="none" w:sz="0" w:space="0" w:color="auto"/>
        <w:left w:val="none" w:sz="0" w:space="0" w:color="auto"/>
        <w:bottom w:val="none" w:sz="0" w:space="0" w:color="auto"/>
        <w:right w:val="none" w:sz="0" w:space="0" w:color="auto"/>
      </w:divBdr>
    </w:div>
    <w:div w:id="1436753763">
      <w:bodyDiv w:val="1"/>
      <w:marLeft w:val="0"/>
      <w:marRight w:val="0"/>
      <w:marTop w:val="0"/>
      <w:marBottom w:val="0"/>
      <w:divBdr>
        <w:top w:val="none" w:sz="0" w:space="0" w:color="auto"/>
        <w:left w:val="none" w:sz="0" w:space="0" w:color="auto"/>
        <w:bottom w:val="none" w:sz="0" w:space="0" w:color="auto"/>
        <w:right w:val="none" w:sz="0" w:space="0" w:color="auto"/>
      </w:divBdr>
    </w:div>
    <w:div w:id="1436898857">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49197592">
      <w:bodyDiv w:val="1"/>
      <w:marLeft w:val="0"/>
      <w:marRight w:val="0"/>
      <w:marTop w:val="0"/>
      <w:marBottom w:val="0"/>
      <w:divBdr>
        <w:top w:val="none" w:sz="0" w:space="0" w:color="auto"/>
        <w:left w:val="none" w:sz="0" w:space="0" w:color="auto"/>
        <w:bottom w:val="none" w:sz="0" w:space="0" w:color="auto"/>
        <w:right w:val="none" w:sz="0" w:space="0" w:color="auto"/>
      </w:divBdr>
    </w:div>
    <w:div w:id="1458453561">
      <w:bodyDiv w:val="1"/>
      <w:marLeft w:val="0"/>
      <w:marRight w:val="0"/>
      <w:marTop w:val="0"/>
      <w:marBottom w:val="0"/>
      <w:divBdr>
        <w:top w:val="none" w:sz="0" w:space="0" w:color="auto"/>
        <w:left w:val="none" w:sz="0" w:space="0" w:color="auto"/>
        <w:bottom w:val="none" w:sz="0" w:space="0" w:color="auto"/>
        <w:right w:val="none" w:sz="0" w:space="0" w:color="auto"/>
      </w:divBdr>
    </w:div>
    <w:div w:id="1461414801">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483958647">
      <w:bodyDiv w:val="1"/>
      <w:marLeft w:val="0"/>
      <w:marRight w:val="0"/>
      <w:marTop w:val="0"/>
      <w:marBottom w:val="0"/>
      <w:divBdr>
        <w:top w:val="none" w:sz="0" w:space="0" w:color="auto"/>
        <w:left w:val="none" w:sz="0" w:space="0" w:color="auto"/>
        <w:bottom w:val="none" w:sz="0" w:space="0" w:color="auto"/>
        <w:right w:val="none" w:sz="0" w:space="0" w:color="auto"/>
      </w:divBdr>
    </w:div>
    <w:div w:id="1530490692">
      <w:bodyDiv w:val="1"/>
      <w:marLeft w:val="0"/>
      <w:marRight w:val="0"/>
      <w:marTop w:val="0"/>
      <w:marBottom w:val="0"/>
      <w:divBdr>
        <w:top w:val="none" w:sz="0" w:space="0" w:color="auto"/>
        <w:left w:val="none" w:sz="0" w:space="0" w:color="auto"/>
        <w:bottom w:val="none" w:sz="0" w:space="0" w:color="auto"/>
        <w:right w:val="none" w:sz="0" w:space="0" w:color="auto"/>
      </w:divBdr>
    </w:div>
    <w:div w:id="1542398078">
      <w:bodyDiv w:val="1"/>
      <w:marLeft w:val="0"/>
      <w:marRight w:val="0"/>
      <w:marTop w:val="0"/>
      <w:marBottom w:val="0"/>
      <w:divBdr>
        <w:top w:val="none" w:sz="0" w:space="0" w:color="auto"/>
        <w:left w:val="none" w:sz="0" w:space="0" w:color="auto"/>
        <w:bottom w:val="none" w:sz="0" w:space="0" w:color="auto"/>
        <w:right w:val="none" w:sz="0" w:space="0" w:color="auto"/>
      </w:divBdr>
    </w:div>
    <w:div w:id="1550721421">
      <w:bodyDiv w:val="1"/>
      <w:marLeft w:val="0"/>
      <w:marRight w:val="0"/>
      <w:marTop w:val="0"/>
      <w:marBottom w:val="0"/>
      <w:divBdr>
        <w:top w:val="none" w:sz="0" w:space="0" w:color="auto"/>
        <w:left w:val="none" w:sz="0" w:space="0" w:color="auto"/>
        <w:bottom w:val="none" w:sz="0" w:space="0" w:color="auto"/>
        <w:right w:val="none" w:sz="0" w:space="0" w:color="auto"/>
      </w:divBdr>
    </w:div>
    <w:div w:id="1572231767">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583949015">
      <w:bodyDiv w:val="1"/>
      <w:marLeft w:val="0"/>
      <w:marRight w:val="0"/>
      <w:marTop w:val="0"/>
      <w:marBottom w:val="0"/>
      <w:divBdr>
        <w:top w:val="none" w:sz="0" w:space="0" w:color="auto"/>
        <w:left w:val="none" w:sz="0" w:space="0" w:color="auto"/>
        <w:bottom w:val="none" w:sz="0" w:space="0" w:color="auto"/>
        <w:right w:val="none" w:sz="0" w:space="0" w:color="auto"/>
      </w:divBdr>
    </w:div>
    <w:div w:id="1604728852">
      <w:bodyDiv w:val="1"/>
      <w:marLeft w:val="0"/>
      <w:marRight w:val="0"/>
      <w:marTop w:val="0"/>
      <w:marBottom w:val="0"/>
      <w:divBdr>
        <w:top w:val="none" w:sz="0" w:space="0" w:color="auto"/>
        <w:left w:val="none" w:sz="0" w:space="0" w:color="auto"/>
        <w:bottom w:val="none" w:sz="0" w:space="0" w:color="auto"/>
        <w:right w:val="none" w:sz="0" w:space="0" w:color="auto"/>
      </w:divBdr>
    </w:div>
    <w:div w:id="1647738689">
      <w:bodyDiv w:val="1"/>
      <w:marLeft w:val="0"/>
      <w:marRight w:val="0"/>
      <w:marTop w:val="0"/>
      <w:marBottom w:val="0"/>
      <w:divBdr>
        <w:top w:val="none" w:sz="0" w:space="0" w:color="auto"/>
        <w:left w:val="none" w:sz="0" w:space="0" w:color="auto"/>
        <w:bottom w:val="none" w:sz="0" w:space="0" w:color="auto"/>
        <w:right w:val="none" w:sz="0" w:space="0" w:color="auto"/>
      </w:divBdr>
    </w:div>
    <w:div w:id="1648436360">
      <w:bodyDiv w:val="1"/>
      <w:marLeft w:val="0"/>
      <w:marRight w:val="0"/>
      <w:marTop w:val="0"/>
      <w:marBottom w:val="0"/>
      <w:divBdr>
        <w:top w:val="none" w:sz="0" w:space="0" w:color="auto"/>
        <w:left w:val="none" w:sz="0" w:space="0" w:color="auto"/>
        <w:bottom w:val="none" w:sz="0" w:space="0" w:color="auto"/>
        <w:right w:val="none" w:sz="0" w:space="0" w:color="auto"/>
      </w:divBdr>
    </w:div>
    <w:div w:id="1709913558">
      <w:bodyDiv w:val="1"/>
      <w:marLeft w:val="0"/>
      <w:marRight w:val="0"/>
      <w:marTop w:val="0"/>
      <w:marBottom w:val="0"/>
      <w:divBdr>
        <w:top w:val="none" w:sz="0" w:space="0" w:color="auto"/>
        <w:left w:val="none" w:sz="0" w:space="0" w:color="auto"/>
        <w:bottom w:val="none" w:sz="0" w:space="0" w:color="auto"/>
        <w:right w:val="none" w:sz="0" w:space="0" w:color="auto"/>
      </w:divBdr>
    </w:div>
    <w:div w:id="1718580247">
      <w:bodyDiv w:val="1"/>
      <w:marLeft w:val="0"/>
      <w:marRight w:val="0"/>
      <w:marTop w:val="0"/>
      <w:marBottom w:val="0"/>
      <w:divBdr>
        <w:top w:val="none" w:sz="0" w:space="0" w:color="auto"/>
        <w:left w:val="none" w:sz="0" w:space="0" w:color="auto"/>
        <w:bottom w:val="none" w:sz="0" w:space="0" w:color="auto"/>
        <w:right w:val="none" w:sz="0" w:space="0" w:color="auto"/>
      </w:divBdr>
    </w:div>
    <w:div w:id="1734810261">
      <w:bodyDiv w:val="1"/>
      <w:marLeft w:val="0"/>
      <w:marRight w:val="0"/>
      <w:marTop w:val="0"/>
      <w:marBottom w:val="0"/>
      <w:divBdr>
        <w:top w:val="none" w:sz="0" w:space="0" w:color="auto"/>
        <w:left w:val="none" w:sz="0" w:space="0" w:color="auto"/>
        <w:bottom w:val="none" w:sz="0" w:space="0" w:color="auto"/>
        <w:right w:val="none" w:sz="0" w:space="0" w:color="auto"/>
      </w:divBdr>
    </w:div>
    <w:div w:id="1779762299">
      <w:bodyDiv w:val="1"/>
      <w:marLeft w:val="0"/>
      <w:marRight w:val="0"/>
      <w:marTop w:val="0"/>
      <w:marBottom w:val="0"/>
      <w:divBdr>
        <w:top w:val="none" w:sz="0" w:space="0" w:color="auto"/>
        <w:left w:val="none" w:sz="0" w:space="0" w:color="auto"/>
        <w:bottom w:val="none" w:sz="0" w:space="0" w:color="auto"/>
        <w:right w:val="none" w:sz="0" w:space="0" w:color="auto"/>
      </w:divBdr>
    </w:div>
    <w:div w:id="1790320180">
      <w:bodyDiv w:val="1"/>
      <w:marLeft w:val="0"/>
      <w:marRight w:val="0"/>
      <w:marTop w:val="0"/>
      <w:marBottom w:val="0"/>
      <w:divBdr>
        <w:top w:val="none" w:sz="0" w:space="0" w:color="auto"/>
        <w:left w:val="none" w:sz="0" w:space="0" w:color="auto"/>
        <w:bottom w:val="none" w:sz="0" w:space="0" w:color="auto"/>
        <w:right w:val="none" w:sz="0" w:space="0" w:color="auto"/>
      </w:divBdr>
    </w:div>
    <w:div w:id="1802528250">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29978129">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37769008">
      <w:bodyDiv w:val="1"/>
      <w:marLeft w:val="0"/>
      <w:marRight w:val="0"/>
      <w:marTop w:val="0"/>
      <w:marBottom w:val="0"/>
      <w:divBdr>
        <w:top w:val="none" w:sz="0" w:space="0" w:color="auto"/>
        <w:left w:val="none" w:sz="0" w:space="0" w:color="auto"/>
        <w:bottom w:val="none" w:sz="0" w:space="0" w:color="auto"/>
        <w:right w:val="none" w:sz="0" w:space="0" w:color="auto"/>
      </w:divBdr>
    </w:div>
    <w:div w:id="1876767175">
      <w:bodyDiv w:val="1"/>
      <w:marLeft w:val="0"/>
      <w:marRight w:val="0"/>
      <w:marTop w:val="0"/>
      <w:marBottom w:val="0"/>
      <w:divBdr>
        <w:top w:val="none" w:sz="0" w:space="0" w:color="auto"/>
        <w:left w:val="none" w:sz="0" w:space="0" w:color="auto"/>
        <w:bottom w:val="none" w:sz="0" w:space="0" w:color="auto"/>
        <w:right w:val="none" w:sz="0" w:space="0" w:color="auto"/>
      </w:divBdr>
    </w:div>
    <w:div w:id="1903759900">
      <w:bodyDiv w:val="1"/>
      <w:marLeft w:val="0"/>
      <w:marRight w:val="0"/>
      <w:marTop w:val="0"/>
      <w:marBottom w:val="0"/>
      <w:divBdr>
        <w:top w:val="none" w:sz="0" w:space="0" w:color="auto"/>
        <w:left w:val="none" w:sz="0" w:space="0" w:color="auto"/>
        <w:bottom w:val="none" w:sz="0" w:space="0" w:color="auto"/>
        <w:right w:val="none" w:sz="0" w:space="0" w:color="auto"/>
      </w:divBdr>
    </w:div>
    <w:div w:id="1930889880">
      <w:bodyDiv w:val="1"/>
      <w:marLeft w:val="0"/>
      <w:marRight w:val="0"/>
      <w:marTop w:val="0"/>
      <w:marBottom w:val="0"/>
      <w:divBdr>
        <w:top w:val="none" w:sz="0" w:space="0" w:color="auto"/>
        <w:left w:val="none" w:sz="0" w:space="0" w:color="auto"/>
        <w:bottom w:val="none" w:sz="0" w:space="0" w:color="auto"/>
        <w:right w:val="none" w:sz="0" w:space="0" w:color="auto"/>
      </w:divBdr>
    </w:div>
    <w:div w:id="1942571288">
      <w:bodyDiv w:val="1"/>
      <w:marLeft w:val="0"/>
      <w:marRight w:val="0"/>
      <w:marTop w:val="0"/>
      <w:marBottom w:val="0"/>
      <w:divBdr>
        <w:top w:val="none" w:sz="0" w:space="0" w:color="auto"/>
        <w:left w:val="none" w:sz="0" w:space="0" w:color="auto"/>
        <w:bottom w:val="none" w:sz="0" w:space="0" w:color="auto"/>
        <w:right w:val="none" w:sz="0" w:space="0" w:color="auto"/>
      </w:divBdr>
    </w:div>
    <w:div w:id="1945335514">
      <w:bodyDiv w:val="1"/>
      <w:marLeft w:val="0"/>
      <w:marRight w:val="0"/>
      <w:marTop w:val="0"/>
      <w:marBottom w:val="0"/>
      <w:divBdr>
        <w:top w:val="none" w:sz="0" w:space="0" w:color="auto"/>
        <w:left w:val="none" w:sz="0" w:space="0" w:color="auto"/>
        <w:bottom w:val="none" w:sz="0" w:space="0" w:color="auto"/>
        <w:right w:val="none" w:sz="0" w:space="0" w:color="auto"/>
      </w:divBdr>
    </w:div>
    <w:div w:id="1963337283">
      <w:bodyDiv w:val="1"/>
      <w:marLeft w:val="0"/>
      <w:marRight w:val="0"/>
      <w:marTop w:val="0"/>
      <w:marBottom w:val="0"/>
      <w:divBdr>
        <w:top w:val="none" w:sz="0" w:space="0" w:color="auto"/>
        <w:left w:val="none" w:sz="0" w:space="0" w:color="auto"/>
        <w:bottom w:val="none" w:sz="0" w:space="0" w:color="auto"/>
        <w:right w:val="none" w:sz="0" w:space="0" w:color="auto"/>
      </w:divBdr>
    </w:div>
    <w:div w:id="1985159920">
      <w:bodyDiv w:val="1"/>
      <w:marLeft w:val="0"/>
      <w:marRight w:val="0"/>
      <w:marTop w:val="0"/>
      <w:marBottom w:val="0"/>
      <w:divBdr>
        <w:top w:val="none" w:sz="0" w:space="0" w:color="auto"/>
        <w:left w:val="none" w:sz="0" w:space="0" w:color="auto"/>
        <w:bottom w:val="none" w:sz="0" w:space="0" w:color="auto"/>
        <w:right w:val="none" w:sz="0" w:space="0" w:color="auto"/>
      </w:divBdr>
    </w:div>
    <w:div w:id="1992588256">
      <w:bodyDiv w:val="1"/>
      <w:marLeft w:val="0"/>
      <w:marRight w:val="0"/>
      <w:marTop w:val="0"/>
      <w:marBottom w:val="0"/>
      <w:divBdr>
        <w:top w:val="none" w:sz="0" w:space="0" w:color="auto"/>
        <w:left w:val="none" w:sz="0" w:space="0" w:color="auto"/>
        <w:bottom w:val="none" w:sz="0" w:space="0" w:color="auto"/>
        <w:right w:val="none" w:sz="0" w:space="0" w:color="auto"/>
      </w:divBdr>
    </w:div>
    <w:div w:id="1997340837">
      <w:bodyDiv w:val="1"/>
      <w:marLeft w:val="0"/>
      <w:marRight w:val="0"/>
      <w:marTop w:val="0"/>
      <w:marBottom w:val="0"/>
      <w:divBdr>
        <w:top w:val="none" w:sz="0" w:space="0" w:color="auto"/>
        <w:left w:val="none" w:sz="0" w:space="0" w:color="auto"/>
        <w:bottom w:val="none" w:sz="0" w:space="0" w:color="auto"/>
        <w:right w:val="none" w:sz="0" w:space="0" w:color="auto"/>
      </w:divBdr>
    </w:div>
    <w:div w:id="2009365750">
      <w:bodyDiv w:val="1"/>
      <w:marLeft w:val="0"/>
      <w:marRight w:val="0"/>
      <w:marTop w:val="0"/>
      <w:marBottom w:val="0"/>
      <w:divBdr>
        <w:top w:val="none" w:sz="0" w:space="0" w:color="auto"/>
        <w:left w:val="none" w:sz="0" w:space="0" w:color="auto"/>
        <w:bottom w:val="none" w:sz="0" w:space="0" w:color="auto"/>
        <w:right w:val="none" w:sz="0" w:space="0" w:color="auto"/>
      </w:divBdr>
    </w:div>
    <w:div w:id="2014606113">
      <w:bodyDiv w:val="1"/>
      <w:marLeft w:val="0"/>
      <w:marRight w:val="0"/>
      <w:marTop w:val="0"/>
      <w:marBottom w:val="0"/>
      <w:divBdr>
        <w:top w:val="none" w:sz="0" w:space="0" w:color="auto"/>
        <w:left w:val="none" w:sz="0" w:space="0" w:color="auto"/>
        <w:bottom w:val="none" w:sz="0" w:space="0" w:color="auto"/>
        <w:right w:val="none" w:sz="0" w:space="0" w:color="auto"/>
      </w:divBdr>
    </w:div>
    <w:div w:id="2042895334">
      <w:bodyDiv w:val="1"/>
      <w:marLeft w:val="0"/>
      <w:marRight w:val="0"/>
      <w:marTop w:val="0"/>
      <w:marBottom w:val="0"/>
      <w:divBdr>
        <w:top w:val="none" w:sz="0" w:space="0" w:color="auto"/>
        <w:left w:val="none" w:sz="0" w:space="0" w:color="auto"/>
        <w:bottom w:val="none" w:sz="0" w:space="0" w:color="auto"/>
        <w:right w:val="none" w:sz="0" w:space="0" w:color="auto"/>
      </w:divBdr>
    </w:div>
    <w:div w:id="2080052212">
      <w:bodyDiv w:val="1"/>
      <w:marLeft w:val="0"/>
      <w:marRight w:val="0"/>
      <w:marTop w:val="0"/>
      <w:marBottom w:val="0"/>
      <w:divBdr>
        <w:top w:val="none" w:sz="0" w:space="0" w:color="auto"/>
        <w:left w:val="none" w:sz="0" w:space="0" w:color="auto"/>
        <w:bottom w:val="none" w:sz="0" w:space="0" w:color="auto"/>
        <w:right w:val="none" w:sz="0" w:space="0" w:color="auto"/>
      </w:divBdr>
    </w:div>
    <w:div w:id="2090345025">
      <w:bodyDiv w:val="1"/>
      <w:marLeft w:val="0"/>
      <w:marRight w:val="0"/>
      <w:marTop w:val="0"/>
      <w:marBottom w:val="0"/>
      <w:divBdr>
        <w:top w:val="none" w:sz="0" w:space="0" w:color="auto"/>
        <w:left w:val="none" w:sz="0" w:space="0" w:color="auto"/>
        <w:bottom w:val="none" w:sz="0" w:space="0" w:color="auto"/>
        <w:right w:val="none" w:sz="0" w:space="0" w:color="auto"/>
      </w:divBdr>
    </w:div>
    <w:div w:id="2091585367">
      <w:bodyDiv w:val="1"/>
      <w:marLeft w:val="0"/>
      <w:marRight w:val="0"/>
      <w:marTop w:val="0"/>
      <w:marBottom w:val="0"/>
      <w:divBdr>
        <w:top w:val="none" w:sz="0" w:space="0" w:color="auto"/>
        <w:left w:val="none" w:sz="0" w:space="0" w:color="auto"/>
        <w:bottom w:val="none" w:sz="0" w:space="0" w:color="auto"/>
        <w:right w:val="none" w:sz="0" w:space="0" w:color="auto"/>
      </w:divBdr>
    </w:div>
    <w:div w:id="2094011713">
      <w:bodyDiv w:val="1"/>
      <w:marLeft w:val="0"/>
      <w:marRight w:val="0"/>
      <w:marTop w:val="0"/>
      <w:marBottom w:val="0"/>
      <w:divBdr>
        <w:top w:val="none" w:sz="0" w:space="0" w:color="auto"/>
        <w:left w:val="none" w:sz="0" w:space="0" w:color="auto"/>
        <w:bottom w:val="none" w:sz="0" w:space="0" w:color="auto"/>
        <w:right w:val="none" w:sz="0" w:space="0" w:color="auto"/>
      </w:divBdr>
    </w:div>
    <w:div w:id="2137987759">
      <w:bodyDiv w:val="1"/>
      <w:marLeft w:val="0"/>
      <w:marRight w:val="0"/>
      <w:marTop w:val="0"/>
      <w:marBottom w:val="0"/>
      <w:divBdr>
        <w:top w:val="none" w:sz="0" w:space="0" w:color="auto"/>
        <w:left w:val="none" w:sz="0" w:space="0" w:color="auto"/>
        <w:bottom w:val="none" w:sz="0" w:space="0" w:color="auto"/>
        <w:right w:val="none" w:sz="0" w:space="0" w:color="auto"/>
      </w:divBdr>
    </w:div>
    <w:div w:id="214279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Hlá18</b:Tag>
    <b:SourceType>InternetSite</b:SourceType>
    <b:Guid>{E34B3FDB-BB2E-4F9D-BD6C-2C1B3FE8C778}</b:Guid>
    <b:Author>
      <b:Author>
        <b:NameList>
          <b:Person>
            <b:Last>Ferenc</b:Last>
            <b:First>Hlács</b:First>
          </b:Person>
        </b:NameList>
      </b:Author>
    </b:Author>
    <b:Title>Mobilkészülékek piaci részesedésének az eloszlása</b:Title>
    <b:YearAccessed>2018</b:YearAccessed>
    <b:MonthAccessed>november</b:MonthAccessed>
    <b:DayAccessed>19</b:DayAccessed>
    <b:URL>https://www.hwsw.hu/hirek/58482/android-ios-okostelefon-platform-gartner.html</b:URL>
    <b:RefOrder>3</b:RefOrder>
  </b:Source>
  <b:Source>
    <b:Tag>Exp</b:Tag>
    <b:SourceType>InternetSite</b:SourceType>
    <b:Guid>{357133BD-1696-4BDD-92C6-90B02E357617}</b:Guid>
    <b:Title>Express</b:Title>
    <b:URL>https://expressjs.com/</b:URL>
    <b:YearAccessed>2018</b:YearAccessed>
    <b:MonthAccessed>november</b:MonthAccessed>
    <b:DayAccessed>20</b:DayAccessed>
    <b:RefOrder>5</b:RefOrder>
  </b:Source>
  <b:Source>
    <b:Tag>Nod</b:Tag>
    <b:SourceType>InternetSite</b:SourceType>
    <b:Guid>{C6D431F0-28CD-42A6-A925-CA9150F0F758}</b:Guid>
    <b:Title>Node.js</b:Title>
    <b:URL>https://nodejs.org/en/about/</b:URL>
    <b:YearAccessed>2018</b:YearAccessed>
    <b:MonthAccessed>november</b:MonthAccessed>
    <b:DayAccessed>20</b:DayAccessed>
    <b:RefOrder>4</b:RefOrder>
  </b:Source>
  <b:Source>
    <b:Tag>JSO18</b:Tag>
    <b:SourceType>InternetSite</b:SourceType>
    <b:Guid>{394AA059-24ED-4458-BAA4-9B10A03B8057}</b:Guid>
    <b:Title>JSON Web Token működése</b:Title>
    <b:YearAccessed>2018</b:YearAccessed>
    <b:MonthAccessed>november</b:MonthAccessed>
    <b:DayAccessed>20</b:DayAccessed>
    <b:URL>https://medium.com/vandium-software/5-easy-steps-to-understanding-json-web-tokens-jwt-1164c0adfcec</b:URL>
    <b:RefOrder>6</b:RefOrder>
  </b:Source>
  <b:Source>
    <b:Tag>RES18</b:Tag>
    <b:SourceType>InternetSite</b:SourceType>
    <b:Guid>{732EB4B4-2B3C-47F0-AD5D-FE13F762B6D6}</b:Guid>
    <b:Title>REST</b:Title>
    <b:YearAccessed>2018</b:YearAccessed>
    <b:MonthAccessed>november</b:MonthAccessed>
    <b:DayAccessed>20</b:DayAccessed>
    <b:URL>https://hu.wikipedia.org/wiki/REST</b:URL>
    <b:RefOrder>7</b:RefOrder>
  </b:Source>
  <b:Source>
    <b:Tag>Dia18</b:Tag>
    <b:SourceType>InternetSite</b:SourceType>
    <b:Guid>{2CF56273-F6F1-476A-96D2-177D0B1BEFF4}</b:Guid>
    <b:Title>Diagramok készítése</b:Title>
    <b:YearAccessed>2018</b:YearAccessed>
    <b:MonthAccessed>november</b:MonthAccessed>
    <b:DayAccessed>26</b:DayAccessed>
    <b:URL>https://www.draw.io/</b:URL>
    <b:RefOrder>1</b:RefOrder>
  </b:Source>
  <b:Source>
    <b:Tag>Kal18</b:Tag>
    <b:SourceType>InternetSite</b:SourceType>
    <b:Guid>{E2C6B3E1-5BBD-4538-896E-5519765EA288}</b:Guid>
    <b:Title>Kalória számítás</b:Title>
    <b:YearAccessed>2018</b:YearAccessed>
    <b:MonthAccessed>november</b:MonthAccessed>
    <b:DayAccessed>26</b:DayAccessed>
    <b:URL>Mifflin-St.Jeor képlet</b:URL>
    <b:RefOrder>2</b:RefOrder>
  </b:Source>
</b:Sources>
</file>

<file path=customXml/itemProps1.xml><?xml version="1.0" encoding="utf-8"?>
<ds:datastoreItem xmlns:ds="http://schemas.openxmlformats.org/officeDocument/2006/customXml" ds:itemID="{A9AE5635-08F7-4BB1-A6E0-6D79956DB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0</TotalTime>
  <Pages>37</Pages>
  <Words>4733</Words>
  <Characters>26984</Characters>
  <Application>Microsoft Office Word</Application>
  <DocSecurity>0</DocSecurity>
  <Lines>224</Lines>
  <Paragraphs>63</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31654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Bence Fazekas</cp:lastModifiedBy>
  <cp:revision>125</cp:revision>
  <cp:lastPrinted>2018-11-20T11:29:00Z</cp:lastPrinted>
  <dcterms:created xsi:type="dcterms:W3CDTF">2015-10-19T08:48:00Z</dcterms:created>
  <dcterms:modified xsi:type="dcterms:W3CDTF">2018-11-29T12:26:00Z</dcterms:modified>
</cp:coreProperties>
</file>